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4F5C" w14:textId="5E15BDD5" w:rsidR="00EB2D36" w:rsidRPr="00FD6910" w:rsidRDefault="000F14BC" w:rsidP="00FD6910">
      <w:pPr>
        <w:pStyle w:val="CandidateName"/>
        <w:jc w:val="center"/>
        <w:rPr>
          <w:u w:val="single"/>
        </w:rPr>
      </w:pPr>
      <w:bookmarkStart w:id="0" w:name="zzzDateSearchStart"/>
      <w:bookmarkEnd w:id="0"/>
      <w:r w:rsidRPr="000F14BC">
        <w:rPr>
          <w:u w:val="single"/>
        </w:rPr>
        <w:t xml:space="preserve">Mr. </w:t>
      </w:r>
      <w:r w:rsidR="00C355FA">
        <w:rPr>
          <w:u w:val="single"/>
        </w:rPr>
        <w:t>Harsh</w:t>
      </w:r>
      <w:r w:rsidRPr="000F14BC">
        <w:rPr>
          <w:u w:val="single"/>
        </w:rPr>
        <w:t xml:space="preserve"> Patel</w:t>
      </w:r>
    </w:p>
    <w:p w14:paraId="687614BC" w14:textId="1739FEF1" w:rsidR="00EB2D36" w:rsidRPr="00EB2D36" w:rsidRDefault="00EB2D36" w:rsidP="00EB2D36">
      <w:pPr>
        <w:rPr>
          <w:rFonts w:cstheme="minorHAnsi"/>
          <w:bCs/>
          <w:spacing w:val="0"/>
        </w:rPr>
      </w:pPr>
      <w:r>
        <w:rPr>
          <w:rFonts w:cstheme="minorHAnsi"/>
          <w:b/>
          <w:spacing w:val="0"/>
        </w:rPr>
        <w:t>Harsh</w:t>
      </w:r>
      <w:r w:rsidRPr="00112F58">
        <w:rPr>
          <w:rFonts w:cstheme="minorHAnsi"/>
          <w:b/>
          <w:spacing w:val="0"/>
        </w:rPr>
        <w:t xml:space="preserve"> Patel</w:t>
      </w:r>
      <w:r>
        <w:rPr>
          <w:rFonts w:cstheme="minorHAnsi"/>
          <w:b/>
          <w:spacing w:val="0"/>
        </w:rPr>
        <w:t xml:space="preserve"> </w:t>
      </w:r>
      <w:r>
        <w:rPr>
          <w:rFonts w:cstheme="minorHAnsi"/>
          <w:bCs/>
          <w:spacing w:val="0"/>
        </w:rPr>
        <w:t>is a</w:t>
      </w:r>
      <w:r w:rsidR="007B2DC1">
        <w:rPr>
          <w:rFonts w:cstheme="minorHAnsi"/>
          <w:bCs/>
          <w:spacing w:val="0"/>
        </w:rPr>
        <w:t xml:space="preserve"> developer with </w:t>
      </w:r>
      <w:r w:rsidR="008E080B">
        <w:rPr>
          <w:rFonts w:cstheme="minorHAnsi"/>
          <w:bCs/>
          <w:spacing w:val="0"/>
        </w:rPr>
        <w:t>3</w:t>
      </w:r>
      <w:r w:rsidR="007B2DC1">
        <w:rPr>
          <w:rFonts w:cstheme="minorHAnsi"/>
          <w:bCs/>
          <w:spacing w:val="0"/>
        </w:rPr>
        <w:t xml:space="preserve"> years of experience</w:t>
      </w:r>
      <w:r w:rsidR="00B72D10">
        <w:rPr>
          <w:rFonts w:cstheme="minorHAnsi"/>
          <w:bCs/>
          <w:spacing w:val="0"/>
        </w:rPr>
        <w:t>.</w:t>
      </w:r>
    </w:p>
    <w:p w14:paraId="370C2862" w14:textId="77777777" w:rsidR="00EB2D36" w:rsidRDefault="00EB2D36" w:rsidP="00112F58">
      <w:pPr>
        <w:rPr>
          <w:rFonts w:cstheme="minorHAnsi"/>
          <w:spacing w:val="0"/>
        </w:rPr>
      </w:pPr>
    </w:p>
    <w:p w14:paraId="55D08752" w14:textId="163B669C" w:rsidR="00FC19F7" w:rsidRPr="006531C6" w:rsidRDefault="005F7B5C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6531C6">
        <w:rPr>
          <w:spacing w:val="0"/>
        </w:rPr>
        <w:t>I have</w:t>
      </w:r>
      <w:r w:rsidR="00112F58" w:rsidRPr="006531C6">
        <w:rPr>
          <w:spacing w:val="0"/>
        </w:rPr>
        <w:t xml:space="preserve"> </w:t>
      </w:r>
      <w:r w:rsidR="00C535C2" w:rsidRPr="006531C6">
        <w:rPr>
          <w:spacing w:val="0"/>
        </w:rPr>
        <w:t xml:space="preserve">extensive experience in architecture </w:t>
      </w:r>
      <w:r w:rsidR="0004287A" w:rsidRPr="006531C6">
        <w:rPr>
          <w:spacing w:val="0"/>
        </w:rPr>
        <w:t>design</w:t>
      </w:r>
      <w:r w:rsidR="00C535C2" w:rsidRPr="006531C6">
        <w:rPr>
          <w:spacing w:val="0"/>
        </w:rPr>
        <w:t xml:space="preserve"> and implementation of Microsoft Office SharePoint Server 2019/Online.</w:t>
      </w:r>
    </w:p>
    <w:p w14:paraId="31830C1A" w14:textId="712B8162" w:rsidR="00BF2568" w:rsidRDefault="00A37505" w:rsidP="006531C6">
      <w:pPr>
        <w:pStyle w:val="ListParagraph"/>
        <w:numPr>
          <w:ilvl w:val="0"/>
          <w:numId w:val="40"/>
        </w:numPr>
        <w:rPr>
          <w:spacing w:val="0"/>
        </w:rPr>
      </w:pPr>
      <w:r>
        <w:rPr>
          <w:spacing w:val="0"/>
        </w:rPr>
        <w:t xml:space="preserve"> </w:t>
      </w:r>
      <w:r w:rsidR="00A338BF">
        <w:rPr>
          <w:spacing w:val="0"/>
        </w:rPr>
        <w:t xml:space="preserve">I </w:t>
      </w:r>
      <w:r>
        <w:rPr>
          <w:spacing w:val="0"/>
        </w:rPr>
        <w:t xml:space="preserve">have </w:t>
      </w:r>
      <w:r w:rsidR="00665857">
        <w:rPr>
          <w:spacing w:val="0"/>
        </w:rPr>
        <w:t xml:space="preserve">an </w:t>
      </w:r>
      <w:r>
        <w:rPr>
          <w:spacing w:val="0"/>
        </w:rPr>
        <w:t>e</w:t>
      </w:r>
      <w:r w:rsidRPr="00A37505">
        <w:rPr>
          <w:spacing w:val="0"/>
        </w:rPr>
        <w:t xml:space="preserve">xtensive background in designing and building </w:t>
      </w:r>
      <w:r w:rsidR="00235B1F">
        <w:rPr>
          <w:spacing w:val="0"/>
        </w:rPr>
        <w:t>windows/</w:t>
      </w:r>
      <w:r w:rsidRPr="00A37505">
        <w:rPr>
          <w:spacing w:val="0"/>
        </w:rPr>
        <w:t>web-based applications using</w:t>
      </w:r>
      <w:r w:rsidR="00235B1F">
        <w:rPr>
          <w:spacing w:val="0"/>
        </w:rPr>
        <w:t xml:space="preserve"> WPF, </w:t>
      </w:r>
      <w:r w:rsidRPr="00A37505">
        <w:rPr>
          <w:spacing w:val="0"/>
        </w:rPr>
        <w:t>ASP.NET</w:t>
      </w:r>
      <w:r w:rsidR="00F70DB4">
        <w:rPr>
          <w:spacing w:val="0"/>
        </w:rPr>
        <w:t xml:space="preserve"> MVC</w:t>
      </w:r>
      <w:r w:rsidRPr="00A37505">
        <w:rPr>
          <w:spacing w:val="0"/>
        </w:rPr>
        <w:t>, ASP.NET</w:t>
      </w:r>
      <w:r w:rsidR="00B63BA6">
        <w:rPr>
          <w:spacing w:val="0"/>
        </w:rPr>
        <w:t xml:space="preserve"> Core</w:t>
      </w:r>
      <w:r w:rsidRPr="00A37505">
        <w:rPr>
          <w:spacing w:val="0"/>
        </w:rPr>
        <w:t xml:space="preserve">, Blazor, JQuery AJAX, </w:t>
      </w:r>
      <w:r w:rsidR="00A031C0">
        <w:rPr>
          <w:spacing w:val="0"/>
        </w:rPr>
        <w:t xml:space="preserve">WCF, </w:t>
      </w:r>
      <w:r w:rsidRPr="00A37505">
        <w:rPr>
          <w:spacing w:val="0"/>
        </w:rPr>
        <w:t xml:space="preserve">Web API, OData Service, Soap Service, Bootstrap, Angular, </w:t>
      </w:r>
      <w:r w:rsidR="00864558">
        <w:rPr>
          <w:spacing w:val="0"/>
        </w:rPr>
        <w:t>ReactJs</w:t>
      </w:r>
      <w:r w:rsidRPr="00A37505">
        <w:rPr>
          <w:spacing w:val="0"/>
        </w:rPr>
        <w:t>, Typescript</w:t>
      </w:r>
      <w:r w:rsidR="00235B1F">
        <w:rPr>
          <w:spacing w:val="0"/>
        </w:rPr>
        <w:t xml:space="preserve">, </w:t>
      </w:r>
      <w:r w:rsidR="00C87ACB">
        <w:rPr>
          <w:spacing w:val="0"/>
        </w:rPr>
        <w:t>Telerik Controls</w:t>
      </w:r>
      <w:r w:rsidR="00696755">
        <w:rPr>
          <w:spacing w:val="0"/>
        </w:rPr>
        <w:t>.</w:t>
      </w:r>
    </w:p>
    <w:p w14:paraId="54E17635" w14:textId="01472E4A" w:rsidR="00E736B9" w:rsidRDefault="00E736B9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E736B9">
        <w:rPr>
          <w:spacing w:val="0"/>
        </w:rPr>
        <w:t xml:space="preserve">I have </w:t>
      </w:r>
      <w:r w:rsidR="00864558">
        <w:rPr>
          <w:spacing w:val="0"/>
        </w:rPr>
        <w:t>experience in Full Stack Development using R</w:t>
      </w:r>
      <w:r w:rsidR="00A338BF">
        <w:rPr>
          <w:spacing w:val="0"/>
        </w:rPr>
        <w:t>e</w:t>
      </w:r>
      <w:r w:rsidR="00864558">
        <w:rPr>
          <w:spacing w:val="0"/>
        </w:rPr>
        <w:t>actJs/Angular</w:t>
      </w:r>
      <w:r w:rsidR="00666937">
        <w:rPr>
          <w:spacing w:val="0"/>
        </w:rPr>
        <w:t>.</w:t>
      </w:r>
    </w:p>
    <w:p w14:paraId="4585B432" w14:textId="3CA48F25" w:rsidR="00B72D10" w:rsidRDefault="00B72D10" w:rsidP="006531C6">
      <w:pPr>
        <w:pStyle w:val="ListParagraph"/>
        <w:numPr>
          <w:ilvl w:val="0"/>
          <w:numId w:val="40"/>
        </w:numPr>
        <w:rPr>
          <w:spacing w:val="0"/>
        </w:rPr>
      </w:pPr>
      <w:r>
        <w:rPr>
          <w:spacing w:val="0"/>
        </w:rPr>
        <w:t>I have experience in NoSQL Databases such as MongoDB.</w:t>
      </w:r>
      <w:r w:rsidR="002D07CE">
        <w:rPr>
          <w:spacing w:val="0"/>
        </w:rPr>
        <w:tab/>
      </w:r>
    </w:p>
    <w:p w14:paraId="18560A9D" w14:textId="59A9114A" w:rsidR="00126AD1" w:rsidRPr="00D83FED" w:rsidRDefault="004109B3" w:rsidP="00D83FED">
      <w:pPr>
        <w:pStyle w:val="ListParagraph"/>
        <w:numPr>
          <w:ilvl w:val="0"/>
          <w:numId w:val="40"/>
        </w:numPr>
        <w:rPr>
          <w:spacing w:val="0"/>
        </w:rPr>
      </w:pPr>
      <w:r w:rsidRPr="004109B3">
        <w:rPr>
          <w:spacing w:val="0"/>
        </w:rPr>
        <w:t xml:space="preserve">I have </w:t>
      </w:r>
      <w:r w:rsidR="00665857">
        <w:rPr>
          <w:spacing w:val="0"/>
        </w:rPr>
        <w:t>hands-on</w:t>
      </w:r>
      <w:r w:rsidR="00A338BF">
        <w:rPr>
          <w:spacing w:val="0"/>
        </w:rPr>
        <w:t xml:space="preserve"> experience in Azure</w:t>
      </w:r>
      <w:r w:rsidRPr="004109B3">
        <w:rPr>
          <w:spacing w:val="0"/>
        </w:rPr>
        <w:t>.</w:t>
      </w:r>
    </w:p>
    <w:p w14:paraId="71F8C2F7" w14:textId="7FDC1BED" w:rsidR="00EC59D5" w:rsidRDefault="00EC59D5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EC59D5">
        <w:rPr>
          <w:spacing w:val="0"/>
        </w:rPr>
        <w:t>Proficient in creating Docker images using Docker File, worked on Docker container snapshots, removing images, and managing Docker volumes</w:t>
      </w:r>
      <w:r w:rsidR="0004287A">
        <w:rPr>
          <w:spacing w:val="0"/>
        </w:rPr>
        <w:t>,</w:t>
      </w:r>
      <w:r w:rsidRPr="00EC59D5">
        <w:rPr>
          <w:spacing w:val="0"/>
        </w:rPr>
        <w:t xml:space="preserve"> and implemented Docker automation solution for CI/CD model.</w:t>
      </w:r>
    </w:p>
    <w:p w14:paraId="2E5DB280" w14:textId="60D9E6CF" w:rsidR="00FE7C8A" w:rsidRDefault="00FE7C8A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FE7C8A">
        <w:rPr>
          <w:spacing w:val="0"/>
        </w:rPr>
        <w:t>I have</w:t>
      </w:r>
      <w:r>
        <w:rPr>
          <w:spacing w:val="0"/>
        </w:rPr>
        <w:t xml:space="preserve"> </w:t>
      </w:r>
      <w:r w:rsidRPr="00FE7C8A">
        <w:rPr>
          <w:spacing w:val="0"/>
        </w:rPr>
        <w:t xml:space="preserve">extensive experience managing and maintaining Project and Project </w:t>
      </w:r>
      <w:r w:rsidR="0004287A">
        <w:rPr>
          <w:spacing w:val="0"/>
        </w:rPr>
        <w:t>plans</w:t>
      </w:r>
      <w:r w:rsidRPr="00FE7C8A">
        <w:rPr>
          <w:spacing w:val="0"/>
        </w:rPr>
        <w:t xml:space="preserve"> with MS Project Server, Project Online, Jira, Target Process</w:t>
      </w:r>
      <w:r w:rsidR="0004287A">
        <w:rPr>
          <w:spacing w:val="0"/>
        </w:rPr>
        <w:t>,</w:t>
      </w:r>
      <w:r w:rsidRPr="00FE7C8A">
        <w:rPr>
          <w:spacing w:val="0"/>
        </w:rPr>
        <w:t xml:space="preserve"> and Visual Studio TFS/Online.</w:t>
      </w:r>
    </w:p>
    <w:p w14:paraId="2186C782" w14:textId="22788D42" w:rsidR="00231EE8" w:rsidRDefault="00221731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221731">
        <w:rPr>
          <w:spacing w:val="0"/>
        </w:rPr>
        <w:t>I have experience in implementing business logic using Triggers, Indexes, Views</w:t>
      </w:r>
      <w:r w:rsidR="0004287A">
        <w:rPr>
          <w:spacing w:val="0"/>
        </w:rPr>
        <w:t>,</w:t>
      </w:r>
      <w:r w:rsidRPr="00221731">
        <w:rPr>
          <w:spacing w:val="0"/>
        </w:rPr>
        <w:t xml:space="preserve"> and Stored procedures</w:t>
      </w:r>
      <w:r w:rsidR="00665857">
        <w:rPr>
          <w:spacing w:val="0"/>
        </w:rPr>
        <w:t xml:space="preserve"> in SQL Server</w:t>
      </w:r>
      <w:r w:rsidRPr="00221731">
        <w:rPr>
          <w:spacing w:val="0"/>
        </w:rPr>
        <w:t>.</w:t>
      </w:r>
    </w:p>
    <w:p w14:paraId="1B3A5C55" w14:textId="2E6ADF62" w:rsidR="00314B1B" w:rsidRDefault="002E3F57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2E3F57">
        <w:rPr>
          <w:spacing w:val="0"/>
        </w:rPr>
        <w:t xml:space="preserve">Conducting sessions with </w:t>
      </w:r>
      <w:r w:rsidR="00864051">
        <w:rPr>
          <w:spacing w:val="0"/>
        </w:rPr>
        <w:t>clients</w:t>
      </w:r>
      <w:r w:rsidRPr="002E3F57">
        <w:rPr>
          <w:spacing w:val="0"/>
        </w:rPr>
        <w:t xml:space="preserve"> to gather business requirements and </w:t>
      </w:r>
      <w:r w:rsidR="00864051">
        <w:rPr>
          <w:spacing w:val="0"/>
        </w:rPr>
        <w:t>create</w:t>
      </w:r>
      <w:r w:rsidRPr="002E3F57">
        <w:rPr>
          <w:spacing w:val="0"/>
        </w:rPr>
        <w:t xml:space="preserve"> technical and functional </w:t>
      </w:r>
      <w:r w:rsidR="00864051">
        <w:rPr>
          <w:spacing w:val="0"/>
        </w:rPr>
        <w:t>documentation</w:t>
      </w:r>
      <w:r w:rsidR="004209B3">
        <w:rPr>
          <w:spacing w:val="0"/>
        </w:rPr>
        <w:t>.</w:t>
      </w:r>
    </w:p>
    <w:p w14:paraId="6DD45F3A" w14:textId="1106546B" w:rsidR="00D14488" w:rsidRPr="006531C6" w:rsidRDefault="00D14488" w:rsidP="006531C6">
      <w:pPr>
        <w:pStyle w:val="ListParagraph"/>
        <w:numPr>
          <w:ilvl w:val="0"/>
          <w:numId w:val="40"/>
        </w:numPr>
        <w:rPr>
          <w:spacing w:val="0"/>
        </w:rPr>
      </w:pPr>
      <w:r w:rsidRPr="00D14488">
        <w:rPr>
          <w:spacing w:val="0"/>
        </w:rPr>
        <w:t>Creating the Infrastructure Architecture and deployment plan for the creation of the development, quality assurance, and staging and production environments</w:t>
      </w:r>
    </w:p>
    <w:p w14:paraId="144F925D" w14:textId="4F5DBF5C" w:rsidR="000F14BC" w:rsidRDefault="000F14BC" w:rsidP="00993063">
      <w:pPr>
        <w:pStyle w:val="ProjectExperience"/>
      </w:pPr>
      <w:r>
        <w:t>Professional Experience</w:t>
      </w:r>
    </w:p>
    <w:p w14:paraId="5A831B77" w14:textId="72C18569" w:rsidR="008921B3" w:rsidRDefault="008921B3" w:rsidP="008921B3">
      <w:pPr>
        <w:pStyle w:val="ProjectNumber8117"/>
      </w:pPr>
    </w:p>
    <w:p w14:paraId="427F75D3" w14:textId="3C6EA37F" w:rsidR="008921B3" w:rsidRPr="00061F10" w:rsidRDefault="008921B3" w:rsidP="008921B3">
      <w:pPr>
        <w:pStyle w:val="DepartmentName"/>
        <w:rPr>
          <w:color w:val="000000"/>
        </w:rPr>
      </w:pPr>
      <w:r w:rsidRPr="00061F10">
        <w:rPr>
          <w:color w:val="000000"/>
        </w:rPr>
        <w:t xml:space="preserve">Mobius Logic, </w:t>
      </w:r>
      <w:r w:rsidR="00CD71EB">
        <w:rPr>
          <w:color w:val="000000"/>
        </w:rPr>
        <w:t>Inc</w:t>
      </w:r>
    </w:p>
    <w:p w14:paraId="2ED7EB8E" w14:textId="6DC0D924" w:rsidR="008921B3" w:rsidRPr="00061F10" w:rsidRDefault="00B72D10" w:rsidP="008921B3">
      <w:pPr>
        <w:pStyle w:val="ProjectRole"/>
        <w:rPr>
          <w:color w:val="000000"/>
        </w:rPr>
      </w:pPr>
      <w:r>
        <w:rPr>
          <w:color w:val="000000"/>
        </w:rPr>
        <w:t xml:space="preserve">Junior </w:t>
      </w:r>
      <w:r w:rsidR="008921B3" w:rsidRPr="00061F10">
        <w:rPr>
          <w:color w:val="000000"/>
        </w:rPr>
        <w:t xml:space="preserve">.Net/SharePoint </w:t>
      </w:r>
      <w:r w:rsidR="000571E8">
        <w:rPr>
          <w:color w:val="000000"/>
        </w:rPr>
        <w:t>developer</w:t>
      </w:r>
    </w:p>
    <w:p w14:paraId="2C748080" w14:textId="778A2982" w:rsidR="008921B3" w:rsidRPr="007A1DB9" w:rsidRDefault="008921B3" w:rsidP="008921B3">
      <w:pPr>
        <w:pStyle w:val="NoDateCheck"/>
      </w:pPr>
      <w:r w:rsidRPr="00061F10">
        <w:t>J</w:t>
      </w:r>
      <w:r w:rsidR="00B72D10">
        <w:t>une</w:t>
      </w:r>
      <w:r w:rsidRPr="00061F10">
        <w:t xml:space="preserve"> 20</w:t>
      </w:r>
      <w:r w:rsidR="00B72D10">
        <w:t>20</w:t>
      </w:r>
      <w:r w:rsidRPr="00061F10">
        <w:t xml:space="preserve"> – Present</w:t>
      </w:r>
    </w:p>
    <w:p w14:paraId="0C728725" w14:textId="77777777" w:rsidR="008921B3" w:rsidRDefault="008921B3" w:rsidP="008921B3">
      <w:pPr>
        <w:pStyle w:val="ProjectDeliverables"/>
      </w:pPr>
      <w:r>
        <w:t>Tasks Performed:</w:t>
      </w:r>
    </w:p>
    <w:p w14:paraId="31EC35EF" w14:textId="4111AAE5" w:rsidR="008921B3" w:rsidRDefault="008921B3" w:rsidP="008921B3">
      <w:pPr>
        <w:pStyle w:val="TasksPerformedBulletsLevel1"/>
        <w:rPr>
          <w:color w:val="000000"/>
        </w:rPr>
      </w:pPr>
      <w:r>
        <w:rPr>
          <w:color w:val="000000"/>
        </w:rPr>
        <w:t>Responsible for managing Office365 and Azure for large organizations including SharePoint Online, managing Exchange Online, Office 365 Groups, MS-Teams, Power BI, Power Apps</w:t>
      </w:r>
      <w:r w:rsidR="000571E8">
        <w:rPr>
          <w:color w:val="000000"/>
        </w:rPr>
        <w:t xml:space="preserve"> and Power </w:t>
      </w:r>
      <w:r w:rsidR="00665857">
        <w:rPr>
          <w:color w:val="000000"/>
        </w:rPr>
        <w:t>A</w:t>
      </w:r>
      <w:r w:rsidR="000571E8">
        <w:rPr>
          <w:color w:val="000000"/>
        </w:rPr>
        <w:t>utomate</w:t>
      </w:r>
      <w:r>
        <w:rPr>
          <w:color w:val="000000"/>
        </w:rPr>
        <w:t>.</w:t>
      </w:r>
    </w:p>
    <w:p w14:paraId="4DDDDA0E" w14:textId="77777777" w:rsidR="008921B3" w:rsidRDefault="008921B3" w:rsidP="008921B3">
      <w:pPr>
        <w:pStyle w:val="TasksPerformedBulletsLevel1"/>
        <w:rPr>
          <w:color w:val="000000"/>
        </w:rPr>
      </w:pPr>
      <w:r>
        <w:rPr>
          <w:color w:val="000000"/>
        </w:rPr>
        <w:t xml:space="preserve">Served as Azure Active Directory Administrator with 500+ users. </w:t>
      </w:r>
    </w:p>
    <w:p w14:paraId="3B41E30C" w14:textId="2E927A93" w:rsidR="008921B3" w:rsidRPr="000F14BC" w:rsidRDefault="008921B3" w:rsidP="004C1075">
      <w:pPr>
        <w:pStyle w:val="TasksPerformedBulletsLevel1"/>
      </w:pPr>
      <w:r w:rsidRPr="000F14BC">
        <w:t>Installation, Configuration and Administration of SharePoint 201</w:t>
      </w:r>
      <w:r w:rsidR="004C1075">
        <w:t>9/</w:t>
      </w:r>
      <w:r w:rsidRPr="000F14BC">
        <w:t>Online.</w:t>
      </w:r>
      <w:r>
        <w:t xml:space="preserve"> </w:t>
      </w:r>
      <w:r w:rsidR="004C1075">
        <w:tab/>
      </w:r>
    </w:p>
    <w:p w14:paraId="69B00645" w14:textId="1CAFE059" w:rsidR="008921B3" w:rsidRPr="000F14BC" w:rsidRDefault="008921B3" w:rsidP="008921B3">
      <w:pPr>
        <w:pStyle w:val="TasksPerformedBulletsLevel1"/>
      </w:pPr>
      <w:r w:rsidRPr="000F14BC">
        <w:t xml:space="preserve">Integrated ASP.NET MVC and ASP.NET core with </w:t>
      </w:r>
      <w:r w:rsidR="00665857">
        <w:t>Angular/ReactJs</w:t>
      </w:r>
      <w:r w:rsidRPr="000F14BC">
        <w:t>.</w:t>
      </w:r>
    </w:p>
    <w:p w14:paraId="607A3B6C" w14:textId="77777777" w:rsidR="008921B3" w:rsidRPr="000F14BC" w:rsidRDefault="008921B3" w:rsidP="008921B3">
      <w:pPr>
        <w:pStyle w:val="TasksPerformedBulletsLevel1"/>
      </w:pPr>
      <w:r w:rsidRPr="000F14BC">
        <w:t>Configure</w:t>
      </w:r>
      <w:r>
        <w:t>d</w:t>
      </w:r>
      <w:r w:rsidRPr="000F14BC">
        <w:t xml:space="preserve"> SharePoint Service Application like User Profile, Manage Metadata, Business Catalog Service, Secure Stored Service, and Search Service.</w:t>
      </w:r>
      <w:r>
        <w:t xml:space="preserve"> </w:t>
      </w:r>
    </w:p>
    <w:p w14:paraId="4C4677D9" w14:textId="77777777" w:rsidR="008921B3" w:rsidRPr="000F14BC" w:rsidRDefault="008921B3" w:rsidP="008921B3">
      <w:pPr>
        <w:pStyle w:val="TasksPerformedBulletsLevel1"/>
      </w:pPr>
      <w:r w:rsidRPr="000F14BC">
        <w:t>Integration of custom SharePoint Standard workflow using SharePoint Designer and Visual Studio, Nintex Workflows.</w:t>
      </w:r>
      <w:r>
        <w:t xml:space="preserve"> </w:t>
      </w:r>
    </w:p>
    <w:p w14:paraId="78C56446" w14:textId="77777777" w:rsidR="008921B3" w:rsidRDefault="008921B3" w:rsidP="008921B3">
      <w:pPr>
        <w:pStyle w:val="TasksPerformedBulletsLevel1"/>
      </w:pPr>
      <w:r w:rsidRPr="000F14BC">
        <w:t>Design</w:t>
      </w:r>
      <w:r>
        <w:t>ed and i</w:t>
      </w:r>
      <w:r w:rsidRPr="000F14BC">
        <w:t>mplement</w:t>
      </w:r>
      <w:r>
        <w:t>ed</w:t>
      </w:r>
      <w:r w:rsidRPr="000F14BC">
        <w:t xml:space="preserve"> Declarative workflow using Visual Studio.</w:t>
      </w:r>
    </w:p>
    <w:p w14:paraId="47A4C113" w14:textId="77777777" w:rsidR="008921B3" w:rsidRPr="00BC3D4F" w:rsidRDefault="008921B3" w:rsidP="008921B3">
      <w:pPr>
        <w:pStyle w:val="TasksPerformedBulletsLevel1"/>
      </w:pPr>
      <w:r w:rsidRPr="004107C5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Design and Implement </w:t>
      </w:r>
      <w:r>
        <w:rPr>
          <w:rFonts w:ascii="Arial" w:hAnsi="Arial"/>
          <w:color w:val="333333"/>
          <w:sz w:val="20"/>
          <w:szCs w:val="20"/>
          <w:shd w:val="clear" w:color="auto" w:fill="FFFFFF"/>
        </w:rPr>
        <w:t>Microsoft flow &amp; PowerApps</w:t>
      </w:r>
      <w:r>
        <w:rPr>
          <w:rFonts w:cs="Calibri"/>
          <w:color w:val="000000"/>
        </w:rPr>
        <w:t>.</w:t>
      </w:r>
    </w:p>
    <w:p w14:paraId="09A49673" w14:textId="62B2D699" w:rsidR="00BC3D4F" w:rsidRPr="000F14BC" w:rsidRDefault="00BC3D4F" w:rsidP="008921B3">
      <w:pPr>
        <w:pStyle w:val="TasksPerformedBulletsLevel1"/>
      </w:pPr>
      <w:r>
        <w:rPr>
          <w:rStyle w:val="normaltextrun"/>
          <w:rFonts w:ascii="Arial" w:hAnsi="Arial"/>
          <w:color w:val="333333"/>
          <w:sz w:val="20"/>
          <w:szCs w:val="20"/>
        </w:rPr>
        <w:t xml:space="preserve">Integrated with Kendo UI Components in </w:t>
      </w:r>
      <w:r>
        <w:rPr>
          <w:rStyle w:val="findhit"/>
          <w:rFonts w:ascii="Arial" w:hAnsi="Arial"/>
          <w:color w:val="333333"/>
          <w:sz w:val="20"/>
          <w:szCs w:val="20"/>
        </w:rPr>
        <w:t>SharePoint Framework</w:t>
      </w:r>
      <w:r>
        <w:rPr>
          <w:rStyle w:val="normaltextrun"/>
          <w:rFonts w:ascii="Arial" w:hAnsi="Arial"/>
          <w:color w:val="333333"/>
          <w:sz w:val="20"/>
          <w:szCs w:val="20"/>
        </w:rPr>
        <w:t xml:space="preserve"> client-side Web Parts and Extensions using ReactJS.</w:t>
      </w:r>
    </w:p>
    <w:p w14:paraId="645D7ABB" w14:textId="77777777" w:rsidR="008921B3" w:rsidRPr="000F14BC" w:rsidRDefault="008921B3" w:rsidP="008921B3">
      <w:pPr>
        <w:pStyle w:val="TasksPerformedBulletsLevel1"/>
      </w:pPr>
      <w:r w:rsidRPr="000F14BC">
        <w:lastRenderedPageBreak/>
        <w:t>SharePoint deploy</w:t>
      </w:r>
      <w:r>
        <w:t>ed</w:t>
      </w:r>
      <w:r w:rsidRPr="000F14BC">
        <w:t xml:space="preserve"> using PowerShell Script.</w:t>
      </w:r>
    </w:p>
    <w:p w14:paraId="713A55CF" w14:textId="77777777" w:rsidR="008921B3" w:rsidRPr="000F14BC" w:rsidRDefault="008921B3" w:rsidP="008921B3">
      <w:pPr>
        <w:pStyle w:val="TasksPerformedBulletsLevel1"/>
      </w:pPr>
      <w:r w:rsidRPr="000F14BC">
        <w:t>Architecting company</w:t>
      </w:r>
      <w:r>
        <w:t>–</w:t>
      </w:r>
      <w:r w:rsidRPr="000F14BC">
        <w:t>specific reusable framework for SharePoint Solutions/Web Parts/Features/Web Templates//Event Receivers/BCS.</w:t>
      </w:r>
    </w:p>
    <w:p w14:paraId="3E28CFB2" w14:textId="77777777" w:rsidR="008921B3" w:rsidRPr="000F14BC" w:rsidRDefault="008921B3" w:rsidP="008921B3">
      <w:pPr>
        <w:pStyle w:val="TasksPerformedBulletsLevel1"/>
      </w:pPr>
      <w:r w:rsidRPr="000F14BC">
        <w:t>Experience in implementing business logic using Triggers, Indexes, Views and Stored procedures.</w:t>
      </w:r>
    </w:p>
    <w:p w14:paraId="2D67E31A" w14:textId="77777777" w:rsidR="008921B3" w:rsidRPr="002312D2" w:rsidRDefault="008921B3" w:rsidP="008921B3">
      <w:pPr>
        <w:pStyle w:val="TasksPerformedBulletsLevel1"/>
      </w:pPr>
      <w:r w:rsidRPr="00B05CB9">
        <w:t>Experienced in Developing Power BI Reports and Dashboards from multiple data sources using Data Blending and managed Database Views available to all BI and DW applications.</w:t>
      </w:r>
    </w:p>
    <w:p w14:paraId="058031DE" w14:textId="50B6535C" w:rsidR="008921B3" w:rsidRPr="002312D2" w:rsidRDefault="008921B3" w:rsidP="008921B3">
      <w:pPr>
        <w:pStyle w:val="TasksPerformedBulletsLevel1"/>
      </w:pPr>
      <w:r w:rsidRPr="00B05CB9">
        <w:t xml:space="preserve">Designing and Developing the Dashboard Reports in </w:t>
      </w:r>
      <w:r w:rsidR="00567E05">
        <w:t>Power</w:t>
      </w:r>
      <w:r w:rsidRPr="00B05CB9">
        <w:t xml:space="preserve"> BI using DAX.</w:t>
      </w:r>
    </w:p>
    <w:p w14:paraId="561CE08D" w14:textId="0CED0E6C" w:rsidR="008921B3" w:rsidRPr="000F14BC" w:rsidRDefault="008921B3" w:rsidP="008921B3">
      <w:pPr>
        <w:pStyle w:val="TasksPerformedBulletsLevel1"/>
      </w:pPr>
      <w:r w:rsidRPr="000F14BC">
        <w:t>MEAN Full Stack Web Application</w:t>
      </w:r>
      <w:r w:rsidR="00567E05">
        <w:t xml:space="preserve"> using ReactJs/Angular</w:t>
      </w:r>
      <w:r w:rsidRPr="000F14BC">
        <w:t>.</w:t>
      </w:r>
    </w:p>
    <w:p w14:paraId="2CDF6508" w14:textId="77777777" w:rsidR="008921B3" w:rsidRPr="000F14BC" w:rsidRDefault="008921B3" w:rsidP="008921B3">
      <w:pPr>
        <w:pStyle w:val="TasksPerformedBulletsLevel1"/>
      </w:pPr>
      <w:r w:rsidRPr="000F14BC">
        <w:t>Experience with Model</w:t>
      </w:r>
      <w:r>
        <w:t>–</w:t>
      </w:r>
      <w:r w:rsidRPr="000F14BC">
        <w:t>View</w:t>
      </w:r>
      <w:r>
        <w:t>–</w:t>
      </w:r>
      <w:r w:rsidRPr="000F14BC">
        <w:t>Presenter and Model</w:t>
      </w:r>
      <w:r>
        <w:t>–</w:t>
      </w:r>
      <w:r w:rsidRPr="000F14BC">
        <w:t>View</w:t>
      </w:r>
      <w:r>
        <w:t>–</w:t>
      </w:r>
      <w:r w:rsidRPr="000F14BC">
        <w:t>ViewModel.</w:t>
      </w:r>
    </w:p>
    <w:p w14:paraId="78F52A50" w14:textId="77777777" w:rsidR="008921B3" w:rsidRDefault="008921B3" w:rsidP="008921B3">
      <w:pPr>
        <w:pStyle w:val="TechnicalEnvironment"/>
      </w:pPr>
      <w:r>
        <w:t xml:space="preserve">Technical Environment: </w:t>
      </w:r>
    </w:p>
    <w:p w14:paraId="70652915" w14:textId="7DEBDDC6" w:rsidR="008921B3" w:rsidRPr="000776C3" w:rsidRDefault="008921B3" w:rsidP="008921B3">
      <w:pPr>
        <w:pStyle w:val="StandardParagraph"/>
      </w:pPr>
      <w:r w:rsidRPr="000776C3">
        <w:t xml:space="preserve">Visual Studio </w:t>
      </w:r>
      <w:r w:rsidR="00567E05">
        <w:t>2019/2022</w:t>
      </w:r>
      <w:r w:rsidRPr="000776C3">
        <w:t>, Windows 2016</w:t>
      </w:r>
      <w:r w:rsidR="00567E05">
        <w:t>,</w:t>
      </w:r>
      <w:r w:rsidRPr="000776C3">
        <w:t xml:space="preserve"> SharePoint Server 201</w:t>
      </w:r>
      <w:r w:rsidR="00567E05">
        <w:t>9</w:t>
      </w:r>
      <w:r w:rsidRPr="000776C3">
        <w:t>/Online, C#, Xamarin,</w:t>
      </w:r>
      <w:r w:rsidR="00383A97">
        <w:t xml:space="preserve"> Android Studio</w:t>
      </w:r>
      <w:r w:rsidRPr="000776C3">
        <w:t xml:space="preserve"> ASP.NET Core, WCF/WPF/WF, AJAX, MS TFS, Project Online, Sharegate, HTML 5.0/CSS 3.0, Bootstrap, jQuery/JavaScript, Angular, ReactJS, Typescript, SQL Server, Telerik Controls WPF</w:t>
      </w:r>
      <w:r w:rsidR="00864051">
        <w:t>,</w:t>
      </w:r>
      <w:r w:rsidRPr="000776C3">
        <w:t xml:space="preserve"> and Kendo UI.</w:t>
      </w:r>
    </w:p>
    <w:p w14:paraId="55343EF6" w14:textId="77777777" w:rsidR="00737ADF" w:rsidRPr="005C7E1E" w:rsidRDefault="00737ADF" w:rsidP="005C7E1E">
      <w:pPr>
        <w:pStyle w:val="StandardParagraph"/>
      </w:pPr>
      <w:bookmarkStart w:id="1" w:name="ProjectCleaned10"/>
      <w:bookmarkStart w:id="2" w:name="Project10"/>
    </w:p>
    <w:p w14:paraId="6E7437A8" w14:textId="542515E0" w:rsidR="000F14BC" w:rsidRDefault="000F14BC" w:rsidP="00745A4E">
      <w:pPr>
        <w:pStyle w:val="TechnicalEnvironment"/>
      </w:pPr>
      <w:r>
        <w:t xml:space="preserve"> </w:t>
      </w:r>
      <w:bookmarkStart w:id="3" w:name="ProjectNumber11"/>
      <w:bookmarkStart w:id="4" w:name="ProjectNumber12"/>
      <w:bookmarkEnd w:id="1"/>
      <w:bookmarkEnd w:id="2"/>
      <w:bookmarkEnd w:id="3"/>
      <w:bookmarkEnd w:id="4"/>
      <w:r>
        <w:t>Education</w:t>
      </w:r>
      <w:r w:rsidR="00745A4E">
        <w:t>:</w:t>
      </w:r>
    </w:p>
    <w:p w14:paraId="7B882D2D" w14:textId="7E0C6B6B" w:rsidR="000F14BC" w:rsidRDefault="00FD6910" w:rsidP="000F14BC">
      <w:pPr>
        <w:pStyle w:val="StandardParagraph"/>
      </w:pPr>
      <w:bookmarkStart w:id="5" w:name="Education"/>
      <w:bookmarkEnd w:id="5"/>
      <w:r>
        <w:t>Computing science specialization – University of Alberta (2020-current)</w:t>
      </w:r>
    </w:p>
    <w:p w14:paraId="3D81E41A" w14:textId="77777777" w:rsidR="00FD6910" w:rsidRDefault="00FD6910" w:rsidP="000F14BC">
      <w:pPr>
        <w:pStyle w:val="StandardParagraph"/>
      </w:pPr>
    </w:p>
    <w:p w14:paraId="01BF1121" w14:textId="1D155AB2" w:rsidR="00FC19F7" w:rsidRDefault="00FD6910" w:rsidP="00E66341">
      <w:pPr>
        <w:pStyle w:val="TasksPerformedBulletsLevel2"/>
        <w:rPr>
          <w:b/>
          <w:bCs/>
        </w:rPr>
      </w:pPr>
      <w:r w:rsidRPr="00105C90">
        <w:rPr>
          <w:b/>
          <w:bCs/>
        </w:rPr>
        <w:t xml:space="preserve">Courses </w:t>
      </w:r>
      <w:r w:rsidR="00105C90" w:rsidRPr="00105C90">
        <w:rPr>
          <w:b/>
          <w:bCs/>
        </w:rPr>
        <w:t>Taken</w:t>
      </w:r>
    </w:p>
    <w:p w14:paraId="5745277E" w14:textId="49E9E667" w:rsidR="00105C90" w:rsidRDefault="00105C90" w:rsidP="00105C90">
      <w:pPr>
        <w:pStyle w:val="TasksPerformedBulletsLevel3"/>
      </w:pPr>
      <w:r>
        <w:t>Data Structures and Algorithm</w:t>
      </w:r>
    </w:p>
    <w:p w14:paraId="2D38DF93" w14:textId="6917D052" w:rsidR="00105C90" w:rsidRDefault="00105C90" w:rsidP="00105C90">
      <w:pPr>
        <w:pStyle w:val="TasksPerformedBulletsLevel3"/>
      </w:pPr>
      <w:r>
        <w:t>File and Database management</w:t>
      </w:r>
    </w:p>
    <w:p w14:paraId="3C2EC3BC" w14:textId="6792C8EA" w:rsidR="00105C90" w:rsidRDefault="00105C90" w:rsidP="00105C90">
      <w:pPr>
        <w:pStyle w:val="TasksPerformedBulletsLevel3"/>
      </w:pPr>
      <w:r>
        <w:t>Machine learning concepts</w:t>
      </w:r>
    </w:p>
    <w:p w14:paraId="355FE6D0" w14:textId="2DF0DACE" w:rsidR="00105C90" w:rsidRDefault="00105C90" w:rsidP="00105C90">
      <w:pPr>
        <w:pStyle w:val="TasksPerformedBulletsLevel3"/>
      </w:pPr>
      <w:r>
        <w:t>Formal System and Logic</w:t>
      </w:r>
    </w:p>
    <w:p w14:paraId="0C06D3FA" w14:textId="5EAD4200" w:rsidR="00105C90" w:rsidRDefault="00105C90" w:rsidP="00105C90">
      <w:pPr>
        <w:pStyle w:val="TasksPerformedBulletsLevel3"/>
      </w:pPr>
      <w:r>
        <w:t>Software Engineering course</w:t>
      </w:r>
    </w:p>
    <w:p w14:paraId="4917E223" w14:textId="7CA9541A" w:rsidR="008E080B" w:rsidRPr="00105C90" w:rsidRDefault="008E080B" w:rsidP="00105C90">
      <w:pPr>
        <w:pStyle w:val="TasksPerformedBulletsLevel3"/>
      </w:pPr>
      <w:r>
        <w:t>Web Development Course</w:t>
      </w:r>
    </w:p>
    <w:sectPr w:rsidR="008E080B" w:rsidRPr="00105C90" w:rsidSect="009B2D5E">
      <w:headerReference w:type="default" r:id="rId8"/>
      <w:pgSz w:w="12240" w:h="15840"/>
      <w:pgMar w:top="1440" w:right="1440" w:bottom="1440" w:left="1440" w:header="1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5D03" w14:textId="77777777" w:rsidR="0075298A" w:rsidRDefault="0075298A" w:rsidP="0079333E">
      <w:pPr>
        <w:spacing w:after="0" w:line="240" w:lineRule="auto"/>
      </w:pPr>
      <w:r>
        <w:separator/>
      </w:r>
    </w:p>
  </w:endnote>
  <w:endnote w:type="continuationSeparator" w:id="0">
    <w:p w14:paraId="7F44CB48" w14:textId="77777777" w:rsidR="0075298A" w:rsidRDefault="0075298A" w:rsidP="0079333E">
      <w:pPr>
        <w:spacing w:after="0" w:line="240" w:lineRule="auto"/>
      </w:pPr>
      <w:r>
        <w:continuationSeparator/>
      </w:r>
    </w:p>
  </w:endnote>
  <w:endnote w:type="continuationNotice" w:id="1">
    <w:p w14:paraId="278ED54F" w14:textId="77777777" w:rsidR="0075298A" w:rsidRDefault="007529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9C54" w14:textId="77777777" w:rsidR="0075298A" w:rsidRDefault="0075298A" w:rsidP="0079333E">
      <w:pPr>
        <w:spacing w:after="0" w:line="240" w:lineRule="auto"/>
      </w:pPr>
      <w:r>
        <w:separator/>
      </w:r>
    </w:p>
  </w:footnote>
  <w:footnote w:type="continuationSeparator" w:id="0">
    <w:p w14:paraId="696A235F" w14:textId="77777777" w:rsidR="0075298A" w:rsidRDefault="0075298A" w:rsidP="0079333E">
      <w:pPr>
        <w:spacing w:after="0" w:line="240" w:lineRule="auto"/>
      </w:pPr>
      <w:r>
        <w:continuationSeparator/>
      </w:r>
    </w:p>
  </w:footnote>
  <w:footnote w:type="continuationNotice" w:id="1">
    <w:p w14:paraId="39D9FF68" w14:textId="77777777" w:rsidR="0075298A" w:rsidRDefault="007529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0C2E" w14:textId="00354542" w:rsidR="002A35D3" w:rsidRPr="00F323BD" w:rsidRDefault="002A35D3" w:rsidP="002A35D3">
    <w:pPr>
      <w:pStyle w:val="Header"/>
      <w:jc w:val="center"/>
      <w:rPr>
        <w:sz w:val="18"/>
        <w:szCs w:val="18"/>
      </w:rPr>
    </w:pPr>
    <w:r w:rsidRPr="00F323BD">
      <w:rPr>
        <w:sz w:val="18"/>
        <w:szCs w:val="18"/>
      </w:rPr>
      <w:t xml:space="preserve">RESUME - </w:t>
    </w:r>
    <w:r w:rsidR="002C02CB">
      <w:rPr>
        <w:sz w:val="18"/>
        <w:szCs w:val="18"/>
      </w:rPr>
      <w:t>Harsh</w:t>
    </w:r>
    <w:r w:rsidRPr="00F323BD">
      <w:rPr>
        <w:sz w:val="18"/>
        <w:szCs w:val="18"/>
      </w:rPr>
      <w:t xml:space="preserve"> Patel</w:t>
    </w:r>
  </w:p>
  <w:p w14:paraId="23A00619" w14:textId="77777777" w:rsidR="002A35D3" w:rsidRPr="00F323BD" w:rsidRDefault="002A35D3" w:rsidP="002A35D3">
    <w:pPr>
      <w:pStyle w:val="Header"/>
      <w:jc w:val="center"/>
      <w:rPr>
        <w:sz w:val="18"/>
        <w:szCs w:val="18"/>
      </w:rPr>
    </w:pPr>
    <w:r w:rsidRPr="00F323BD">
      <w:rPr>
        <w:sz w:val="18"/>
        <w:szCs w:val="18"/>
      </w:rPr>
      <w:t>2109 16 AVE NW, Edmonton, AB T6T 2B7</w:t>
    </w:r>
  </w:p>
  <w:p w14:paraId="4D16A833" w14:textId="0FEE40E4" w:rsidR="002A35D3" w:rsidRPr="00F323BD" w:rsidRDefault="002A35D3" w:rsidP="002A35D3">
    <w:pPr>
      <w:pStyle w:val="Header"/>
      <w:jc w:val="center"/>
      <w:rPr>
        <w:sz w:val="18"/>
        <w:szCs w:val="18"/>
      </w:rPr>
    </w:pPr>
    <w:r w:rsidRPr="00F323BD">
      <w:rPr>
        <w:sz w:val="18"/>
        <w:szCs w:val="18"/>
      </w:rPr>
      <w:t xml:space="preserve">(M) </w:t>
    </w:r>
    <w:r w:rsidR="004A729A">
      <w:rPr>
        <w:sz w:val="18"/>
        <w:szCs w:val="18"/>
      </w:rPr>
      <w:t>780</w:t>
    </w:r>
    <w:r w:rsidR="00AB714E" w:rsidRPr="00AB714E">
      <w:rPr>
        <w:sz w:val="18"/>
        <w:szCs w:val="18"/>
      </w:rPr>
      <w:t>-</w:t>
    </w:r>
    <w:r w:rsidR="004A729A">
      <w:rPr>
        <w:sz w:val="18"/>
        <w:szCs w:val="18"/>
      </w:rPr>
      <w:t>710</w:t>
    </w:r>
    <w:r w:rsidR="00AB714E" w:rsidRPr="00AB714E">
      <w:rPr>
        <w:sz w:val="18"/>
        <w:szCs w:val="18"/>
      </w:rPr>
      <w:t>-</w:t>
    </w:r>
    <w:r w:rsidR="004A729A">
      <w:rPr>
        <w:sz w:val="18"/>
        <w:szCs w:val="18"/>
      </w:rPr>
      <w:t>0</w:t>
    </w:r>
    <w:r w:rsidR="002C02CB">
      <w:rPr>
        <w:sz w:val="18"/>
        <w:szCs w:val="18"/>
      </w:rPr>
      <w:t>288</w:t>
    </w:r>
  </w:p>
  <w:p w14:paraId="793F926D" w14:textId="45C92ECC" w:rsidR="002A35D3" w:rsidRPr="00F323BD" w:rsidRDefault="002A35D3" w:rsidP="002C02CB">
    <w:pPr>
      <w:pStyle w:val="Header"/>
      <w:jc w:val="center"/>
      <w:rPr>
        <w:sz w:val="18"/>
        <w:szCs w:val="18"/>
      </w:rPr>
    </w:pPr>
    <w:r w:rsidRPr="00F323BD">
      <w:rPr>
        <w:sz w:val="18"/>
        <w:szCs w:val="18"/>
      </w:rPr>
      <w:t>(E</w:t>
    </w:r>
    <w:r w:rsidR="002C02CB">
      <w:rPr>
        <w:sz w:val="18"/>
        <w:szCs w:val="18"/>
      </w:rPr>
      <w:t>) harshp_19@yahoo.com</w:t>
    </w:r>
  </w:p>
  <w:p w14:paraId="3869082A" w14:textId="16E16100" w:rsidR="00D040AE" w:rsidRPr="00F323BD" w:rsidRDefault="002A35D3" w:rsidP="002A35D3">
    <w:pPr>
      <w:pStyle w:val="Header"/>
      <w:jc w:val="center"/>
      <w:rPr>
        <w:sz w:val="18"/>
        <w:szCs w:val="18"/>
      </w:rPr>
    </w:pPr>
    <w:r w:rsidRPr="00F323BD">
      <w:rPr>
        <w:sz w:val="18"/>
        <w:szCs w:val="18"/>
      </w:rPr>
      <w:t>Citizenship of Canada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6AD3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52FE7"/>
    <w:multiLevelType w:val="hybridMultilevel"/>
    <w:tmpl w:val="D534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974"/>
    <w:multiLevelType w:val="multilevel"/>
    <w:tmpl w:val="62E0A3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1FC3650"/>
    <w:multiLevelType w:val="multilevel"/>
    <w:tmpl w:val="249AA5F0"/>
    <w:lvl w:ilvl="0">
      <w:start w:val="1"/>
      <w:numFmt w:val="bullet"/>
      <w:pStyle w:val="TasksPerformedBullets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TasksPerformedBulletsLevel2"/>
      <w:lvlText w:val="○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TasksPerformedBulletsLevel3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731BE4"/>
    <w:multiLevelType w:val="multilevel"/>
    <w:tmpl w:val="85D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2460F"/>
    <w:multiLevelType w:val="multilevel"/>
    <w:tmpl w:val="6A300AD8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88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2E0947CE"/>
    <w:multiLevelType w:val="multilevel"/>
    <w:tmpl w:val="48487D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30137FF6"/>
    <w:multiLevelType w:val="multilevel"/>
    <w:tmpl w:val="0554A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03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329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8" w15:restartNumberingAfterBreak="0">
    <w:nsid w:val="3B933027"/>
    <w:multiLevelType w:val="multilevel"/>
    <w:tmpl w:val="AA62073C"/>
    <w:lvl w:ilvl="0">
      <w:start w:val="1"/>
      <w:numFmt w:val="none"/>
      <w:lvlText w:val="Role:"/>
      <w:lvlJc w:val="left"/>
      <w:pPr>
        <w:ind w:left="720" w:hanging="720"/>
      </w:pPr>
      <w:rPr>
        <w:rFonts w:ascii="Calibri" w:hAnsi="Calibri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55783F"/>
    <w:multiLevelType w:val="multilevel"/>
    <w:tmpl w:val="AB8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2ABB"/>
    <w:multiLevelType w:val="multilevel"/>
    <w:tmpl w:val="4F641A02"/>
    <w:lvl w:ilvl="0">
      <w:start w:val="1"/>
      <w:numFmt w:val="decimal"/>
      <w:pStyle w:val="TasksPerformedNumbers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sksPerformedNumbersLevel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asksPerformedNumbersLevel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E51F7D"/>
    <w:multiLevelType w:val="multilevel"/>
    <w:tmpl w:val="7B32B5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2B72FDD"/>
    <w:multiLevelType w:val="multilevel"/>
    <w:tmpl w:val="57106706"/>
    <w:lvl w:ilvl="0">
      <w:start w:val="6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43E8557A"/>
    <w:multiLevelType w:val="hybridMultilevel"/>
    <w:tmpl w:val="C792B5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A0921"/>
    <w:multiLevelType w:val="multilevel"/>
    <w:tmpl w:val="9B4E94F2"/>
    <w:lvl w:ilvl="0">
      <w:start w:val="4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4701248F"/>
    <w:multiLevelType w:val="hybridMultilevel"/>
    <w:tmpl w:val="6CDCA946"/>
    <w:lvl w:ilvl="0" w:tplc="209091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65F91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96A54"/>
    <w:multiLevelType w:val="hybridMultilevel"/>
    <w:tmpl w:val="A760B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D6BFE"/>
    <w:multiLevelType w:val="multilevel"/>
    <w:tmpl w:val="94B0D038"/>
    <w:lvl w:ilvl="0">
      <w:start w:val="1"/>
      <w:numFmt w:val="none"/>
      <w:lvlRestart w:val="0"/>
      <w:pStyle w:val="ProjectDescription"/>
      <w:suff w:val="nothing"/>
      <w:lvlText w:val=""/>
      <w:lvlJc w:val="left"/>
      <w:pPr>
        <w:ind w:left="0" w:firstLine="0"/>
      </w:pPr>
      <w:rPr>
        <w:rFonts w:ascii="Arial Bold" w:hAnsi="Arial Bold" w:cs="Arial" w:hint="default"/>
        <w:b/>
        <w:i w:val="0"/>
        <w:sz w:val="20"/>
        <w:u w:val="single"/>
      </w:rPr>
    </w:lvl>
    <w:lvl w:ilvl="1">
      <w:start w:val="1"/>
      <w:numFmt w:val="decimal"/>
      <w:suff w:val="nothing"/>
      <w:lvlText w:val="Sub Project %1.%2"/>
      <w:lvlJc w:val="left"/>
      <w:pPr>
        <w:ind w:left="0" w:firstLine="0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C05338A"/>
    <w:multiLevelType w:val="multilevel"/>
    <w:tmpl w:val="3FB21EF0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cs="Times New Roman" w:hint="default"/>
        <w:b w:val="0"/>
      </w:rPr>
    </w:lvl>
    <w:lvl w:ilvl="2">
      <w:start w:val="18"/>
      <w:numFmt w:val="decimal"/>
      <w:lvlText w:val="%1.%22.%3."/>
      <w:lvlJc w:val="left"/>
      <w:pPr>
        <w:ind w:left="293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D4A55ED"/>
    <w:multiLevelType w:val="multilevel"/>
    <w:tmpl w:val="F7285852"/>
    <w:lvl w:ilvl="0">
      <w:start w:val="1"/>
      <w:numFmt w:val="decimal"/>
      <w:lvlRestart w:val="0"/>
      <w:pStyle w:val="ProjectNumber8117"/>
      <w:suff w:val="nothing"/>
      <w:lvlText w:val="Project %1"/>
      <w:lvlJc w:val="left"/>
      <w:pPr>
        <w:ind w:left="5244" w:firstLine="0"/>
      </w:pPr>
      <w:rPr>
        <w:rFonts w:ascii="Calibri" w:hAnsi="Calibri" w:cs="Calibri"/>
        <w:b/>
        <w:i w:val="0"/>
        <w:color w:val="010000"/>
        <w:sz w:val="22"/>
      </w:rPr>
    </w:lvl>
    <w:lvl w:ilvl="1">
      <w:start w:val="1"/>
      <w:numFmt w:val="decimal"/>
      <w:pStyle w:val="SubProjectNumber8117"/>
      <w:suff w:val="nothing"/>
      <w:lvlText w:val="Sub Project %1.%2"/>
      <w:lvlJc w:val="left"/>
      <w:pPr>
        <w:ind w:left="0" w:firstLine="0"/>
      </w:pPr>
      <w:rPr>
        <w:rFonts w:ascii="Calibri" w:hAnsi="Calibri" w:cs="Calibri"/>
        <w:b/>
        <w:i w:val="0"/>
        <w:color w:val="00000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41566A"/>
    <w:multiLevelType w:val="hybridMultilevel"/>
    <w:tmpl w:val="B7A02E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977741D"/>
    <w:multiLevelType w:val="multilevel"/>
    <w:tmpl w:val="57106706"/>
    <w:lvl w:ilvl="0">
      <w:start w:val="6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5D0C615D"/>
    <w:multiLevelType w:val="multilevel"/>
    <w:tmpl w:val="02C833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607358D7"/>
    <w:multiLevelType w:val="multilevel"/>
    <w:tmpl w:val="16D2B4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63A92788"/>
    <w:multiLevelType w:val="hybridMultilevel"/>
    <w:tmpl w:val="EF2880DA"/>
    <w:lvl w:ilvl="0" w:tplc="AE7A0CA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A416F4"/>
    <w:multiLevelType w:val="multilevel"/>
    <w:tmpl w:val="352ADD42"/>
    <w:lvl w:ilvl="0">
      <w:start w:val="1"/>
      <w:numFmt w:val="none"/>
      <w:lvlRestart w:val="0"/>
      <w:pStyle w:val="DepartmentName"/>
      <w:lvlText w:val=""/>
      <w:lvlJc w:val="left"/>
      <w:pPr>
        <w:ind w:left="576" w:hanging="576"/>
      </w:pPr>
      <w:rPr>
        <w:rFonts w:ascii="Calibri" w:hAnsi="Calibri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D63A55"/>
    <w:multiLevelType w:val="multilevel"/>
    <w:tmpl w:val="0554A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7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293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73A602D7"/>
    <w:multiLevelType w:val="hybridMultilevel"/>
    <w:tmpl w:val="408498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694D6C"/>
    <w:multiLevelType w:val="multilevel"/>
    <w:tmpl w:val="CA38446A"/>
    <w:lvl w:ilvl="0">
      <w:start w:val="1"/>
      <w:numFmt w:val="none"/>
      <w:pStyle w:val="ProjectRole"/>
      <w:suff w:val="nothing"/>
      <w:lvlText w:val=""/>
      <w:lvlJc w:val="left"/>
      <w:pPr>
        <w:ind w:left="720" w:hanging="720"/>
      </w:pPr>
      <w:rPr>
        <w:rFonts w:ascii="Calibri" w:hAnsi="Calibri" w:hint="default"/>
        <w:b/>
        <w:i w:val="0"/>
        <w:sz w:val="24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E6F4AD3"/>
    <w:multiLevelType w:val="hybridMultilevel"/>
    <w:tmpl w:val="877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08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697428">
    <w:abstractNumId w:val="12"/>
  </w:num>
  <w:num w:numId="3" w16cid:durableId="1297446402">
    <w:abstractNumId w:val="21"/>
  </w:num>
  <w:num w:numId="4" w16cid:durableId="1769616539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3511741">
    <w:abstractNumId w:val="7"/>
  </w:num>
  <w:num w:numId="6" w16cid:durableId="1214073355">
    <w:abstractNumId w:val="5"/>
  </w:num>
  <w:num w:numId="7" w16cid:durableId="385683258">
    <w:abstractNumId w:val="6"/>
  </w:num>
  <w:num w:numId="8" w16cid:durableId="579556339">
    <w:abstractNumId w:val="18"/>
  </w:num>
  <w:num w:numId="9" w16cid:durableId="1137994814">
    <w:abstractNumId w:val="1"/>
  </w:num>
  <w:num w:numId="10" w16cid:durableId="2006778512">
    <w:abstractNumId w:val="0"/>
  </w:num>
  <w:num w:numId="11" w16cid:durableId="1075586718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4423460">
    <w:abstractNumId w:val="23"/>
  </w:num>
  <w:num w:numId="13" w16cid:durableId="206570208">
    <w:abstractNumId w:val="22"/>
  </w:num>
  <w:num w:numId="14" w16cid:durableId="418142650">
    <w:abstractNumId w:val="11"/>
  </w:num>
  <w:num w:numId="15" w16cid:durableId="801118337">
    <w:abstractNumId w:val="2"/>
  </w:num>
  <w:num w:numId="16" w16cid:durableId="778600194">
    <w:abstractNumId w:val="29"/>
  </w:num>
  <w:num w:numId="17" w16cid:durableId="1578126054">
    <w:abstractNumId w:val="9"/>
  </w:num>
  <w:num w:numId="18" w16cid:durableId="1715229600">
    <w:abstractNumId w:val="27"/>
  </w:num>
  <w:num w:numId="19" w16cid:durableId="420764821">
    <w:abstractNumId w:val="24"/>
  </w:num>
  <w:num w:numId="20" w16cid:durableId="1969773138">
    <w:abstractNumId w:val="26"/>
  </w:num>
  <w:num w:numId="21" w16cid:durableId="1184787193">
    <w:abstractNumId w:val="25"/>
  </w:num>
  <w:num w:numId="22" w16cid:durableId="1446071195">
    <w:abstractNumId w:val="17"/>
  </w:num>
  <w:num w:numId="23" w16cid:durableId="1303846780">
    <w:abstractNumId w:val="28"/>
  </w:num>
  <w:num w:numId="24" w16cid:durableId="481194099">
    <w:abstractNumId w:val="3"/>
  </w:num>
  <w:num w:numId="25" w16cid:durableId="1255935354">
    <w:abstractNumId w:val="10"/>
  </w:num>
  <w:num w:numId="26" w16cid:durableId="1998263459">
    <w:abstractNumId w:val="8"/>
  </w:num>
  <w:num w:numId="27" w16cid:durableId="1859856519">
    <w:abstractNumId w:val="25"/>
  </w:num>
  <w:num w:numId="28" w16cid:durableId="1912814426">
    <w:abstractNumId w:val="17"/>
  </w:num>
  <w:num w:numId="29" w16cid:durableId="696154160">
    <w:abstractNumId w:val="28"/>
  </w:num>
  <w:num w:numId="30" w16cid:durableId="350231144">
    <w:abstractNumId w:val="3"/>
  </w:num>
  <w:num w:numId="31" w16cid:durableId="884953941">
    <w:abstractNumId w:val="3"/>
  </w:num>
  <w:num w:numId="32" w16cid:durableId="1010326952">
    <w:abstractNumId w:val="3"/>
  </w:num>
  <w:num w:numId="33" w16cid:durableId="1263225295">
    <w:abstractNumId w:val="10"/>
  </w:num>
  <w:num w:numId="34" w16cid:durableId="1266422870">
    <w:abstractNumId w:val="10"/>
  </w:num>
  <w:num w:numId="35" w16cid:durableId="714816631">
    <w:abstractNumId w:val="10"/>
  </w:num>
  <w:num w:numId="36" w16cid:durableId="1588882475">
    <w:abstractNumId w:val="19"/>
  </w:num>
  <w:num w:numId="37" w16cid:durableId="1748073109">
    <w:abstractNumId w:val="20"/>
  </w:num>
  <w:num w:numId="38" w16cid:durableId="794635282">
    <w:abstractNumId w:val="3"/>
  </w:num>
  <w:num w:numId="39" w16cid:durableId="734546709">
    <w:abstractNumId w:val="3"/>
  </w:num>
  <w:num w:numId="40" w16cid:durableId="893353342">
    <w:abstractNumId w:val="16"/>
  </w:num>
  <w:num w:numId="41" w16cid:durableId="298456057">
    <w:abstractNumId w:val="3"/>
  </w:num>
  <w:num w:numId="42" w16cid:durableId="1005480929">
    <w:abstractNumId w:val="13"/>
  </w:num>
  <w:num w:numId="43" w16cid:durableId="278949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DD"/>
    <w:rsid w:val="00004C8E"/>
    <w:rsid w:val="00004DBA"/>
    <w:rsid w:val="00007B69"/>
    <w:rsid w:val="00010CE6"/>
    <w:rsid w:val="00015F3A"/>
    <w:rsid w:val="000169A8"/>
    <w:rsid w:val="0002067E"/>
    <w:rsid w:val="00035D97"/>
    <w:rsid w:val="00036AF1"/>
    <w:rsid w:val="00042320"/>
    <w:rsid w:val="0004287A"/>
    <w:rsid w:val="0004363E"/>
    <w:rsid w:val="0004423B"/>
    <w:rsid w:val="00054EE8"/>
    <w:rsid w:val="000571E8"/>
    <w:rsid w:val="00061F10"/>
    <w:rsid w:val="000776C3"/>
    <w:rsid w:val="00082E8E"/>
    <w:rsid w:val="000853E7"/>
    <w:rsid w:val="00086682"/>
    <w:rsid w:val="0008708A"/>
    <w:rsid w:val="00090B3B"/>
    <w:rsid w:val="000922D7"/>
    <w:rsid w:val="00096609"/>
    <w:rsid w:val="000A1220"/>
    <w:rsid w:val="000A2B48"/>
    <w:rsid w:val="000A54DF"/>
    <w:rsid w:val="000A5A98"/>
    <w:rsid w:val="000A5EE4"/>
    <w:rsid w:val="000B1D9A"/>
    <w:rsid w:val="000B7EBE"/>
    <w:rsid w:val="000C0623"/>
    <w:rsid w:val="000C5336"/>
    <w:rsid w:val="000C7675"/>
    <w:rsid w:val="000D674F"/>
    <w:rsid w:val="000D6C6E"/>
    <w:rsid w:val="000D74E2"/>
    <w:rsid w:val="000E28E0"/>
    <w:rsid w:val="000E4ABB"/>
    <w:rsid w:val="000E53B6"/>
    <w:rsid w:val="000F14BC"/>
    <w:rsid w:val="000F17D5"/>
    <w:rsid w:val="000F1E32"/>
    <w:rsid w:val="000F55AC"/>
    <w:rsid w:val="00105C90"/>
    <w:rsid w:val="00106DD3"/>
    <w:rsid w:val="001078F0"/>
    <w:rsid w:val="001106A4"/>
    <w:rsid w:val="00110C96"/>
    <w:rsid w:val="00112F58"/>
    <w:rsid w:val="0011372C"/>
    <w:rsid w:val="00115C6D"/>
    <w:rsid w:val="00120218"/>
    <w:rsid w:val="00120B1F"/>
    <w:rsid w:val="00123B39"/>
    <w:rsid w:val="00124BFF"/>
    <w:rsid w:val="00126AD1"/>
    <w:rsid w:val="001320E1"/>
    <w:rsid w:val="001363E6"/>
    <w:rsid w:val="001416E5"/>
    <w:rsid w:val="00143845"/>
    <w:rsid w:val="001518DD"/>
    <w:rsid w:val="00151F8B"/>
    <w:rsid w:val="001579A2"/>
    <w:rsid w:val="00165A46"/>
    <w:rsid w:val="00167331"/>
    <w:rsid w:val="00173015"/>
    <w:rsid w:val="001809D3"/>
    <w:rsid w:val="0018209C"/>
    <w:rsid w:val="00183F8C"/>
    <w:rsid w:val="001944C4"/>
    <w:rsid w:val="00197B90"/>
    <w:rsid w:val="001A04B1"/>
    <w:rsid w:val="001A0DA7"/>
    <w:rsid w:val="001A4A72"/>
    <w:rsid w:val="001A5C8C"/>
    <w:rsid w:val="001A7BE1"/>
    <w:rsid w:val="001B2A60"/>
    <w:rsid w:val="001B3500"/>
    <w:rsid w:val="001B6ECD"/>
    <w:rsid w:val="001C21B8"/>
    <w:rsid w:val="001C63CF"/>
    <w:rsid w:val="001C6FA9"/>
    <w:rsid w:val="001D0E34"/>
    <w:rsid w:val="001D0EEB"/>
    <w:rsid w:val="001D57ED"/>
    <w:rsid w:val="001D7565"/>
    <w:rsid w:val="001E3C05"/>
    <w:rsid w:val="001F16B7"/>
    <w:rsid w:val="001F2BE7"/>
    <w:rsid w:val="001F7541"/>
    <w:rsid w:val="001F7C09"/>
    <w:rsid w:val="002023FE"/>
    <w:rsid w:val="00205691"/>
    <w:rsid w:val="00205BED"/>
    <w:rsid w:val="002114A7"/>
    <w:rsid w:val="002144C1"/>
    <w:rsid w:val="0022079B"/>
    <w:rsid w:val="00221731"/>
    <w:rsid w:val="002252A3"/>
    <w:rsid w:val="00231EE8"/>
    <w:rsid w:val="00235134"/>
    <w:rsid w:val="00235B1F"/>
    <w:rsid w:val="00236D10"/>
    <w:rsid w:val="0024105E"/>
    <w:rsid w:val="00242DE3"/>
    <w:rsid w:val="002446E4"/>
    <w:rsid w:val="0024618B"/>
    <w:rsid w:val="00250F9E"/>
    <w:rsid w:val="00254809"/>
    <w:rsid w:val="00257842"/>
    <w:rsid w:val="00263748"/>
    <w:rsid w:val="00266338"/>
    <w:rsid w:val="002671CA"/>
    <w:rsid w:val="002740F2"/>
    <w:rsid w:val="00275FD8"/>
    <w:rsid w:val="00277BE0"/>
    <w:rsid w:val="00280F62"/>
    <w:rsid w:val="00283FD9"/>
    <w:rsid w:val="002851E4"/>
    <w:rsid w:val="0028554D"/>
    <w:rsid w:val="00290C32"/>
    <w:rsid w:val="002928CE"/>
    <w:rsid w:val="00296A36"/>
    <w:rsid w:val="00296C87"/>
    <w:rsid w:val="002A35D3"/>
    <w:rsid w:val="002A56ED"/>
    <w:rsid w:val="002B7D40"/>
    <w:rsid w:val="002C02CB"/>
    <w:rsid w:val="002C1AF7"/>
    <w:rsid w:val="002C63AB"/>
    <w:rsid w:val="002D07CE"/>
    <w:rsid w:val="002D1DD3"/>
    <w:rsid w:val="002D21E1"/>
    <w:rsid w:val="002D61C1"/>
    <w:rsid w:val="002E1C30"/>
    <w:rsid w:val="002E1CFE"/>
    <w:rsid w:val="002E3F57"/>
    <w:rsid w:val="002F0ADC"/>
    <w:rsid w:val="002F0F62"/>
    <w:rsid w:val="002F3E7B"/>
    <w:rsid w:val="003003EF"/>
    <w:rsid w:val="0030739F"/>
    <w:rsid w:val="00311BE0"/>
    <w:rsid w:val="00314B1B"/>
    <w:rsid w:val="00321F97"/>
    <w:rsid w:val="003260FC"/>
    <w:rsid w:val="0034002B"/>
    <w:rsid w:val="00351126"/>
    <w:rsid w:val="00353BE6"/>
    <w:rsid w:val="0035433E"/>
    <w:rsid w:val="00361255"/>
    <w:rsid w:val="00362E9A"/>
    <w:rsid w:val="003637E8"/>
    <w:rsid w:val="00364F76"/>
    <w:rsid w:val="00370047"/>
    <w:rsid w:val="0037466E"/>
    <w:rsid w:val="00375A5A"/>
    <w:rsid w:val="00376281"/>
    <w:rsid w:val="003801AA"/>
    <w:rsid w:val="00382B12"/>
    <w:rsid w:val="00383A97"/>
    <w:rsid w:val="003842E4"/>
    <w:rsid w:val="00385318"/>
    <w:rsid w:val="00392EAD"/>
    <w:rsid w:val="00393173"/>
    <w:rsid w:val="003B1681"/>
    <w:rsid w:val="003B26DC"/>
    <w:rsid w:val="003B50B4"/>
    <w:rsid w:val="003B5C19"/>
    <w:rsid w:val="003B637B"/>
    <w:rsid w:val="003B6D9D"/>
    <w:rsid w:val="003D352A"/>
    <w:rsid w:val="003D4638"/>
    <w:rsid w:val="003D468E"/>
    <w:rsid w:val="003D5CD5"/>
    <w:rsid w:val="003E1FED"/>
    <w:rsid w:val="003E3E7E"/>
    <w:rsid w:val="003E4C4F"/>
    <w:rsid w:val="003F02EC"/>
    <w:rsid w:val="003F1FD8"/>
    <w:rsid w:val="00404A02"/>
    <w:rsid w:val="004107C5"/>
    <w:rsid w:val="004109B3"/>
    <w:rsid w:val="00416029"/>
    <w:rsid w:val="0041608E"/>
    <w:rsid w:val="004209B3"/>
    <w:rsid w:val="0042626C"/>
    <w:rsid w:val="00426990"/>
    <w:rsid w:val="00435BFB"/>
    <w:rsid w:val="00437F2E"/>
    <w:rsid w:val="0044589A"/>
    <w:rsid w:val="00445DA0"/>
    <w:rsid w:val="004476BC"/>
    <w:rsid w:val="004502F4"/>
    <w:rsid w:val="00451C2B"/>
    <w:rsid w:val="004671B1"/>
    <w:rsid w:val="00480513"/>
    <w:rsid w:val="004844AC"/>
    <w:rsid w:val="00492878"/>
    <w:rsid w:val="00495DBD"/>
    <w:rsid w:val="004A0464"/>
    <w:rsid w:val="004A2B98"/>
    <w:rsid w:val="004A3737"/>
    <w:rsid w:val="004A536C"/>
    <w:rsid w:val="004A67AC"/>
    <w:rsid w:val="004A729A"/>
    <w:rsid w:val="004B1C52"/>
    <w:rsid w:val="004B3930"/>
    <w:rsid w:val="004B3CC5"/>
    <w:rsid w:val="004C1075"/>
    <w:rsid w:val="004C2CFA"/>
    <w:rsid w:val="004D6086"/>
    <w:rsid w:val="004E13F3"/>
    <w:rsid w:val="004E6F99"/>
    <w:rsid w:val="00504810"/>
    <w:rsid w:val="00506F7F"/>
    <w:rsid w:val="005101DB"/>
    <w:rsid w:val="00515B22"/>
    <w:rsid w:val="005169A6"/>
    <w:rsid w:val="005235F6"/>
    <w:rsid w:val="005263E5"/>
    <w:rsid w:val="00532C24"/>
    <w:rsid w:val="0053550A"/>
    <w:rsid w:val="00540754"/>
    <w:rsid w:val="0054145B"/>
    <w:rsid w:val="005457C8"/>
    <w:rsid w:val="005463BD"/>
    <w:rsid w:val="005523E9"/>
    <w:rsid w:val="00557D64"/>
    <w:rsid w:val="00564284"/>
    <w:rsid w:val="0056476E"/>
    <w:rsid w:val="00567E05"/>
    <w:rsid w:val="00571A50"/>
    <w:rsid w:val="00572CA5"/>
    <w:rsid w:val="00576472"/>
    <w:rsid w:val="00585AD3"/>
    <w:rsid w:val="00586244"/>
    <w:rsid w:val="00586753"/>
    <w:rsid w:val="005926E7"/>
    <w:rsid w:val="005941F1"/>
    <w:rsid w:val="0059764D"/>
    <w:rsid w:val="005B2FE1"/>
    <w:rsid w:val="005B6BC9"/>
    <w:rsid w:val="005C7E1E"/>
    <w:rsid w:val="005D04B5"/>
    <w:rsid w:val="005D6131"/>
    <w:rsid w:val="005E695C"/>
    <w:rsid w:val="005E6AF6"/>
    <w:rsid w:val="005F1987"/>
    <w:rsid w:val="005F5EFA"/>
    <w:rsid w:val="005F7B5C"/>
    <w:rsid w:val="00600303"/>
    <w:rsid w:val="006009AC"/>
    <w:rsid w:val="00600DAB"/>
    <w:rsid w:val="00604D3E"/>
    <w:rsid w:val="00605418"/>
    <w:rsid w:val="006128C1"/>
    <w:rsid w:val="00617826"/>
    <w:rsid w:val="00622039"/>
    <w:rsid w:val="006232FC"/>
    <w:rsid w:val="00632757"/>
    <w:rsid w:val="00643BF0"/>
    <w:rsid w:val="00647BA9"/>
    <w:rsid w:val="00652C3E"/>
    <w:rsid w:val="006531C6"/>
    <w:rsid w:val="0065586A"/>
    <w:rsid w:val="00655AC0"/>
    <w:rsid w:val="00656429"/>
    <w:rsid w:val="00657BF2"/>
    <w:rsid w:val="006617AA"/>
    <w:rsid w:val="006619D8"/>
    <w:rsid w:val="00662102"/>
    <w:rsid w:val="00665857"/>
    <w:rsid w:val="00666937"/>
    <w:rsid w:val="006719BF"/>
    <w:rsid w:val="00675B6E"/>
    <w:rsid w:val="00680F3F"/>
    <w:rsid w:val="0068136E"/>
    <w:rsid w:val="006840DE"/>
    <w:rsid w:val="0068654B"/>
    <w:rsid w:val="00692E23"/>
    <w:rsid w:val="00696755"/>
    <w:rsid w:val="006A27E2"/>
    <w:rsid w:val="006A42EC"/>
    <w:rsid w:val="006B09ED"/>
    <w:rsid w:val="006B5F0A"/>
    <w:rsid w:val="006C0606"/>
    <w:rsid w:val="006C2F46"/>
    <w:rsid w:val="006C50D8"/>
    <w:rsid w:val="006D3BE1"/>
    <w:rsid w:val="006D3EC4"/>
    <w:rsid w:val="006D679B"/>
    <w:rsid w:val="006D72C1"/>
    <w:rsid w:val="006E59AF"/>
    <w:rsid w:val="006E6812"/>
    <w:rsid w:val="006F19F8"/>
    <w:rsid w:val="006F3235"/>
    <w:rsid w:val="006F4F65"/>
    <w:rsid w:val="006F60A1"/>
    <w:rsid w:val="00700053"/>
    <w:rsid w:val="00700522"/>
    <w:rsid w:val="007011D9"/>
    <w:rsid w:val="00704187"/>
    <w:rsid w:val="007129E9"/>
    <w:rsid w:val="0071741F"/>
    <w:rsid w:val="007336B9"/>
    <w:rsid w:val="00737ADF"/>
    <w:rsid w:val="00742E26"/>
    <w:rsid w:val="00745A4E"/>
    <w:rsid w:val="0075298A"/>
    <w:rsid w:val="00771EF6"/>
    <w:rsid w:val="007728FA"/>
    <w:rsid w:val="00774635"/>
    <w:rsid w:val="00776B65"/>
    <w:rsid w:val="00781EE9"/>
    <w:rsid w:val="00782D14"/>
    <w:rsid w:val="0078399B"/>
    <w:rsid w:val="00787037"/>
    <w:rsid w:val="007902C2"/>
    <w:rsid w:val="00792C1C"/>
    <w:rsid w:val="00792C5D"/>
    <w:rsid w:val="0079333E"/>
    <w:rsid w:val="0079361B"/>
    <w:rsid w:val="00794894"/>
    <w:rsid w:val="00794CEB"/>
    <w:rsid w:val="00796CA6"/>
    <w:rsid w:val="007A02D7"/>
    <w:rsid w:val="007A1DB9"/>
    <w:rsid w:val="007B0BDA"/>
    <w:rsid w:val="007B14E6"/>
    <w:rsid w:val="007B1572"/>
    <w:rsid w:val="007B2DC1"/>
    <w:rsid w:val="007C2818"/>
    <w:rsid w:val="007C3839"/>
    <w:rsid w:val="007C5BED"/>
    <w:rsid w:val="007C5BF8"/>
    <w:rsid w:val="007C758A"/>
    <w:rsid w:val="007D624D"/>
    <w:rsid w:val="007E1ACE"/>
    <w:rsid w:val="007E5258"/>
    <w:rsid w:val="007E6AE3"/>
    <w:rsid w:val="007E7BA7"/>
    <w:rsid w:val="007F0830"/>
    <w:rsid w:val="007F1F80"/>
    <w:rsid w:val="007F3424"/>
    <w:rsid w:val="007F7BBE"/>
    <w:rsid w:val="00802B6D"/>
    <w:rsid w:val="00803701"/>
    <w:rsid w:val="008102C1"/>
    <w:rsid w:val="00815CDA"/>
    <w:rsid w:val="008224AF"/>
    <w:rsid w:val="00823F92"/>
    <w:rsid w:val="00825F24"/>
    <w:rsid w:val="00831EDF"/>
    <w:rsid w:val="0083318D"/>
    <w:rsid w:val="008368A2"/>
    <w:rsid w:val="00836BE9"/>
    <w:rsid w:val="0084059D"/>
    <w:rsid w:val="00846A49"/>
    <w:rsid w:val="00846F19"/>
    <w:rsid w:val="00851F9A"/>
    <w:rsid w:val="00852742"/>
    <w:rsid w:val="00853E01"/>
    <w:rsid w:val="0085435E"/>
    <w:rsid w:val="00862643"/>
    <w:rsid w:val="00864051"/>
    <w:rsid w:val="0086427A"/>
    <w:rsid w:val="00864558"/>
    <w:rsid w:val="008676D9"/>
    <w:rsid w:val="0087288F"/>
    <w:rsid w:val="008734D1"/>
    <w:rsid w:val="00873C07"/>
    <w:rsid w:val="008760AE"/>
    <w:rsid w:val="00880F36"/>
    <w:rsid w:val="0088613C"/>
    <w:rsid w:val="008861B1"/>
    <w:rsid w:val="008921B3"/>
    <w:rsid w:val="0089467E"/>
    <w:rsid w:val="00897FF4"/>
    <w:rsid w:val="008A1C57"/>
    <w:rsid w:val="008A334C"/>
    <w:rsid w:val="008A4B0D"/>
    <w:rsid w:val="008B56D2"/>
    <w:rsid w:val="008C6D3E"/>
    <w:rsid w:val="008D1D34"/>
    <w:rsid w:val="008D2316"/>
    <w:rsid w:val="008D29A5"/>
    <w:rsid w:val="008E080B"/>
    <w:rsid w:val="008E1C19"/>
    <w:rsid w:val="008E60CF"/>
    <w:rsid w:val="008F1A83"/>
    <w:rsid w:val="008F3863"/>
    <w:rsid w:val="008F3ACF"/>
    <w:rsid w:val="008F62C8"/>
    <w:rsid w:val="008F6E5C"/>
    <w:rsid w:val="00902C7A"/>
    <w:rsid w:val="009045E0"/>
    <w:rsid w:val="0090528F"/>
    <w:rsid w:val="00910F75"/>
    <w:rsid w:val="00913445"/>
    <w:rsid w:val="00920630"/>
    <w:rsid w:val="00922917"/>
    <w:rsid w:val="00922A00"/>
    <w:rsid w:val="009256DC"/>
    <w:rsid w:val="00931FF9"/>
    <w:rsid w:val="00935173"/>
    <w:rsid w:val="00936430"/>
    <w:rsid w:val="009415D5"/>
    <w:rsid w:val="00941A52"/>
    <w:rsid w:val="00942616"/>
    <w:rsid w:val="009454FC"/>
    <w:rsid w:val="00947865"/>
    <w:rsid w:val="00947DD8"/>
    <w:rsid w:val="009510E5"/>
    <w:rsid w:val="00951135"/>
    <w:rsid w:val="00952039"/>
    <w:rsid w:val="009738F4"/>
    <w:rsid w:val="00982B35"/>
    <w:rsid w:val="0099195A"/>
    <w:rsid w:val="00993063"/>
    <w:rsid w:val="00994E58"/>
    <w:rsid w:val="00996BAD"/>
    <w:rsid w:val="00996D22"/>
    <w:rsid w:val="009A1E7A"/>
    <w:rsid w:val="009A4162"/>
    <w:rsid w:val="009B2D5E"/>
    <w:rsid w:val="009B407D"/>
    <w:rsid w:val="009B41F7"/>
    <w:rsid w:val="009B4416"/>
    <w:rsid w:val="009B5C08"/>
    <w:rsid w:val="009B5E25"/>
    <w:rsid w:val="009C04DC"/>
    <w:rsid w:val="009C623B"/>
    <w:rsid w:val="009D133B"/>
    <w:rsid w:val="009D2E68"/>
    <w:rsid w:val="009E6FFC"/>
    <w:rsid w:val="009F03FD"/>
    <w:rsid w:val="009F5338"/>
    <w:rsid w:val="009F6EBB"/>
    <w:rsid w:val="00A00862"/>
    <w:rsid w:val="00A0101A"/>
    <w:rsid w:val="00A01FA3"/>
    <w:rsid w:val="00A031C0"/>
    <w:rsid w:val="00A06171"/>
    <w:rsid w:val="00A1566E"/>
    <w:rsid w:val="00A2485D"/>
    <w:rsid w:val="00A338BF"/>
    <w:rsid w:val="00A36BA8"/>
    <w:rsid w:val="00A37505"/>
    <w:rsid w:val="00A4155B"/>
    <w:rsid w:val="00A42AFA"/>
    <w:rsid w:val="00A43CC5"/>
    <w:rsid w:val="00A51717"/>
    <w:rsid w:val="00A52507"/>
    <w:rsid w:val="00A5371C"/>
    <w:rsid w:val="00A557BB"/>
    <w:rsid w:val="00A55DF4"/>
    <w:rsid w:val="00A55F93"/>
    <w:rsid w:val="00A60DE1"/>
    <w:rsid w:val="00A727DD"/>
    <w:rsid w:val="00A8074F"/>
    <w:rsid w:val="00A84994"/>
    <w:rsid w:val="00A871C1"/>
    <w:rsid w:val="00A8793B"/>
    <w:rsid w:val="00AA3FAC"/>
    <w:rsid w:val="00AA6D20"/>
    <w:rsid w:val="00AB0B5D"/>
    <w:rsid w:val="00AB4BA3"/>
    <w:rsid w:val="00AB714E"/>
    <w:rsid w:val="00AB719C"/>
    <w:rsid w:val="00AC1C75"/>
    <w:rsid w:val="00AC3668"/>
    <w:rsid w:val="00AC7154"/>
    <w:rsid w:val="00AD4087"/>
    <w:rsid w:val="00AE6F5D"/>
    <w:rsid w:val="00B009E9"/>
    <w:rsid w:val="00B12440"/>
    <w:rsid w:val="00B158A2"/>
    <w:rsid w:val="00B2045E"/>
    <w:rsid w:val="00B21398"/>
    <w:rsid w:val="00B3211C"/>
    <w:rsid w:val="00B3290C"/>
    <w:rsid w:val="00B40CEF"/>
    <w:rsid w:val="00B4211B"/>
    <w:rsid w:val="00B46D93"/>
    <w:rsid w:val="00B47025"/>
    <w:rsid w:val="00B473AB"/>
    <w:rsid w:val="00B55A6C"/>
    <w:rsid w:val="00B61B4A"/>
    <w:rsid w:val="00B6350E"/>
    <w:rsid w:val="00B63BA6"/>
    <w:rsid w:val="00B63FC1"/>
    <w:rsid w:val="00B64504"/>
    <w:rsid w:val="00B66A82"/>
    <w:rsid w:val="00B71E26"/>
    <w:rsid w:val="00B723E6"/>
    <w:rsid w:val="00B72D10"/>
    <w:rsid w:val="00B73552"/>
    <w:rsid w:val="00B755CF"/>
    <w:rsid w:val="00B77396"/>
    <w:rsid w:val="00B803AE"/>
    <w:rsid w:val="00B86487"/>
    <w:rsid w:val="00B8777F"/>
    <w:rsid w:val="00B926AB"/>
    <w:rsid w:val="00B96EFD"/>
    <w:rsid w:val="00B97B8C"/>
    <w:rsid w:val="00BA13A9"/>
    <w:rsid w:val="00BB1C0C"/>
    <w:rsid w:val="00BB3B5B"/>
    <w:rsid w:val="00BB5BA2"/>
    <w:rsid w:val="00BC275E"/>
    <w:rsid w:val="00BC3D4F"/>
    <w:rsid w:val="00BC6206"/>
    <w:rsid w:val="00BC7FCD"/>
    <w:rsid w:val="00BD093E"/>
    <w:rsid w:val="00BD4B49"/>
    <w:rsid w:val="00BE07FC"/>
    <w:rsid w:val="00BE21C3"/>
    <w:rsid w:val="00BE4F96"/>
    <w:rsid w:val="00BF2568"/>
    <w:rsid w:val="00C023F1"/>
    <w:rsid w:val="00C164DE"/>
    <w:rsid w:val="00C226D5"/>
    <w:rsid w:val="00C254F0"/>
    <w:rsid w:val="00C266D7"/>
    <w:rsid w:val="00C269C7"/>
    <w:rsid w:val="00C26AAB"/>
    <w:rsid w:val="00C32A39"/>
    <w:rsid w:val="00C355FA"/>
    <w:rsid w:val="00C4213F"/>
    <w:rsid w:val="00C441BD"/>
    <w:rsid w:val="00C46787"/>
    <w:rsid w:val="00C46C80"/>
    <w:rsid w:val="00C51444"/>
    <w:rsid w:val="00C535C2"/>
    <w:rsid w:val="00C55735"/>
    <w:rsid w:val="00C5697E"/>
    <w:rsid w:val="00C64075"/>
    <w:rsid w:val="00C64944"/>
    <w:rsid w:val="00C65E05"/>
    <w:rsid w:val="00C7032A"/>
    <w:rsid w:val="00C70C39"/>
    <w:rsid w:val="00C71F35"/>
    <w:rsid w:val="00C729C6"/>
    <w:rsid w:val="00C85155"/>
    <w:rsid w:val="00C86FA1"/>
    <w:rsid w:val="00C87ACB"/>
    <w:rsid w:val="00C9451B"/>
    <w:rsid w:val="00C961D7"/>
    <w:rsid w:val="00CA09A9"/>
    <w:rsid w:val="00CA6A7B"/>
    <w:rsid w:val="00CA6C00"/>
    <w:rsid w:val="00CA6CBC"/>
    <w:rsid w:val="00CB0C9A"/>
    <w:rsid w:val="00CB1971"/>
    <w:rsid w:val="00CB4436"/>
    <w:rsid w:val="00CC5416"/>
    <w:rsid w:val="00CC60A3"/>
    <w:rsid w:val="00CD020E"/>
    <w:rsid w:val="00CD2983"/>
    <w:rsid w:val="00CD2EF2"/>
    <w:rsid w:val="00CD38B4"/>
    <w:rsid w:val="00CD71EB"/>
    <w:rsid w:val="00CE26C5"/>
    <w:rsid w:val="00CF1E24"/>
    <w:rsid w:val="00CF3F19"/>
    <w:rsid w:val="00D040AE"/>
    <w:rsid w:val="00D0704A"/>
    <w:rsid w:val="00D14488"/>
    <w:rsid w:val="00D1666F"/>
    <w:rsid w:val="00D2264E"/>
    <w:rsid w:val="00D23F93"/>
    <w:rsid w:val="00D30EDD"/>
    <w:rsid w:val="00D319B5"/>
    <w:rsid w:val="00D3524F"/>
    <w:rsid w:val="00D37135"/>
    <w:rsid w:val="00D410B3"/>
    <w:rsid w:val="00D41264"/>
    <w:rsid w:val="00D42492"/>
    <w:rsid w:val="00D4528C"/>
    <w:rsid w:val="00D45C88"/>
    <w:rsid w:val="00D52576"/>
    <w:rsid w:val="00D63ECC"/>
    <w:rsid w:val="00D6553E"/>
    <w:rsid w:val="00D7085C"/>
    <w:rsid w:val="00D807C2"/>
    <w:rsid w:val="00D81156"/>
    <w:rsid w:val="00D83FED"/>
    <w:rsid w:val="00D87378"/>
    <w:rsid w:val="00D97C56"/>
    <w:rsid w:val="00DA0F80"/>
    <w:rsid w:val="00DA642D"/>
    <w:rsid w:val="00DB1C2C"/>
    <w:rsid w:val="00DB3566"/>
    <w:rsid w:val="00DB3FE5"/>
    <w:rsid w:val="00DB5DAC"/>
    <w:rsid w:val="00DB6F76"/>
    <w:rsid w:val="00DC0526"/>
    <w:rsid w:val="00DD0F0A"/>
    <w:rsid w:val="00DD4908"/>
    <w:rsid w:val="00DE1445"/>
    <w:rsid w:val="00DE2CCB"/>
    <w:rsid w:val="00DE4154"/>
    <w:rsid w:val="00DE48B3"/>
    <w:rsid w:val="00DE5599"/>
    <w:rsid w:val="00DF5EDD"/>
    <w:rsid w:val="00E006CC"/>
    <w:rsid w:val="00E01CB3"/>
    <w:rsid w:val="00E03FC8"/>
    <w:rsid w:val="00E076E1"/>
    <w:rsid w:val="00E106D1"/>
    <w:rsid w:val="00E201E9"/>
    <w:rsid w:val="00E21F3A"/>
    <w:rsid w:val="00E305BB"/>
    <w:rsid w:val="00E33B6C"/>
    <w:rsid w:val="00E504BB"/>
    <w:rsid w:val="00E53B73"/>
    <w:rsid w:val="00E553B9"/>
    <w:rsid w:val="00E567B3"/>
    <w:rsid w:val="00E56CCF"/>
    <w:rsid w:val="00E57342"/>
    <w:rsid w:val="00E62D42"/>
    <w:rsid w:val="00E66341"/>
    <w:rsid w:val="00E670A9"/>
    <w:rsid w:val="00E7285F"/>
    <w:rsid w:val="00E73082"/>
    <w:rsid w:val="00E73338"/>
    <w:rsid w:val="00E736B9"/>
    <w:rsid w:val="00E745F2"/>
    <w:rsid w:val="00E74A59"/>
    <w:rsid w:val="00E80705"/>
    <w:rsid w:val="00E841CE"/>
    <w:rsid w:val="00E9238F"/>
    <w:rsid w:val="00E97628"/>
    <w:rsid w:val="00EA06ED"/>
    <w:rsid w:val="00EA4448"/>
    <w:rsid w:val="00EB2D36"/>
    <w:rsid w:val="00EB59A0"/>
    <w:rsid w:val="00EC14BC"/>
    <w:rsid w:val="00EC3690"/>
    <w:rsid w:val="00EC59D5"/>
    <w:rsid w:val="00ED0F76"/>
    <w:rsid w:val="00ED16AD"/>
    <w:rsid w:val="00ED4E9F"/>
    <w:rsid w:val="00EE08DB"/>
    <w:rsid w:val="00EE185C"/>
    <w:rsid w:val="00EE6A51"/>
    <w:rsid w:val="00EF208C"/>
    <w:rsid w:val="00EF3780"/>
    <w:rsid w:val="00EF4C26"/>
    <w:rsid w:val="00EF5ADB"/>
    <w:rsid w:val="00EF6B2D"/>
    <w:rsid w:val="00EF7A71"/>
    <w:rsid w:val="00F0521D"/>
    <w:rsid w:val="00F06FF8"/>
    <w:rsid w:val="00F11388"/>
    <w:rsid w:val="00F11DBF"/>
    <w:rsid w:val="00F237D6"/>
    <w:rsid w:val="00F2413D"/>
    <w:rsid w:val="00F27EF2"/>
    <w:rsid w:val="00F30487"/>
    <w:rsid w:val="00F323BD"/>
    <w:rsid w:val="00F32D45"/>
    <w:rsid w:val="00F32FB3"/>
    <w:rsid w:val="00F37EE7"/>
    <w:rsid w:val="00F4333E"/>
    <w:rsid w:val="00F43DEF"/>
    <w:rsid w:val="00F51326"/>
    <w:rsid w:val="00F61A9C"/>
    <w:rsid w:val="00F70DB4"/>
    <w:rsid w:val="00F728E0"/>
    <w:rsid w:val="00F72A04"/>
    <w:rsid w:val="00F75BC2"/>
    <w:rsid w:val="00F80469"/>
    <w:rsid w:val="00F813BE"/>
    <w:rsid w:val="00F86BFE"/>
    <w:rsid w:val="00F914CC"/>
    <w:rsid w:val="00FA11A9"/>
    <w:rsid w:val="00FA20D2"/>
    <w:rsid w:val="00FA5079"/>
    <w:rsid w:val="00FB5901"/>
    <w:rsid w:val="00FC19F7"/>
    <w:rsid w:val="00FC3084"/>
    <w:rsid w:val="00FC3D48"/>
    <w:rsid w:val="00FD576C"/>
    <w:rsid w:val="00FD5965"/>
    <w:rsid w:val="00FD6275"/>
    <w:rsid w:val="00FD6910"/>
    <w:rsid w:val="00FE039D"/>
    <w:rsid w:val="00FE19DA"/>
    <w:rsid w:val="00FE3DC6"/>
    <w:rsid w:val="00FE6F73"/>
    <w:rsid w:val="00FE6F84"/>
    <w:rsid w:val="00FE7C8A"/>
    <w:rsid w:val="00FF32C0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67679"/>
  <w15:chartTrackingRefBased/>
  <w15:docId w15:val="{64DC56D4-F6AC-477C-9064-F92D0B41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0F14BC"/>
    <w:pPr>
      <w:spacing w:after="160" w:line="259" w:lineRule="auto"/>
    </w:pPr>
    <w:rPr>
      <w:rFonts w:eastAsiaTheme="minorHAnsi" w:cs="Calibri"/>
      <w:spacing w:val="-10"/>
      <w:kern w:val="28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7D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27D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27D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727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F14BC"/>
    <w:rPr>
      <w:rFonts w:ascii="Arial" w:eastAsiaTheme="minorHAnsi" w:hAnsi="Arial" w:cstheme="majorBidi"/>
      <w:spacing w:val="-10"/>
      <w:kern w:val="28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A727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IntenseEmphasis">
    <w:name w:val="Intense Emphasis"/>
    <w:uiPriority w:val="99"/>
    <w:qFormat/>
    <w:rsid w:val="00D41264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99"/>
    <w:qFormat/>
    <w:rsid w:val="00D412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99"/>
    <w:rsid w:val="00D412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nhideWhenUsed/>
    <w:rsid w:val="00880F36"/>
    <w:rPr>
      <w:rFonts w:ascii="Times New Roman" w:hAnsi="Times New Roman" w:cs="Times New Roman" w:hint="default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0F36"/>
    <w:pPr>
      <w:spacing w:after="120" w:line="240" w:lineRule="auto"/>
      <w:ind w:left="360"/>
    </w:pPr>
    <w:rPr>
      <w:rFonts w:eastAsia="Times New Roman"/>
      <w:sz w:val="16"/>
      <w:szCs w:val="16"/>
      <w:lang w:val="en-US"/>
    </w:rPr>
  </w:style>
  <w:style w:type="character" w:customStyle="1" w:styleId="BodyTextIndent3Char">
    <w:name w:val="Body Text Indent 3 Char"/>
    <w:link w:val="BodyTextIndent3"/>
    <w:uiPriority w:val="99"/>
    <w:semiHidden/>
    <w:rsid w:val="00880F36"/>
    <w:rPr>
      <w:rFonts w:ascii="Calibri" w:eastAsia="Times New Roman" w:hAnsi="Calibri" w:cs="Times New Roman"/>
      <w:sz w:val="16"/>
      <w:szCs w:val="16"/>
      <w:lang w:val="en-US"/>
    </w:rPr>
  </w:style>
  <w:style w:type="paragraph" w:styleId="NoSpacing">
    <w:name w:val="No Spacing"/>
    <w:uiPriority w:val="99"/>
    <w:qFormat/>
    <w:rsid w:val="00880F3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80F36"/>
    <w:pPr>
      <w:spacing w:after="0" w:line="240" w:lineRule="auto"/>
      <w:ind w:left="720"/>
      <w:contextualSpacing/>
    </w:pPr>
    <w:rPr>
      <w:lang w:val="en-US"/>
    </w:rPr>
  </w:style>
  <w:style w:type="paragraph" w:customStyle="1" w:styleId="BlankLine">
    <w:name w:val="BlankLine"/>
    <w:uiPriority w:val="9"/>
    <w:rsid w:val="000F14BC"/>
    <w:pPr>
      <w:widowControl w:val="0"/>
    </w:pPr>
    <w:rPr>
      <w:rFonts w:eastAsia="Times New Roman" w:cs="Arial"/>
      <w:sz w:val="22"/>
      <w:lang w:val="en-CA" w:eastAsia="en-CA"/>
    </w:rPr>
  </w:style>
  <w:style w:type="paragraph" w:customStyle="1" w:styleId="CandidateName">
    <w:name w:val="CandidateName"/>
    <w:basedOn w:val="BodyText"/>
    <w:uiPriority w:val="12"/>
    <w:rsid w:val="000F14BC"/>
    <w:pPr>
      <w:spacing w:after="240"/>
    </w:pPr>
    <w:rPr>
      <w:rFonts w:eastAsia="Times New Roman"/>
      <w:b/>
      <w:lang w:val="en-US"/>
    </w:rPr>
  </w:style>
  <w:style w:type="character" w:styleId="SubtleEmphasis">
    <w:name w:val="Subtle Emphasis"/>
    <w:uiPriority w:val="99"/>
    <w:qFormat/>
    <w:rsid w:val="00880F36"/>
    <w:rPr>
      <w:rFonts w:ascii="Times New Roman" w:hAnsi="Times New Roman" w:cs="Times New Roman" w:hint="default"/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0F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8"/>
    <w:rsid w:val="000F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0F14BC"/>
    <w:rPr>
      <w:rFonts w:eastAsiaTheme="minorHAnsi" w:cstheme="majorBidi"/>
      <w:spacing w:val="-10"/>
      <w:kern w:val="28"/>
      <w:sz w:val="22"/>
      <w:szCs w:val="22"/>
      <w:lang w:val="en-CA"/>
    </w:rPr>
  </w:style>
  <w:style w:type="paragraph" w:styleId="Footer">
    <w:name w:val="footer"/>
    <w:basedOn w:val="Normal"/>
    <w:link w:val="FooterChar"/>
    <w:rsid w:val="000F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F14BC"/>
    <w:rPr>
      <w:rFonts w:eastAsiaTheme="minorHAnsi" w:cstheme="majorBidi"/>
      <w:spacing w:val="-10"/>
      <w:kern w:val="28"/>
      <w:sz w:val="22"/>
      <w:szCs w:val="22"/>
      <w:lang w:val="en-CA"/>
    </w:rPr>
  </w:style>
  <w:style w:type="paragraph" w:styleId="BodyText">
    <w:name w:val="Body Text"/>
    <w:basedOn w:val="Normal"/>
    <w:link w:val="BodyTextChar"/>
    <w:uiPriority w:val="9"/>
    <w:qFormat/>
    <w:rsid w:val="000F14BC"/>
    <w:pPr>
      <w:spacing w:after="120" w:line="240" w:lineRule="auto"/>
    </w:pPr>
    <w:rPr>
      <w:rFonts w:cs="Arial"/>
      <w:spacing w:val="0"/>
      <w:kern w:val="0"/>
    </w:rPr>
  </w:style>
  <w:style w:type="character" w:customStyle="1" w:styleId="BodyTextChar">
    <w:name w:val="Body Text Char"/>
    <w:basedOn w:val="DefaultParagraphFont"/>
    <w:link w:val="BodyText"/>
    <w:uiPriority w:val="9"/>
    <w:rsid w:val="000F14BC"/>
    <w:rPr>
      <w:rFonts w:eastAsiaTheme="minorHAnsi" w:cs="Arial"/>
      <w:sz w:val="22"/>
      <w:szCs w:val="22"/>
      <w:lang w:val="en-CA"/>
    </w:rPr>
  </w:style>
  <w:style w:type="paragraph" w:styleId="ListBullet">
    <w:name w:val="List Bullet"/>
    <w:basedOn w:val="Normal"/>
    <w:uiPriority w:val="99"/>
    <w:unhideWhenUsed/>
    <w:rsid w:val="00F2413D"/>
    <w:pPr>
      <w:numPr>
        <w:numId w:val="10"/>
      </w:numPr>
      <w:contextualSpacing/>
    </w:pPr>
  </w:style>
  <w:style w:type="paragraph" w:customStyle="1" w:styleId="DepartmentName">
    <w:name w:val="DepartmentName"/>
    <w:next w:val="Normal"/>
    <w:rsid w:val="000F14BC"/>
    <w:pPr>
      <w:keepNext/>
      <w:numPr>
        <w:numId w:val="21"/>
      </w:numPr>
      <w:tabs>
        <w:tab w:val="left" w:pos="0"/>
        <w:tab w:val="left" w:pos="2160"/>
      </w:tabs>
      <w:outlineLvl w:val="0"/>
    </w:pPr>
    <w:rPr>
      <w:rFonts w:eastAsia="Times New Roman" w:cs="Arial"/>
      <w:b/>
      <w:sz w:val="22"/>
      <w:szCs w:val="24"/>
    </w:rPr>
  </w:style>
  <w:style w:type="character" w:styleId="CommentReference">
    <w:name w:val="annotation reference"/>
    <w:uiPriority w:val="99"/>
    <w:semiHidden/>
    <w:unhideWhenUsed/>
    <w:rsid w:val="008D2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D29A5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9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29A5"/>
    <w:rPr>
      <w:b/>
      <w:bCs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B50B4"/>
    <w:rPr>
      <w:color w:val="808080"/>
      <w:shd w:val="clear" w:color="auto" w:fill="E6E6E6"/>
    </w:rPr>
  </w:style>
  <w:style w:type="paragraph" w:customStyle="1" w:styleId="NoDateCheck">
    <w:name w:val="NoDateCheck"/>
    <w:basedOn w:val="Normal"/>
    <w:next w:val="Normal"/>
    <w:uiPriority w:val="3"/>
    <w:rsid w:val="000F14BC"/>
    <w:pPr>
      <w:keepNext/>
      <w:tabs>
        <w:tab w:val="left" w:pos="648"/>
        <w:tab w:val="right" w:pos="9173"/>
      </w:tabs>
      <w:spacing w:after="0" w:line="240" w:lineRule="auto"/>
      <w:outlineLvl w:val="0"/>
    </w:pPr>
    <w:rPr>
      <w:rFonts w:eastAsia="Times New Roman" w:cs="Arial"/>
      <w:b/>
      <w:spacing w:val="0"/>
      <w:kern w:val="0"/>
      <w:szCs w:val="24"/>
      <w:lang w:val="en-US"/>
    </w:rPr>
  </w:style>
  <w:style w:type="paragraph" w:customStyle="1" w:styleId="OtherProjectLine">
    <w:name w:val="OtherProjectLine"/>
    <w:basedOn w:val="Normal"/>
    <w:uiPriority w:val="4"/>
    <w:qFormat/>
    <w:rsid w:val="000F14BC"/>
    <w:pPr>
      <w:keepNext/>
      <w:tabs>
        <w:tab w:val="left" w:pos="2592"/>
        <w:tab w:val="left" w:pos="2880"/>
        <w:tab w:val="left" w:pos="3240"/>
        <w:tab w:val="left" w:pos="3600"/>
        <w:tab w:val="left" w:pos="3960"/>
        <w:tab w:val="left" w:pos="4320"/>
      </w:tabs>
      <w:spacing w:after="0" w:line="240" w:lineRule="auto"/>
      <w:outlineLvl w:val="0"/>
    </w:pPr>
    <w:rPr>
      <w:rFonts w:cs="Arial"/>
      <w:b/>
      <w:spacing w:val="0"/>
      <w:kern w:val="0"/>
      <w:szCs w:val="24"/>
    </w:rPr>
  </w:style>
  <w:style w:type="paragraph" w:customStyle="1" w:styleId="ProjectDates">
    <w:name w:val="ProjectDates"/>
    <w:next w:val="Normal"/>
    <w:link w:val="ProjectDatesChar"/>
    <w:uiPriority w:val="2"/>
    <w:qFormat/>
    <w:rsid w:val="000F14BC"/>
    <w:pPr>
      <w:keepNext/>
      <w:tabs>
        <w:tab w:val="left" w:pos="2592"/>
        <w:tab w:val="left" w:pos="2880"/>
        <w:tab w:val="left" w:pos="3240"/>
        <w:tab w:val="left" w:pos="3600"/>
        <w:tab w:val="left" w:pos="3960"/>
        <w:tab w:val="left" w:pos="4320"/>
      </w:tabs>
      <w:outlineLvl w:val="0"/>
    </w:pPr>
    <w:rPr>
      <w:rFonts w:eastAsiaTheme="minorHAnsi" w:cs="Arial"/>
      <w:b/>
      <w:sz w:val="22"/>
      <w:szCs w:val="24"/>
      <w:lang w:val="en-CA"/>
    </w:rPr>
  </w:style>
  <w:style w:type="character" w:customStyle="1" w:styleId="ProjectDatesChar">
    <w:name w:val="ProjectDates Char"/>
    <w:basedOn w:val="DefaultParagraphFont"/>
    <w:link w:val="ProjectDates"/>
    <w:uiPriority w:val="2"/>
    <w:rsid w:val="000F14BC"/>
    <w:rPr>
      <w:rFonts w:eastAsiaTheme="minorHAnsi" w:cs="Arial"/>
      <w:b/>
      <w:sz w:val="22"/>
      <w:szCs w:val="24"/>
      <w:lang w:val="en-CA"/>
    </w:rPr>
  </w:style>
  <w:style w:type="paragraph" w:customStyle="1" w:styleId="ProjectDeliverables">
    <w:name w:val="ProjectDeliverables"/>
    <w:next w:val="Normal"/>
    <w:uiPriority w:val="7"/>
    <w:qFormat/>
    <w:rsid w:val="000F14BC"/>
    <w:pPr>
      <w:keepNext/>
      <w:spacing w:before="200" w:line="276" w:lineRule="auto"/>
    </w:pPr>
    <w:rPr>
      <w:rFonts w:eastAsia="Times New Roman" w:cs="Arial"/>
      <w:b/>
      <w:sz w:val="22"/>
      <w:szCs w:val="24"/>
    </w:rPr>
  </w:style>
  <w:style w:type="paragraph" w:customStyle="1" w:styleId="ProjectDescription">
    <w:name w:val="ProjectDescription"/>
    <w:basedOn w:val="Normal"/>
    <w:next w:val="Normal"/>
    <w:uiPriority w:val="6"/>
    <w:qFormat/>
    <w:rsid w:val="000F14BC"/>
    <w:pPr>
      <w:keepNext/>
      <w:numPr>
        <w:numId w:val="22"/>
      </w:numPr>
      <w:spacing w:before="200" w:after="120" w:line="240" w:lineRule="auto"/>
    </w:pPr>
    <w:rPr>
      <w:rFonts w:eastAsia="Times New Roman"/>
      <w:b/>
      <w:spacing w:val="0"/>
      <w:kern w:val="0"/>
      <w:szCs w:val="24"/>
      <w:lang w:val="en-US"/>
    </w:rPr>
  </w:style>
  <w:style w:type="paragraph" w:customStyle="1" w:styleId="ProjectEnd">
    <w:name w:val="ProjectEnd"/>
    <w:next w:val="ProjectNumber8117"/>
    <w:uiPriority w:val="10"/>
    <w:qFormat/>
    <w:rsid w:val="000F14BC"/>
    <w:pPr>
      <w:widowControl w:val="0"/>
    </w:pPr>
    <w:rPr>
      <w:rFonts w:eastAsia="Times New Roman" w:cs="Arial"/>
      <w:color w:val="FF0000"/>
      <w:sz w:val="22"/>
      <w:szCs w:val="24"/>
    </w:rPr>
  </w:style>
  <w:style w:type="paragraph" w:customStyle="1" w:styleId="ProjectExperience">
    <w:name w:val="ProjectExperience"/>
    <w:next w:val="ProjectNumber8117"/>
    <w:uiPriority w:val="11"/>
    <w:rsid w:val="000F14BC"/>
    <w:pPr>
      <w:keepNext/>
      <w:spacing w:before="240" w:after="200"/>
    </w:pPr>
    <w:rPr>
      <w:rFonts w:eastAsia="Times New Roman" w:cs="Arial"/>
      <w:b/>
      <w:bCs/>
      <w:caps/>
      <w:kern w:val="28"/>
      <w:sz w:val="24"/>
      <w:szCs w:val="32"/>
      <w:u w:val="double"/>
    </w:rPr>
  </w:style>
  <w:style w:type="paragraph" w:customStyle="1" w:styleId="ProjectNumberOfEmployees">
    <w:name w:val="ProjectNumberOfEmployees"/>
    <w:next w:val="Normal"/>
    <w:uiPriority w:val="4"/>
    <w:qFormat/>
    <w:rsid w:val="000F14BC"/>
    <w:pPr>
      <w:keepNext/>
    </w:pPr>
    <w:rPr>
      <w:rFonts w:eastAsia="Times New Roman" w:cs="Arial"/>
      <w:b/>
      <w:sz w:val="22"/>
      <w:szCs w:val="24"/>
    </w:rPr>
  </w:style>
  <w:style w:type="paragraph" w:customStyle="1" w:styleId="ProjectProjectValue">
    <w:name w:val="ProjectProjectValue"/>
    <w:next w:val="Normal"/>
    <w:uiPriority w:val="4"/>
    <w:qFormat/>
    <w:rsid w:val="000F14BC"/>
    <w:pPr>
      <w:keepNext/>
    </w:pPr>
    <w:rPr>
      <w:rFonts w:eastAsia="Times New Roman" w:cs="Arial"/>
      <w:b/>
      <w:sz w:val="22"/>
      <w:szCs w:val="24"/>
    </w:rPr>
  </w:style>
  <w:style w:type="paragraph" w:customStyle="1" w:styleId="ProjectReference">
    <w:name w:val="ProjectReference"/>
    <w:uiPriority w:val="5"/>
    <w:qFormat/>
    <w:rsid w:val="000F14BC"/>
    <w:pPr>
      <w:keepNext/>
      <w:jc w:val="both"/>
    </w:pPr>
    <w:rPr>
      <w:rFonts w:eastAsia="Times New Roman" w:cs="Arial"/>
      <w:sz w:val="22"/>
      <w:szCs w:val="24"/>
      <w:lang w:val="en-CA"/>
    </w:rPr>
  </w:style>
  <w:style w:type="paragraph" w:customStyle="1" w:styleId="ProjectResumeFooter">
    <w:name w:val="ProjectResumeFooter"/>
    <w:uiPriority w:val="13"/>
    <w:qFormat/>
    <w:rsid w:val="000F14BC"/>
    <w:pPr>
      <w:tabs>
        <w:tab w:val="right" w:pos="9360"/>
      </w:tabs>
      <w:jc w:val="both"/>
    </w:pPr>
    <w:rPr>
      <w:rFonts w:eastAsia="Times New Roman" w:cs="Arial"/>
      <w:sz w:val="22"/>
      <w:lang w:val="en-CA" w:eastAsia="en-CA"/>
    </w:rPr>
  </w:style>
  <w:style w:type="paragraph" w:customStyle="1" w:styleId="ProjectResumeHeader">
    <w:name w:val="ProjectResumeHeader"/>
    <w:uiPriority w:val="13"/>
    <w:rsid w:val="000F14BC"/>
    <w:pPr>
      <w:tabs>
        <w:tab w:val="right" w:pos="9360"/>
      </w:tabs>
    </w:pPr>
    <w:rPr>
      <w:rFonts w:eastAsia="Times New Roman" w:cs="Arial"/>
      <w:b/>
      <w:sz w:val="22"/>
      <w:lang w:val="en-CA" w:eastAsia="en-CA"/>
    </w:rPr>
  </w:style>
  <w:style w:type="paragraph" w:customStyle="1" w:styleId="ProjectRole">
    <w:name w:val="ProjectRole"/>
    <w:next w:val="ProjectDates"/>
    <w:uiPriority w:val="1"/>
    <w:rsid w:val="000F14BC"/>
    <w:pPr>
      <w:keepNext/>
      <w:numPr>
        <w:numId w:val="23"/>
      </w:numPr>
      <w:jc w:val="both"/>
      <w:outlineLvl w:val="0"/>
    </w:pPr>
    <w:rPr>
      <w:rFonts w:eastAsia="Times New Roman" w:cs="Arial"/>
      <w:b/>
      <w:bCs/>
      <w:sz w:val="22"/>
      <w:lang w:val="en-CA" w:eastAsia="en-CA"/>
    </w:rPr>
  </w:style>
  <w:style w:type="paragraph" w:customStyle="1" w:styleId="ProjectTitle">
    <w:name w:val="ProjectTitle"/>
    <w:next w:val="ProjectDates"/>
    <w:link w:val="ProjectTitleChar"/>
    <w:rsid w:val="000F14BC"/>
    <w:pPr>
      <w:keepNext/>
      <w:ind w:left="720" w:hanging="720"/>
      <w:jc w:val="both"/>
      <w:outlineLvl w:val="0"/>
    </w:pPr>
    <w:rPr>
      <w:rFonts w:eastAsiaTheme="minorHAnsi" w:cs="Arial"/>
      <w:b/>
      <w:bCs/>
      <w:sz w:val="22"/>
      <w:szCs w:val="24"/>
      <w:lang w:val="en-CA"/>
    </w:rPr>
  </w:style>
  <w:style w:type="character" w:customStyle="1" w:styleId="ProjectTitleChar">
    <w:name w:val="ProjectTitle Char"/>
    <w:basedOn w:val="DefaultParagraphFont"/>
    <w:link w:val="ProjectTitle"/>
    <w:rsid w:val="000F14BC"/>
    <w:rPr>
      <w:rFonts w:eastAsiaTheme="minorHAnsi" w:cs="Arial"/>
      <w:b/>
      <w:bCs/>
      <w:sz w:val="22"/>
      <w:szCs w:val="24"/>
      <w:lang w:val="en-CA"/>
    </w:rPr>
  </w:style>
  <w:style w:type="paragraph" w:customStyle="1" w:styleId="ResumeCoverPageTitle">
    <w:name w:val="ResumeCoverPageTitle"/>
    <w:basedOn w:val="Normal"/>
    <w:uiPriority w:val="19"/>
    <w:qFormat/>
    <w:rsid w:val="000F14BC"/>
    <w:pPr>
      <w:keepNext/>
      <w:pBdr>
        <w:bottom w:val="single" w:sz="4" w:space="1" w:color="A2A8A8"/>
      </w:pBdr>
      <w:spacing w:before="200" w:after="0" w:line="240" w:lineRule="auto"/>
    </w:pPr>
    <w:rPr>
      <w:rFonts w:cs="Arial"/>
      <w:b/>
      <w:spacing w:val="0"/>
      <w:kern w:val="0"/>
      <w:szCs w:val="24"/>
    </w:rPr>
  </w:style>
  <w:style w:type="paragraph" w:customStyle="1" w:styleId="ResumeSectionHeading">
    <w:name w:val="ResumeSectionHeading"/>
    <w:basedOn w:val="ProjectDescription"/>
    <w:next w:val="Normal"/>
    <w:uiPriority w:val="20"/>
    <w:qFormat/>
    <w:rsid w:val="000F14BC"/>
    <w:pPr>
      <w:numPr>
        <w:numId w:val="0"/>
      </w:numPr>
    </w:pPr>
    <w:rPr>
      <w:bCs/>
      <w:caps/>
      <w:szCs w:val="32"/>
    </w:rPr>
  </w:style>
  <w:style w:type="paragraph" w:customStyle="1" w:styleId="StandardParagraph">
    <w:name w:val="StandardParagraph"/>
    <w:link w:val="StandardParagraphChar"/>
    <w:uiPriority w:val="4"/>
    <w:qFormat/>
    <w:rsid w:val="000F14BC"/>
    <w:pPr>
      <w:spacing w:after="120"/>
    </w:pPr>
    <w:rPr>
      <w:rFonts w:eastAsiaTheme="minorHAnsi" w:cs="Arial"/>
      <w:sz w:val="22"/>
      <w:szCs w:val="24"/>
      <w:lang w:val="en-CA"/>
    </w:rPr>
  </w:style>
  <w:style w:type="character" w:customStyle="1" w:styleId="StandardParagraphChar">
    <w:name w:val="StandardParagraph Char"/>
    <w:basedOn w:val="DefaultParagraphFont"/>
    <w:link w:val="StandardParagraph"/>
    <w:uiPriority w:val="4"/>
    <w:rsid w:val="000F14BC"/>
    <w:rPr>
      <w:rFonts w:eastAsiaTheme="minorHAnsi" w:cs="Arial"/>
      <w:sz w:val="22"/>
      <w:szCs w:val="24"/>
      <w:lang w:val="en-CA"/>
    </w:rPr>
  </w:style>
  <w:style w:type="paragraph" w:customStyle="1" w:styleId="SubProjectBody">
    <w:name w:val="SubProjectBody"/>
    <w:uiPriority w:val="22"/>
    <w:qFormat/>
    <w:rsid w:val="000F14BC"/>
    <w:pPr>
      <w:jc w:val="both"/>
    </w:pPr>
    <w:rPr>
      <w:rFonts w:eastAsiaTheme="minorHAnsi" w:cs="Arial"/>
      <w:b/>
      <w:sz w:val="22"/>
      <w:szCs w:val="24"/>
      <w:lang w:val="en-CA"/>
    </w:rPr>
  </w:style>
  <w:style w:type="paragraph" w:customStyle="1" w:styleId="TasksPerformedBulletsLevel1">
    <w:name w:val="TasksPerformedBulletsLevel1"/>
    <w:uiPriority w:val="8"/>
    <w:rsid w:val="000F14BC"/>
    <w:pPr>
      <w:numPr>
        <w:numId w:val="24"/>
      </w:numPr>
    </w:pPr>
    <w:rPr>
      <w:rFonts w:eastAsia="Times New Roman" w:cs="Arial"/>
      <w:sz w:val="22"/>
      <w:szCs w:val="24"/>
      <w:lang w:val="en-CA"/>
    </w:rPr>
  </w:style>
  <w:style w:type="paragraph" w:customStyle="1" w:styleId="TasksPerformedBulletsLevel2">
    <w:name w:val="TasksPerformedBulletsLevel2"/>
    <w:basedOn w:val="TasksPerformedBulletsLevel1"/>
    <w:uiPriority w:val="8"/>
    <w:rsid w:val="000F14BC"/>
    <w:pPr>
      <w:numPr>
        <w:ilvl w:val="1"/>
      </w:numPr>
    </w:pPr>
  </w:style>
  <w:style w:type="paragraph" w:customStyle="1" w:styleId="TasksPerformedBulletsLevel3">
    <w:name w:val="TasksPerformedBulletsLevel3"/>
    <w:basedOn w:val="TasksPerformedBulletsLevel2"/>
    <w:uiPriority w:val="8"/>
    <w:qFormat/>
    <w:rsid w:val="000F14BC"/>
    <w:pPr>
      <w:numPr>
        <w:ilvl w:val="2"/>
      </w:numPr>
    </w:pPr>
    <w:rPr>
      <w:lang w:eastAsia="en-CA"/>
    </w:rPr>
  </w:style>
  <w:style w:type="paragraph" w:customStyle="1" w:styleId="TasksPerformedNumbersLevel1">
    <w:name w:val="TasksPerformedNumbersLevel1"/>
    <w:uiPriority w:val="8"/>
    <w:qFormat/>
    <w:rsid w:val="000F14BC"/>
    <w:pPr>
      <w:numPr>
        <w:numId w:val="25"/>
      </w:numPr>
    </w:pPr>
    <w:rPr>
      <w:rFonts w:eastAsia="Times New Roman" w:cs="Arial"/>
      <w:sz w:val="22"/>
      <w:szCs w:val="24"/>
      <w:lang w:val="en-CA"/>
    </w:rPr>
  </w:style>
  <w:style w:type="paragraph" w:customStyle="1" w:styleId="TasksPerformedNumbersLevel2">
    <w:name w:val="TasksPerformedNumbersLevel2"/>
    <w:basedOn w:val="TasksPerformedNumbersLevel1"/>
    <w:uiPriority w:val="8"/>
    <w:qFormat/>
    <w:rsid w:val="000F14BC"/>
    <w:pPr>
      <w:numPr>
        <w:ilvl w:val="1"/>
      </w:numPr>
    </w:pPr>
  </w:style>
  <w:style w:type="paragraph" w:customStyle="1" w:styleId="TasksPerformedNumbersLevel3">
    <w:name w:val="TasksPerformedNumbersLevel3"/>
    <w:basedOn w:val="TasksPerformedNumbersLevel2"/>
    <w:uiPriority w:val="8"/>
    <w:qFormat/>
    <w:rsid w:val="000F14BC"/>
    <w:pPr>
      <w:numPr>
        <w:ilvl w:val="2"/>
      </w:numPr>
    </w:pPr>
  </w:style>
  <w:style w:type="paragraph" w:customStyle="1" w:styleId="TechnicalEnvironment">
    <w:name w:val="TechnicalEnvironment"/>
    <w:next w:val="StandardParagraph"/>
    <w:uiPriority w:val="29"/>
    <w:qFormat/>
    <w:rsid w:val="000F14BC"/>
    <w:pPr>
      <w:keepNext/>
      <w:tabs>
        <w:tab w:val="left" w:pos="2880"/>
      </w:tabs>
      <w:spacing w:before="120"/>
      <w:jc w:val="both"/>
    </w:pPr>
    <w:rPr>
      <w:rFonts w:eastAsia="Times New Roman" w:cs="Arial"/>
      <w:b/>
      <w:sz w:val="22"/>
      <w:szCs w:val="24"/>
    </w:rPr>
  </w:style>
  <w:style w:type="paragraph" w:customStyle="1" w:styleId="ProjectNumber8117">
    <w:name w:val="ProjectNumber8117"/>
    <w:basedOn w:val="Normal"/>
    <w:next w:val="DepartmentName"/>
    <w:link w:val="ProjectNumber8117Char"/>
    <w:rsid w:val="000F14BC"/>
    <w:pPr>
      <w:keepNext/>
      <w:keepLines/>
      <w:numPr>
        <w:numId w:val="36"/>
      </w:numPr>
      <w:spacing w:after="0" w:line="240" w:lineRule="auto"/>
      <w:ind w:left="0"/>
      <w:jc w:val="both"/>
      <w:outlineLvl w:val="0"/>
    </w:pPr>
    <w:rPr>
      <w:b/>
      <w:noProof/>
      <w:kern w:val="0"/>
      <w:lang w:val="en-US"/>
    </w:rPr>
  </w:style>
  <w:style w:type="character" w:customStyle="1" w:styleId="ProjectNumber8117Char">
    <w:name w:val="ProjectNumber8117 Char"/>
    <w:basedOn w:val="DefaultParagraphFont"/>
    <w:link w:val="ProjectNumber8117"/>
    <w:rsid w:val="000F14BC"/>
    <w:rPr>
      <w:rFonts w:eastAsiaTheme="minorHAnsi" w:cs="Calibri"/>
      <w:b/>
      <w:noProof/>
      <w:spacing w:val="-10"/>
      <w:sz w:val="22"/>
      <w:szCs w:val="22"/>
    </w:rPr>
  </w:style>
  <w:style w:type="paragraph" w:customStyle="1" w:styleId="SubProjectNumber8117">
    <w:name w:val="SubProjectNumber8117"/>
    <w:basedOn w:val="Normal"/>
    <w:next w:val="SubProjectBody"/>
    <w:link w:val="SubProjectNumber8117Char"/>
    <w:rsid w:val="000F14BC"/>
    <w:pPr>
      <w:keepNext/>
      <w:keepLines/>
      <w:numPr>
        <w:ilvl w:val="1"/>
        <w:numId w:val="36"/>
      </w:numPr>
      <w:spacing w:before="120" w:after="0" w:line="240" w:lineRule="auto"/>
      <w:jc w:val="both"/>
      <w:outlineLvl w:val="0"/>
    </w:pPr>
    <w:rPr>
      <w:b/>
      <w:noProof/>
      <w:kern w:val="0"/>
      <w:lang w:val="en-US"/>
    </w:rPr>
  </w:style>
  <w:style w:type="character" w:customStyle="1" w:styleId="SubProjectNumber8117Char">
    <w:name w:val="SubProjectNumber8117 Char"/>
    <w:basedOn w:val="DefaultParagraphFont"/>
    <w:link w:val="SubProjectNumber8117"/>
    <w:rsid w:val="000F14BC"/>
    <w:rPr>
      <w:rFonts w:eastAsiaTheme="minorHAnsi" w:cs="Calibri"/>
      <w:b/>
      <w:noProof/>
      <w:spacing w:val="-1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078F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00862"/>
    <w:rPr>
      <w:b/>
      <w:bCs/>
    </w:rPr>
  </w:style>
  <w:style w:type="character" w:customStyle="1" w:styleId="normaltextrun">
    <w:name w:val="normaltextrun"/>
    <w:basedOn w:val="DefaultParagraphFont"/>
    <w:rsid w:val="00BC3D4F"/>
  </w:style>
  <w:style w:type="character" w:customStyle="1" w:styleId="findhit">
    <w:name w:val="findhit"/>
    <w:basedOn w:val="DefaultParagraphFont"/>
    <w:rsid w:val="00BC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raining\Resume%20Tool\Grid%20Tool%20v2.1%20Mar%2022%202018\Resume%20Template_SEPTEMBER%202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E79C-AD74-4BC6-96B6-8F6066AC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Template_SEPTEMBER 25</Template>
  <TotalTime>20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S.i. Systems Canada</Company>
  <LinksUpToDate>false</LinksUpToDate>
  <CharactersWithSpaces>3564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15</cp:revision>
  <cp:lastPrinted>2010-08-05T13:57:00Z</cp:lastPrinted>
  <dcterms:created xsi:type="dcterms:W3CDTF">2022-06-25T19:11:00Z</dcterms:created>
  <dcterms:modified xsi:type="dcterms:W3CDTF">2023-05-26T03:38:00Z</dcterms:modified>
  <cp:category>S.i. Resume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fix">
    <vt:lpwstr>Mr.</vt:lpwstr>
  </property>
  <property fmtid="{D5CDD505-2E9C-101B-9397-08002B2CF9AE}" pid="3" name="FirstName">
    <vt:lpwstr>Alpesh</vt:lpwstr>
  </property>
  <property fmtid="{D5CDD505-2E9C-101B-9397-08002B2CF9AE}" pid="4" name="LastName">
    <vt:lpwstr>Patel</vt:lpwstr>
  </property>
  <property fmtid="{D5CDD505-2E9C-101B-9397-08002B2CF9AE}" pid="5" name="ToggleBold">
    <vt:lpwstr>-1</vt:lpwstr>
  </property>
  <property fmtid="{D5CDD505-2E9C-101B-9397-08002B2CF9AE}" pid="6" name="RoleAbbreviation">
    <vt:lpwstr/>
  </property>
  <property fmtid="{D5CDD505-2E9C-101B-9397-08002B2CF9AE}" pid="7" name="RoleLevel">
    <vt:lpwstr>Level 1</vt:lpwstr>
  </property>
  <property fmtid="{D5CDD505-2E9C-101B-9397-08002B2CF9AE}" pid="8" name="RoleCategory">
    <vt:lpwstr/>
  </property>
  <property fmtid="{D5CDD505-2E9C-101B-9397-08002B2CF9AE}" pid="9" name="Designations">
    <vt:lpwstr>(max 3,000 chars)</vt:lpwstr>
  </property>
  <property fmtid="{D5CDD505-2E9C-101B-9397-08002B2CF9AE}" pid="10" name="PageNumberBookmark">
    <vt:lpwstr>AlpeshPatel90343482</vt:lpwstr>
  </property>
  <property fmtid="{D5CDD505-2E9C-101B-9397-08002B2CF9AE}" pid="11" name="ListTextAs">
    <vt:lpwstr>0</vt:lpwstr>
  </property>
  <property fmtid="{D5CDD505-2E9C-101B-9397-08002B2CF9AE}" pid="12" name="ListResumePointsAs">
    <vt:lpwstr>0</vt:lpwstr>
  </property>
  <property fmtid="{D5CDD505-2E9C-101B-9397-08002B2CF9AE}" pid="13" name="PageNumberType">
    <vt:lpwstr>1</vt:lpwstr>
  </property>
  <property fmtid="{D5CDD505-2E9C-101B-9397-08002B2CF9AE}" pid="14" name="InputPageNumbers">
    <vt:lpwstr>1</vt:lpwstr>
  </property>
  <property fmtid="{D5CDD505-2E9C-101B-9397-08002B2CF9AE}" pid="15" name="DisplayProjectReferences">
    <vt:lpwstr>0</vt:lpwstr>
  </property>
  <property fmtid="{D5CDD505-2E9C-101B-9397-08002B2CF9AE}" pid="16" name="AppendixValue">
    <vt:lpwstr>None</vt:lpwstr>
  </property>
  <property fmtid="{D5CDD505-2E9C-101B-9397-08002B2CF9AE}" pid="17" name="BuildMatrix">
    <vt:lpwstr>2</vt:lpwstr>
  </property>
  <property fmtid="{D5CDD505-2E9C-101B-9397-08002B2CF9AE}" pid="18" name="HeaderFooter">
    <vt:lpwstr>0</vt:lpwstr>
  </property>
  <property fmtid="{D5CDD505-2E9C-101B-9397-08002B2CF9AE}" pid="19" name="ProjectNumber">
    <vt:lpwstr>ProjectNumber8117</vt:lpwstr>
  </property>
  <property fmtid="{D5CDD505-2E9C-101B-9397-08002B2CF9AE}" pid="20" name="ResumeCleanerVersion">
    <vt:lpwstr>4</vt:lpwstr>
  </property>
  <property fmtid="{D5CDD505-2E9C-101B-9397-08002B2CF9AE}" pid="21" name="DateSent">
    <vt:lpwstr>April 15 2018</vt:lpwstr>
  </property>
  <property fmtid="{D5CDD505-2E9C-101B-9397-08002B2CF9AE}" pid="22" name="S.i.DocPrepared">
    <vt:lpwstr>1</vt:lpwstr>
  </property>
  <property fmtid="{D5CDD505-2E9C-101B-9397-08002B2CF9AE}" pid="23" name="ProfileCreated">
    <vt:lpwstr>1</vt:lpwstr>
  </property>
  <property fmtid="{D5CDD505-2E9C-101B-9397-08002B2CF9AE}" pid="24" name="DocumentType">
    <vt:lpwstr/>
  </property>
  <property fmtid="{D5CDD505-2E9C-101B-9397-08002B2CF9AE}" pid="25" name="CheckProjects">
    <vt:lpwstr>2</vt:lpwstr>
  </property>
  <property fmtid="{D5CDD505-2E9C-101B-9397-08002B2CF9AE}" pid="26" name="ExcelReportFile">
    <vt:lpwstr>0</vt:lpwstr>
  </property>
  <property fmtid="{D5CDD505-2E9C-101B-9397-08002B2CF9AE}" pid="27" name="CheckDates">
    <vt:lpwstr>0</vt:lpwstr>
  </property>
  <property fmtid="{D5CDD505-2E9C-101B-9397-08002B2CF9AE}" pid="28" name="VersionNumber">
    <vt:lpwstr>2</vt:lpwstr>
  </property>
  <property fmtid="{D5CDD505-2E9C-101B-9397-08002B2CF9AE}" pid="29" name="TagLocation">
    <vt:lpwstr>1</vt:lpwstr>
  </property>
  <property fmtid="{D5CDD505-2E9C-101B-9397-08002B2CF9AE}" pid="30" name="CandidateLanguage">
    <vt:lpwstr>English</vt:lpwstr>
  </property>
  <property fmtid="{D5CDD505-2E9C-101B-9397-08002B2CF9AE}" pid="31" name="CandidateEducation">
    <vt:lpwstr>(max 3,000 chars)</vt:lpwstr>
  </property>
  <property fmtid="{D5CDD505-2E9C-101B-9397-08002B2CF9AE}" pid="32" name="SecurityNumber">
    <vt:lpwstr>?VERIFY?</vt:lpwstr>
  </property>
  <property fmtid="{D5CDD505-2E9C-101B-9397-08002B2CF9AE}" pid="33" name="SecurityExpDate">
    <vt:lpwstr>2019-01-17</vt:lpwstr>
  </property>
  <property fmtid="{D5CDD505-2E9C-101B-9397-08002B2CF9AE}" pid="34" name="SecurityLevel">
    <vt:lpwstr>Reliability</vt:lpwstr>
  </property>
  <property fmtid="{D5CDD505-2E9C-101B-9397-08002B2CF9AE}" pid="35" name="RoleType">
    <vt:lpwstr/>
  </property>
  <property fmtid="{D5CDD505-2E9C-101B-9397-08002B2CF9AE}" pid="36" name="DocumentLayout">
    <vt:lpwstr>1</vt:lpwstr>
  </property>
  <property fmtid="{D5CDD505-2E9C-101B-9397-08002B2CF9AE}" pid="37" name="BulletNumberStatus">
    <vt:lpwstr>0</vt:lpwstr>
  </property>
  <property fmtid="{D5CDD505-2E9C-101B-9397-08002B2CF9AE}" pid="38" name="CheckProjectsPassed">
    <vt:lpwstr>1</vt:lpwstr>
  </property>
</Properties>
</file>