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3EE1" w14:textId="77777777" w:rsidR="000F14BC" w:rsidRPr="000F14BC" w:rsidRDefault="000F14BC" w:rsidP="000F14BC">
      <w:pPr>
        <w:pStyle w:val="CandidateName"/>
        <w:jc w:val="center"/>
        <w:rPr>
          <w:u w:val="single"/>
        </w:rPr>
      </w:pPr>
      <w:bookmarkStart w:id="0" w:name="zzzDateSearchStart"/>
      <w:bookmarkEnd w:id="0"/>
      <w:r w:rsidRPr="000F14BC">
        <w:rPr>
          <w:u w:val="single"/>
        </w:rPr>
        <w:t>Mr. Alpesh Patel</w:t>
      </w:r>
    </w:p>
    <w:p w14:paraId="0E8E0A65" w14:textId="63F0C177" w:rsidR="00112F58" w:rsidRDefault="00112F58" w:rsidP="00112F58">
      <w:pPr>
        <w:rPr>
          <w:rFonts w:cstheme="minorHAnsi"/>
          <w:spacing w:val="0"/>
        </w:rPr>
      </w:pPr>
      <w:r w:rsidRPr="00112F58">
        <w:rPr>
          <w:rFonts w:cstheme="minorHAnsi"/>
          <w:b/>
          <w:spacing w:val="0"/>
        </w:rPr>
        <w:t xml:space="preserve">Alpesh Patel </w:t>
      </w:r>
      <w:r w:rsidRPr="00112F58">
        <w:rPr>
          <w:rFonts w:cstheme="minorHAnsi"/>
          <w:spacing w:val="0"/>
        </w:rPr>
        <w:t>is a</w:t>
      </w:r>
      <w:r w:rsidRPr="00112F58">
        <w:rPr>
          <w:rFonts w:cstheme="minorHAnsi"/>
          <w:b/>
          <w:spacing w:val="0"/>
        </w:rPr>
        <w:t xml:space="preserve"> </w:t>
      </w:r>
      <w:r w:rsidR="000169A8" w:rsidRPr="00C023F1">
        <w:rPr>
          <w:rFonts w:cstheme="minorHAnsi"/>
          <w:spacing w:val="0"/>
        </w:rPr>
        <w:t xml:space="preserve">Microsoft Certified Professional and Technology Specialist with over </w:t>
      </w:r>
      <w:r w:rsidR="000169A8" w:rsidRPr="000169A8">
        <w:rPr>
          <w:rFonts w:cstheme="minorHAnsi"/>
          <w:b/>
          <w:bCs/>
          <w:spacing w:val="0"/>
        </w:rPr>
        <w:t>2</w:t>
      </w:r>
      <w:r w:rsidR="00B61255">
        <w:rPr>
          <w:rFonts w:cstheme="minorHAnsi"/>
          <w:b/>
          <w:bCs/>
          <w:spacing w:val="0"/>
        </w:rPr>
        <w:t>3</w:t>
      </w:r>
      <w:r w:rsidR="000169A8" w:rsidRPr="000169A8">
        <w:rPr>
          <w:rFonts w:cstheme="minorHAnsi"/>
          <w:b/>
          <w:bCs/>
          <w:spacing w:val="0"/>
        </w:rPr>
        <w:t xml:space="preserve"> years</w:t>
      </w:r>
      <w:r w:rsidR="000169A8" w:rsidRPr="00C023F1">
        <w:rPr>
          <w:rFonts w:cstheme="minorHAnsi"/>
          <w:spacing w:val="0"/>
        </w:rPr>
        <w:t xml:space="preserve"> of experience in IT industry with Object-Oriented Design and Development including Software Development Life Cycle (SDLC) from analysis and design to implementation with Microsoft Technologies</w:t>
      </w:r>
      <w:r w:rsidRPr="00112F58">
        <w:rPr>
          <w:rFonts w:cstheme="minorHAnsi"/>
          <w:spacing w:val="0"/>
        </w:rPr>
        <w:t>.</w:t>
      </w:r>
    </w:p>
    <w:p w14:paraId="55D08752" w14:textId="29C0FC1D" w:rsidR="00FC19F7" w:rsidRPr="006531C6" w:rsidRDefault="005F7B5C" w:rsidP="006531C6">
      <w:pPr>
        <w:pStyle w:val="ListParagraph"/>
        <w:numPr>
          <w:ilvl w:val="0"/>
          <w:numId w:val="40"/>
        </w:numPr>
        <w:rPr>
          <w:spacing w:val="0"/>
        </w:rPr>
      </w:pPr>
      <w:r w:rsidRPr="006531C6">
        <w:rPr>
          <w:spacing w:val="0"/>
        </w:rPr>
        <w:t>I have</w:t>
      </w:r>
      <w:r w:rsidR="00112F58" w:rsidRPr="006531C6">
        <w:rPr>
          <w:spacing w:val="0"/>
        </w:rPr>
        <w:t xml:space="preserve"> </w:t>
      </w:r>
      <w:r w:rsidR="00C535C2" w:rsidRPr="006531C6">
        <w:rPr>
          <w:spacing w:val="0"/>
        </w:rPr>
        <w:t>extensive experience in architecture, design and implementation of SharePoint Portal Server 2003, Microsoft Office SharePoint Server 2007/2010/2013/2016/2019/Online.</w:t>
      </w:r>
    </w:p>
    <w:p w14:paraId="3503850F" w14:textId="25BFF03B" w:rsidR="005F7B5C" w:rsidRDefault="005F7B5C" w:rsidP="006531C6">
      <w:pPr>
        <w:pStyle w:val="ListParagraph"/>
        <w:numPr>
          <w:ilvl w:val="0"/>
          <w:numId w:val="40"/>
        </w:numPr>
        <w:rPr>
          <w:spacing w:val="0"/>
        </w:rPr>
      </w:pPr>
      <w:r w:rsidRPr="006531C6">
        <w:rPr>
          <w:spacing w:val="0"/>
        </w:rPr>
        <w:t xml:space="preserve">Alpesh has </w:t>
      </w:r>
      <w:r w:rsidR="00D2264E">
        <w:rPr>
          <w:spacing w:val="0"/>
        </w:rPr>
        <w:t>e</w:t>
      </w:r>
      <w:r w:rsidR="00D2264E" w:rsidRPr="00D2264E">
        <w:rPr>
          <w:spacing w:val="0"/>
        </w:rPr>
        <w:t>xtensive experience in architecture, design and implementation of Dynamics CRM 4.0/2011/2013/2015/2016 and Dynamics 365.</w:t>
      </w:r>
    </w:p>
    <w:p w14:paraId="31830C1A" w14:textId="6DDAA37B" w:rsidR="00BF2568" w:rsidRDefault="00A37505" w:rsidP="006531C6">
      <w:pPr>
        <w:pStyle w:val="ListParagraph"/>
        <w:numPr>
          <w:ilvl w:val="0"/>
          <w:numId w:val="40"/>
        </w:numPr>
        <w:rPr>
          <w:spacing w:val="0"/>
        </w:rPr>
      </w:pPr>
      <w:r>
        <w:rPr>
          <w:spacing w:val="0"/>
        </w:rPr>
        <w:t>I have e</w:t>
      </w:r>
      <w:r w:rsidRPr="00A37505">
        <w:rPr>
          <w:spacing w:val="0"/>
        </w:rPr>
        <w:t xml:space="preserve">xtensive background in designing and building </w:t>
      </w:r>
      <w:r w:rsidR="00235B1F">
        <w:rPr>
          <w:spacing w:val="0"/>
        </w:rPr>
        <w:t>windows/</w:t>
      </w:r>
      <w:r w:rsidRPr="00A37505">
        <w:rPr>
          <w:spacing w:val="0"/>
        </w:rPr>
        <w:t>web-based applications using</w:t>
      </w:r>
      <w:r w:rsidR="00235B1F">
        <w:rPr>
          <w:spacing w:val="0"/>
        </w:rPr>
        <w:t xml:space="preserve"> WPF, </w:t>
      </w:r>
      <w:r w:rsidRPr="00A37505">
        <w:rPr>
          <w:spacing w:val="0"/>
        </w:rPr>
        <w:t>ASP.NET</w:t>
      </w:r>
      <w:r w:rsidR="00F70DB4">
        <w:rPr>
          <w:spacing w:val="0"/>
        </w:rPr>
        <w:t xml:space="preserve"> MVC</w:t>
      </w:r>
      <w:r w:rsidRPr="00A37505">
        <w:rPr>
          <w:spacing w:val="0"/>
        </w:rPr>
        <w:t>, ASP.NET</w:t>
      </w:r>
      <w:r w:rsidR="00B63BA6">
        <w:rPr>
          <w:spacing w:val="0"/>
        </w:rPr>
        <w:t xml:space="preserve"> Core</w:t>
      </w:r>
      <w:r w:rsidRPr="00A37505">
        <w:rPr>
          <w:spacing w:val="0"/>
        </w:rPr>
        <w:t xml:space="preserve">, Blazor, JQuery AJAX, Silverlight, </w:t>
      </w:r>
      <w:r w:rsidR="00A031C0">
        <w:rPr>
          <w:spacing w:val="0"/>
        </w:rPr>
        <w:t xml:space="preserve">WCF, </w:t>
      </w:r>
      <w:r w:rsidRPr="00A37505">
        <w:rPr>
          <w:spacing w:val="0"/>
        </w:rPr>
        <w:t>Web API, OData Service, Soap Service, Twitter Bootstrap, Angular, KnockoutJS, Typescript</w:t>
      </w:r>
      <w:r w:rsidR="00235B1F">
        <w:rPr>
          <w:spacing w:val="0"/>
        </w:rPr>
        <w:t xml:space="preserve">, </w:t>
      </w:r>
      <w:r w:rsidR="00C87ACB">
        <w:rPr>
          <w:spacing w:val="0"/>
        </w:rPr>
        <w:t>Telerik Controls</w:t>
      </w:r>
      <w:r w:rsidR="00696755">
        <w:rPr>
          <w:spacing w:val="0"/>
        </w:rPr>
        <w:t>.</w:t>
      </w:r>
    </w:p>
    <w:p w14:paraId="54E17635" w14:textId="347D59EF" w:rsidR="00E736B9" w:rsidRDefault="00E736B9" w:rsidP="006531C6">
      <w:pPr>
        <w:pStyle w:val="ListParagraph"/>
        <w:numPr>
          <w:ilvl w:val="0"/>
          <w:numId w:val="40"/>
        </w:numPr>
        <w:rPr>
          <w:spacing w:val="0"/>
        </w:rPr>
      </w:pPr>
      <w:r w:rsidRPr="00E736B9">
        <w:rPr>
          <w:spacing w:val="0"/>
        </w:rPr>
        <w:t>I have expertise in Architecting and Implementing Azure Service Offering, such as Azure cloud services, Azure storage, IIS, Azure Active Directory (AD), Azure Resource Manager (ARM), Azure Storage, Azure, Blob Storage, Azure VMs, SQL Database, Azure Functions, Azure Service Fabric, Azure Monitor, and Azure Service Bus</w:t>
      </w:r>
      <w:r w:rsidR="00666937">
        <w:rPr>
          <w:spacing w:val="0"/>
        </w:rPr>
        <w:t>.</w:t>
      </w:r>
    </w:p>
    <w:p w14:paraId="6BD0F3F4" w14:textId="49278753" w:rsidR="004109B3" w:rsidRDefault="004109B3" w:rsidP="006531C6">
      <w:pPr>
        <w:pStyle w:val="ListParagraph"/>
        <w:numPr>
          <w:ilvl w:val="0"/>
          <w:numId w:val="40"/>
        </w:numPr>
        <w:rPr>
          <w:spacing w:val="0"/>
        </w:rPr>
      </w:pPr>
      <w:r w:rsidRPr="004109B3">
        <w:rPr>
          <w:spacing w:val="0"/>
        </w:rPr>
        <w:t>I have experience on Backup and restore Azure services and in Design and configure Azure Virtual Networks (VNets), subnets, Azure network settings, DHCP address blocks, DNS settings, security policies and routing. Azure cloud services, Blob storage, Active directory, Azure Service Bus, Cosmos DB.</w:t>
      </w:r>
    </w:p>
    <w:p w14:paraId="18560A9D" w14:textId="6DB8CC10" w:rsidR="00126AD1" w:rsidRDefault="00126AD1" w:rsidP="006531C6">
      <w:pPr>
        <w:pStyle w:val="ListParagraph"/>
        <w:numPr>
          <w:ilvl w:val="0"/>
          <w:numId w:val="40"/>
        </w:numPr>
        <w:rPr>
          <w:spacing w:val="0"/>
        </w:rPr>
      </w:pPr>
      <w:r w:rsidRPr="00126AD1">
        <w:rPr>
          <w:spacing w:val="0"/>
        </w:rPr>
        <w:t>I have extensive experience in Docker Hub, Docker Engine, Docker images, Docker Weave, Docker Compose, Docker Swarm and Docker Registry and used containerization to make applications platform when moved into different environments.</w:t>
      </w:r>
    </w:p>
    <w:p w14:paraId="71F8C2F7" w14:textId="5AC6161E" w:rsidR="00EC59D5" w:rsidRDefault="00EC59D5" w:rsidP="006531C6">
      <w:pPr>
        <w:pStyle w:val="ListParagraph"/>
        <w:numPr>
          <w:ilvl w:val="0"/>
          <w:numId w:val="40"/>
        </w:numPr>
        <w:rPr>
          <w:spacing w:val="0"/>
        </w:rPr>
      </w:pPr>
      <w:r w:rsidRPr="00EC59D5">
        <w:rPr>
          <w:spacing w:val="0"/>
        </w:rPr>
        <w:t>Proficient in creating Docker images using Docker File, worked on Docker container snapshots, removing images, and managing Docker volumes and implemented Docker automation solution for CI/CD model.</w:t>
      </w:r>
    </w:p>
    <w:p w14:paraId="2E5DB280" w14:textId="28831782" w:rsidR="00FE7C8A" w:rsidRDefault="00FE7C8A" w:rsidP="006531C6">
      <w:pPr>
        <w:pStyle w:val="ListParagraph"/>
        <w:numPr>
          <w:ilvl w:val="0"/>
          <w:numId w:val="40"/>
        </w:numPr>
        <w:rPr>
          <w:spacing w:val="0"/>
        </w:rPr>
      </w:pPr>
      <w:r w:rsidRPr="00FE7C8A">
        <w:rPr>
          <w:spacing w:val="0"/>
        </w:rPr>
        <w:t>I have</w:t>
      </w:r>
      <w:r>
        <w:rPr>
          <w:spacing w:val="0"/>
        </w:rPr>
        <w:t xml:space="preserve"> </w:t>
      </w:r>
      <w:r w:rsidRPr="00FE7C8A">
        <w:rPr>
          <w:spacing w:val="0"/>
        </w:rPr>
        <w:t>extensive experience managing and maintaining Project and Project Plan with MS Project Server, Project Online, Jira, Target Process and Visual Studio TFS/Online.</w:t>
      </w:r>
    </w:p>
    <w:p w14:paraId="0F80437C" w14:textId="4649224D" w:rsidR="0083318D" w:rsidRDefault="0083318D" w:rsidP="006531C6">
      <w:pPr>
        <w:pStyle w:val="ListParagraph"/>
        <w:numPr>
          <w:ilvl w:val="0"/>
          <w:numId w:val="40"/>
        </w:numPr>
        <w:rPr>
          <w:spacing w:val="0"/>
        </w:rPr>
      </w:pPr>
      <w:r w:rsidRPr="0083318D">
        <w:rPr>
          <w:spacing w:val="0"/>
        </w:rPr>
        <w:t xml:space="preserve">I have experience in implementing CI/CD pipeline using Azure </w:t>
      </w:r>
      <w:r w:rsidR="005B2FE1" w:rsidRPr="0083318D">
        <w:rPr>
          <w:spacing w:val="0"/>
        </w:rPr>
        <w:t>DevOps (VSTS, TFS</w:t>
      </w:r>
      <w:r w:rsidRPr="0083318D">
        <w:rPr>
          <w:spacing w:val="0"/>
        </w:rPr>
        <w:t>) in both cloud and on-premises with GIT, MS Build, Docker, Maven along with Jenkins plugins.</w:t>
      </w:r>
    </w:p>
    <w:p w14:paraId="412393A9" w14:textId="6FC11DF4" w:rsidR="00852742" w:rsidRDefault="00852742" w:rsidP="006531C6">
      <w:pPr>
        <w:pStyle w:val="ListParagraph"/>
        <w:numPr>
          <w:ilvl w:val="0"/>
          <w:numId w:val="40"/>
        </w:numPr>
        <w:rPr>
          <w:spacing w:val="0"/>
        </w:rPr>
      </w:pPr>
      <w:r>
        <w:rPr>
          <w:spacing w:val="0"/>
        </w:rPr>
        <w:t xml:space="preserve">I have experience in </w:t>
      </w:r>
      <w:r w:rsidRPr="00852742">
        <w:rPr>
          <w:spacing w:val="0"/>
        </w:rPr>
        <w:t>Hybrid Mobile Apps using Telerik Platform (Cordova), Native Mobile App for IOS, Android, Windows, Cross Platform Mobile apps using Xamarin.</w:t>
      </w:r>
    </w:p>
    <w:p w14:paraId="3D3B38A8" w14:textId="32239264" w:rsidR="00231EE8" w:rsidRDefault="00231EE8" w:rsidP="006531C6">
      <w:pPr>
        <w:pStyle w:val="ListParagraph"/>
        <w:numPr>
          <w:ilvl w:val="0"/>
          <w:numId w:val="40"/>
        </w:numPr>
        <w:rPr>
          <w:spacing w:val="0"/>
        </w:rPr>
      </w:pPr>
      <w:r w:rsidRPr="00231EE8">
        <w:rPr>
          <w:spacing w:val="0"/>
        </w:rPr>
        <w:t>I have extensive experience in Database Design, Development &amp; Support of MS SQL Server 2000/2005/2008/2014/2016/Azure SQL for Production/UAT/development.</w:t>
      </w:r>
    </w:p>
    <w:p w14:paraId="2186C782" w14:textId="77C86EB6" w:rsidR="00231EE8" w:rsidRDefault="00221731" w:rsidP="006531C6">
      <w:pPr>
        <w:pStyle w:val="ListParagraph"/>
        <w:numPr>
          <w:ilvl w:val="0"/>
          <w:numId w:val="40"/>
        </w:numPr>
        <w:rPr>
          <w:spacing w:val="0"/>
        </w:rPr>
      </w:pPr>
      <w:r w:rsidRPr="00221731">
        <w:rPr>
          <w:spacing w:val="0"/>
        </w:rPr>
        <w:t>I have experience in implementing business logic using Triggers, Indexes, Views and Stored procedures.</w:t>
      </w:r>
    </w:p>
    <w:p w14:paraId="1F737EC3" w14:textId="20B6EF0A" w:rsidR="00F0521D" w:rsidRDefault="00F0521D" w:rsidP="006531C6">
      <w:pPr>
        <w:pStyle w:val="ListParagraph"/>
        <w:numPr>
          <w:ilvl w:val="0"/>
          <w:numId w:val="40"/>
        </w:numPr>
        <w:rPr>
          <w:spacing w:val="0"/>
        </w:rPr>
      </w:pPr>
      <w:r w:rsidRPr="00F0521D">
        <w:rPr>
          <w:spacing w:val="0"/>
        </w:rPr>
        <w:t>I have experience in monitoring SQL Server Performance tuning in SQL Server using SQL Profiler, Query Analyzer, Index Tuning Wizard, and Windows Performance Monitor.</w:t>
      </w:r>
    </w:p>
    <w:p w14:paraId="4ACEC7D0" w14:textId="2757FFE4" w:rsidR="008E60CF" w:rsidRDefault="008E60CF" w:rsidP="006531C6">
      <w:pPr>
        <w:pStyle w:val="ListParagraph"/>
        <w:numPr>
          <w:ilvl w:val="0"/>
          <w:numId w:val="40"/>
        </w:numPr>
        <w:rPr>
          <w:spacing w:val="0"/>
        </w:rPr>
      </w:pPr>
      <w:r w:rsidRPr="008E60CF">
        <w:rPr>
          <w:spacing w:val="0"/>
        </w:rPr>
        <w:t>I have experience in reporting skills using SQL Server Reporting Services (SSRS)</w:t>
      </w:r>
      <w:r w:rsidR="00CA6CBC">
        <w:rPr>
          <w:spacing w:val="0"/>
        </w:rPr>
        <w:t>.</w:t>
      </w:r>
    </w:p>
    <w:p w14:paraId="0ECEC398" w14:textId="25436F63" w:rsidR="00CA6CBC" w:rsidRDefault="00CA6CBC" w:rsidP="006531C6">
      <w:pPr>
        <w:pStyle w:val="ListParagraph"/>
        <w:numPr>
          <w:ilvl w:val="0"/>
          <w:numId w:val="40"/>
        </w:numPr>
        <w:rPr>
          <w:spacing w:val="0"/>
        </w:rPr>
      </w:pPr>
      <w:r w:rsidRPr="00CA6CBC">
        <w:rPr>
          <w:spacing w:val="0"/>
        </w:rPr>
        <w:t>I have experience in worked on Developing SSAS Cubes, Aggregation, KPIs, Measures, Partitioning Cube, Data Mining Models and Deploying and Processing SSAS objects.</w:t>
      </w:r>
    </w:p>
    <w:p w14:paraId="1B3A5C55" w14:textId="15702435" w:rsidR="00314B1B" w:rsidRDefault="002E3F57" w:rsidP="006531C6">
      <w:pPr>
        <w:pStyle w:val="ListParagraph"/>
        <w:numPr>
          <w:ilvl w:val="0"/>
          <w:numId w:val="40"/>
        </w:numPr>
        <w:rPr>
          <w:spacing w:val="0"/>
        </w:rPr>
      </w:pPr>
      <w:r w:rsidRPr="002E3F57">
        <w:rPr>
          <w:spacing w:val="0"/>
        </w:rPr>
        <w:t>Conducting sessions with client to gather business requirements and created technical and functional documentations</w:t>
      </w:r>
      <w:r w:rsidR="004209B3">
        <w:rPr>
          <w:spacing w:val="0"/>
        </w:rPr>
        <w:t>.</w:t>
      </w:r>
    </w:p>
    <w:p w14:paraId="6DD45F3A" w14:textId="1106546B" w:rsidR="00D14488" w:rsidRPr="006531C6" w:rsidRDefault="00D14488" w:rsidP="006531C6">
      <w:pPr>
        <w:pStyle w:val="ListParagraph"/>
        <w:numPr>
          <w:ilvl w:val="0"/>
          <w:numId w:val="40"/>
        </w:numPr>
        <w:rPr>
          <w:spacing w:val="0"/>
        </w:rPr>
      </w:pPr>
      <w:r w:rsidRPr="00D14488">
        <w:rPr>
          <w:spacing w:val="0"/>
        </w:rPr>
        <w:t>Creating the Infrastructure Architecture and deployment plan for the creation of the development, quality assurance, and staging and production environments</w:t>
      </w:r>
    </w:p>
    <w:p w14:paraId="144F925D" w14:textId="4F5DBF5C" w:rsidR="000F14BC" w:rsidRDefault="000F14BC" w:rsidP="00993063">
      <w:pPr>
        <w:pStyle w:val="ProjectExperience"/>
      </w:pPr>
      <w:r>
        <w:lastRenderedPageBreak/>
        <w:t>Professional Experience</w:t>
      </w:r>
    </w:p>
    <w:p w14:paraId="5A831B77" w14:textId="72C18569" w:rsidR="008921B3" w:rsidRDefault="008921B3" w:rsidP="008921B3">
      <w:pPr>
        <w:pStyle w:val="ProjectNumber8117"/>
      </w:pPr>
    </w:p>
    <w:p w14:paraId="427F75D3" w14:textId="3C6EA37F" w:rsidR="008921B3" w:rsidRPr="00061F10" w:rsidRDefault="008921B3" w:rsidP="008921B3">
      <w:pPr>
        <w:pStyle w:val="DepartmentName"/>
        <w:rPr>
          <w:color w:val="000000"/>
        </w:rPr>
      </w:pPr>
      <w:r w:rsidRPr="00061F10">
        <w:rPr>
          <w:color w:val="000000"/>
        </w:rPr>
        <w:t xml:space="preserve">Mobius Logic, </w:t>
      </w:r>
      <w:r w:rsidR="00CD71EB">
        <w:rPr>
          <w:color w:val="000000"/>
        </w:rPr>
        <w:t>Inc</w:t>
      </w:r>
    </w:p>
    <w:p w14:paraId="2ED7EB8E" w14:textId="77777777" w:rsidR="008921B3" w:rsidRPr="00061F10" w:rsidRDefault="008921B3" w:rsidP="008921B3">
      <w:pPr>
        <w:pStyle w:val="ProjectRole"/>
        <w:rPr>
          <w:color w:val="000000"/>
        </w:rPr>
      </w:pPr>
      <w:r w:rsidRPr="00061F10">
        <w:rPr>
          <w:color w:val="000000"/>
        </w:rPr>
        <w:t>Senior .Net/SharePoint Consultant</w:t>
      </w:r>
    </w:p>
    <w:p w14:paraId="2C748080" w14:textId="77777777" w:rsidR="008921B3" w:rsidRPr="007A1DB9" w:rsidRDefault="008921B3" w:rsidP="008921B3">
      <w:pPr>
        <w:pStyle w:val="NoDateCheck"/>
      </w:pPr>
      <w:r w:rsidRPr="00061F10">
        <w:t>January 2012 – Present</w:t>
      </w:r>
    </w:p>
    <w:p w14:paraId="0C728725" w14:textId="77777777" w:rsidR="008921B3" w:rsidRDefault="008921B3" w:rsidP="008921B3">
      <w:pPr>
        <w:pStyle w:val="ProjectDeliverables"/>
      </w:pPr>
      <w:r>
        <w:t>Tasks Performed:</w:t>
      </w:r>
    </w:p>
    <w:p w14:paraId="20B74559" w14:textId="77777777" w:rsidR="008921B3" w:rsidRDefault="008921B3" w:rsidP="008921B3">
      <w:pPr>
        <w:pStyle w:val="TasksPerformedBulletsLevel1"/>
      </w:pPr>
      <w:r w:rsidRPr="005C7E1E">
        <w:t>Clients: Heartware, Stroll, Qbrands, Social2Lead, Dell, HP Inc, HPE, Antiochian Orthodox Christian Archdiocese of North America, Rekonnex, Makana, Mingle, Pride Industries,</w:t>
      </w:r>
      <w:r>
        <w:t xml:space="preserve"> Analysis Groups, 90 degrees benefits,</w:t>
      </w:r>
      <w:r w:rsidRPr="005C7E1E">
        <w:t xml:space="preserve"> Internal Projects</w:t>
      </w:r>
    </w:p>
    <w:p w14:paraId="31EC35EF" w14:textId="77777777" w:rsidR="008921B3" w:rsidRDefault="008921B3" w:rsidP="008921B3">
      <w:pPr>
        <w:pStyle w:val="TasksPerformedBulletsLevel1"/>
        <w:rPr>
          <w:color w:val="000000"/>
        </w:rPr>
      </w:pPr>
      <w:r>
        <w:rPr>
          <w:color w:val="000000"/>
        </w:rPr>
        <w:t>Responsible for full administration and managing Office365 and Azure for large organizations including SharePoint Online, managing Exchange Online, Office 365 Groups, MS-Teams, Power BI, Power Apps and Microsoft Flow.</w:t>
      </w:r>
    </w:p>
    <w:p w14:paraId="4DDDDA0E" w14:textId="77777777" w:rsidR="008921B3" w:rsidRDefault="008921B3" w:rsidP="008921B3">
      <w:pPr>
        <w:pStyle w:val="TasksPerformedBulletsLevel1"/>
        <w:rPr>
          <w:color w:val="000000"/>
        </w:rPr>
      </w:pPr>
      <w:r>
        <w:rPr>
          <w:color w:val="000000"/>
        </w:rPr>
        <w:t xml:space="preserve">Served as Azure Active Directory Administrator with 500+ users. </w:t>
      </w:r>
    </w:p>
    <w:p w14:paraId="530328D2" w14:textId="77777777" w:rsidR="008921B3" w:rsidRPr="000F14BC" w:rsidRDefault="008921B3" w:rsidP="008921B3">
      <w:pPr>
        <w:pStyle w:val="TasksPerformedBulletsLevel1"/>
      </w:pPr>
      <w:r w:rsidRPr="000F14BC">
        <w:t>Installation, Configuration and Administration of SharePoint 2007,2010/2013/2016, Online.</w:t>
      </w:r>
      <w:r>
        <w:t xml:space="preserve"> </w:t>
      </w:r>
    </w:p>
    <w:p w14:paraId="3B41E30C" w14:textId="77777777" w:rsidR="008921B3" w:rsidRPr="000F14BC" w:rsidRDefault="008921B3" w:rsidP="008921B3">
      <w:pPr>
        <w:pStyle w:val="TasksPerformedBulletsLevel1"/>
      </w:pPr>
      <w:r w:rsidRPr="000F14BC">
        <w:t>Develop</w:t>
      </w:r>
      <w:r>
        <w:t>ed</w:t>
      </w:r>
      <w:r w:rsidRPr="000F14BC">
        <w:t xml:space="preserve"> SharePoint Hosted, Provided Hosted and Hybrid Apps in SharePoint 2013/Online.</w:t>
      </w:r>
      <w:r>
        <w:t xml:space="preserve"> </w:t>
      </w:r>
    </w:p>
    <w:p w14:paraId="69B00645" w14:textId="77777777" w:rsidR="008921B3" w:rsidRPr="000F14BC" w:rsidRDefault="008921B3" w:rsidP="008921B3">
      <w:pPr>
        <w:pStyle w:val="TasksPerformedBulletsLevel1"/>
      </w:pPr>
      <w:r w:rsidRPr="000F14BC">
        <w:t>Integrated ASP.NET MVC and ASP.NET core with Angular 2/4/5.</w:t>
      </w:r>
    </w:p>
    <w:p w14:paraId="20ED66C6" w14:textId="77777777" w:rsidR="008921B3" w:rsidRPr="000F14BC" w:rsidRDefault="008921B3" w:rsidP="008921B3">
      <w:pPr>
        <w:pStyle w:val="TasksPerformedBulletsLevel1"/>
      </w:pPr>
      <w:r w:rsidRPr="000F14BC">
        <w:t>Integrated with Kendo UI Components.</w:t>
      </w:r>
    </w:p>
    <w:p w14:paraId="4E8C8E60" w14:textId="77777777" w:rsidR="008921B3" w:rsidRPr="000F14BC" w:rsidRDefault="008921B3" w:rsidP="008921B3">
      <w:pPr>
        <w:pStyle w:val="TasksPerformedBulletsLevel1"/>
      </w:pPr>
      <w:r>
        <w:t>Created</w:t>
      </w:r>
      <w:r w:rsidRPr="000F14BC">
        <w:t xml:space="preserve"> various types of Apps in SharePoint 2013/2016//Online</w:t>
      </w:r>
      <w:r>
        <w:t xml:space="preserve">. </w:t>
      </w:r>
    </w:p>
    <w:p w14:paraId="013EC78E" w14:textId="77777777" w:rsidR="008921B3" w:rsidRPr="000F14BC" w:rsidRDefault="008921B3" w:rsidP="008921B3">
      <w:pPr>
        <w:pStyle w:val="TasksPerformedBulletsLevel1"/>
      </w:pPr>
      <w:r>
        <w:t>Created</w:t>
      </w:r>
      <w:r w:rsidRPr="000F14BC">
        <w:t xml:space="preserve"> SharePoint solutions using Visual Studio 2010/2012/2013, .NET 4.0/4.5 framework, SharePoint Designer, JQuery and ECMAScript for SharePoint 2010/2013.</w:t>
      </w:r>
      <w:r>
        <w:t xml:space="preserve"> </w:t>
      </w:r>
    </w:p>
    <w:p w14:paraId="607A3B6C" w14:textId="77777777" w:rsidR="008921B3" w:rsidRPr="000F14BC" w:rsidRDefault="008921B3" w:rsidP="008921B3">
      <w:pPr>
        <w:pStyle w:val="TasksPerformedBulletsLevel1"/>
      </w:pPr>
      <w:r w:rsidRPr="000F14BC">
        <w:t>Configure</w:t>
      </w:r>
      <w:r>
        <w:t>d</w:t>
      </w:r>
      <w:r w:rsidRPr="000F14BC">
        <w:t xml:space="preserve"> SharePoint Service Application like User Profile, Manage Metadata, Business Catalog Service, Secure Stored Service, and Search Service.</w:t>
      </w:r>
      <w:r>
        <w:t xml:space="preserve"> </w:t>
      </w:r>
    </w:p>
    <w:p w14:paraId="4C4677D9" w14:textId="77777777" w:rsidR="008921B3" w:rsidRPr="000F14BC" w:rsidRDefault="008921B3" w:rsidP="008921B3">
      <w:pPr>
        <w:pStyle w:val="TasksPerformedBulletsLevel1"/>
      </w:pPr>
      <w:r w:rsidRPr="000F14BC">
        <w:t>Integration of custom SharePoint Standard workflow using SharePoint Designer and Visual Studio, Nintex Workflows.</w:t>
      </w:r>
      <w:r>
        <w:t xml:space="preserve"> </w:t>
      </w:r>
    </w:p>
    <w:p w14:paraId="4670AE6D" w14:textId="77777777" w:rsidR="008921B3" w:rsidRPr="000F14BC" w:rsidRDefault="008921B3" w:rsidP="008921B3">
      <w:pPr>
        <w:pStyle w:val="TasksPerformedBulletsLevel1"/>
      </w:pPr>
      <w:r w:rsidRPr="000F14BC">
        <w:t>Design</w:t>
      </w:r>
      <w:r>
        <w:t>ed and i</w:t>
      </w:r>
      <w:r w:rsidRPr="000F14BC">
        <w:t>mplement</w:t>
      </w:r>
      <w:r>
        <w:t>ed</w:t>
      </w:r>
      <w:r w:rsidRPr="000F14BC">
        <w:t xml:space="preserve"> Workflow and Forms using Nintex in SharePoint 2010/2013.</w:t>
      </w:r>
    </w:p>
    <w:p w14:paraId="6BE06955" w14:textId="77777777" w:rsidR="008921B3" w:rsidRPr="000F14BC" w:rsidRDefault="008921B3" w:rsidP="008921B3">
      <w:pPr>
        <w:pStyle w:val="TasksPerformedBulletsLevel1"/>
      </w:pPr>
      <w:r w:rsidRPr="000F14BC">
        <w:t>Create</w:t>
      </w:r>
      <w:r>
        <w:t>d</w:t>
      </w:r>
      <w:r w:rsidRPr="000F14BC">
        <w:t xml:space="preserve"> Nintex workflow using line of business in SharePoint 2010/2013.</w:t>
      </w:r>
    </w:p>
    <w:p w14:paraId="1B35C4A3" w14:textId="77777777" w:rsidR="008921B3" w:rsidRPr="000F14BC" w:rsidRDefault="008921B3" w:rsidP="008921B3">
      <w:pPr>
        <w:pStyle w:val="TasksPerformedBulletsLevel1"/>
      </w:pPr>
      <w:r w:rsidRPr="000F14BC">
        <w:t>Troubleshooting Nintex workflow in SharePoint 2010/2013.</w:t>
      </w:r>
      <w:r>
        <w:t xml:space="preserve"> </w:t>
      </w:r>
    </w:p>
    <w:p w14:paraId="78C56446" w14:textId="77777777" w:rsidR="008921B3" w:rsidRDefault="008921B3" w:rsidP="008921B3">
      <w:pPr>
        <w:pStyle w:val="TasksPerformedBulletsLevel1"/>
      </w:pPr>
      <w:r w:rsidRPr="000F14BC">
        <w:t>Design</w:t>
      </w:r>
      <w:r>
        <w:t>ed and i</w:t>
      </w:r>
      <w:r w:rsidRPr="000F14BC">
        <w:t>mplement</w:t>
      </w:r>
      <w:r>
        <w:t>ed</w:t>
      </w:r>
      <w:r w:rsidRPr="000F14BC">
        <w:t xml:space="preserve"> Declarative workflow using Visual Studio.</w:t>
      </w:r>
    </w:p>
    <w:p w14:paraId="47A4C113" w14:textId="77777777" w:rsidR="008921B3" w:rsidRPr="000F14BC" w:rsidRDefault="008921B3" w:rsidP="008921B3">
      <w:pPr>
        <w:pStyle w:val="TasksPerformedBulletsLevel1"/>
      </w:pPr>
      <w:r w:rsidRPr="004107C5">
        <w:rPr>
          <w:rFonts w:ascii="Arial" w:hAnsi="Arial"/>
          <w:color w:val="333333"/>
          <w:sz w:val="20"/>
          <w:szCs w:val="20"/>
          <w:shd w:val="clear" w:color="auto" w:fill="FFFFFF"/>
        </w:rPr>
        <w:t xml:space="preserve">Design and Implement </w:t>
      </w:r>
      <w:r>
        <w:rPr>
          <w:rFonts w:ascii="Arial" w:hAnsi="Arial"/>
          <w:color w:val="333333"/>
          <w:sz w:val="20"/>
          <w:szCs w:val="20"/>
          <w:shd w:val="clear" w:color="auto" w:fill="FFFFFF"/>
        </w:rPr>
        <w:t>Microsoft flow &amp; PowerApps</w:t>
      </w:r>
      <w:r>
        <w:rPr>
          <w:rFonts w:cs="Calibri"/>
          <w:color w:val="000000"/>
        </w:rPr>
        <w:t>.</w:t>
      </w:r>
    </w:p>
    <w:p w14:paraId="168FC242" w14:textId="77777777" w:rsidR="008921B3" w:rsidRPr="000F14BC" w:rsidRDefault="008921B3" w:rsidP="008921B3">
      <w:pPr>
        <w:pStyle w:val="TasksPerformedBulletsLevel1"/>
      </w:pPr>
      <w:r w:rsidRPr="000F14BC">
        <w:t>Development of taxonomy using the Managed Metadata Service</w:t>
      </w:r>
    </w:p>
    <w:p w14:paraId="241C14FA" w14:textId="77777777" w:rsidR="008921B3" w:rsidRPr="000F14BC" w:rsidRDefault="008921B3" w:rsidP="008921B3">
      <w:pPr>
        <w:pStyle w:val="TasksPerformedBulletsLevel1"/>
      </w:pPr>
      <w:r w:rsidRPr="000F14BC">
        <w:t>Mentoring Sr. Net consultants on SharePoint Development</w:t>
      </w:r>
    </w:p>
    <w:p w14:paraId="645D7ABB" w14:textId="77777777" w:rsidR="008921B3" w:rsidRPr="000F14BC" w:rsidRDefault="008921B3" w:rsidP="008921B3">
      <w:pPr>
        <w:pStyle w:val="TasksPerformedBulletsLevel1"/>
      </w:pPr>
      <w:r w:rsidRPr="000F14BC">
        <w:t>SharePoint deploy</w:t>
      </w:r>
      <w:r>
        <w:t>ed</w:t>
      </w:r>
      <w:r w:rsidRPr="000F14BC">
        <w:t xml:space="preserve"> using PowerShell Script.</w:t>
      </w:r>
    </w:p>
    <w:p w14:paraId="713A55CF" w14:textId="77777777" w:rsidR="008921B3" w:rsidRPr="000F14BC" w:rsidRDefault="008921B3" w:rsidP="008921B3">
      <w:pPr>
        <w:pStyle w:val="TasksPerformedBulletsLevel1"/>
      </w:pPr>
      <w:r w:rsidRPr="000F14BC">
        <w:t>Architecting company</w:t>
      </w:r>
      <w:r>
        <w:t>–</w:t>
      </w:r>
      <w:r w:rsidRPr="000F14BC">
        <w:t>specific reusable framework for SharePoint Solutions/Web Parts/Features/Web Templates//Event Receivers/BCS.</w:t>
      </w:r>
    </w:p>
    <w:p w14:paraId="65FAEC65" w14:textId="77777777" w:rsidR="008921B3" w:rsidRPr="000F14BC" w:rsidRDefault="008921B3" w:rsidP="008921B3">
      <w:pPr>
        <w:pStyle w:val="TasksPerformedBulletsLevel1"/>
      </w:pPr>
      <w:r w:rsidRPr="000F14BC">
        <w:t>Deployed and Maintain SharePoint 2016 on Azure.</w:t>
      </w:r>
    </w:p>
    <w:p w14:paraId="664BC4D1" w14:textId="77777777" w:rsidR="008921B3" w:rsidRDefault="008921B3" w:rsidP="008921B3">
      <w:pPr>
        <w:pStyle w:val="TasksPerformedBulletsLevel1"/>
      </w:pPr>
      <w:r w:rsidRPr="000F14BC">
        <w:t>Ongoing client</w:t>
      </w:r>
      <w:r>
        <w:t>–</w:t>
      </w:r>
      <w:r w:rsidRPr="000F14BC">
        <w:t>facing consultation for gathering business requirements and proposing best</w:t>
      </w:r>
      <w:r>
        <w:t>–</w:t>
      </w:r>
      <w:r w:rsidRPr="000F14BC">
        <w:t>practice solutions in SharePoint 2010/2013/2016.</w:t>
      </w:r>
    </w:p>
    <w:p w14:paraId="03CA75DF" w14:textId="77777777" w:rsidR="008921B3" w:rsidRPr="0035433E" w:rsidRDefault="008921B3" w:rsidP="008921B3">
      <w:pPr>
        <w:pStyle w:val="TasksPerformedBulletsLevel1"/>
      </w:pPr>
      <w:r>
        <w:t>Used PNP provision templates to build data structures for SharePoint Online site collections.</w:t>
      </w:r>
      <w:r>
        <w:rPr>
          <w:color w:val="000000"/>
        </w:rPr>
        <w:t xml:space="preserve"> </w:t>
      </w:r>
    </w:p>
    <w:p w14:paraId="0918ADBA" w14:textId="77777777" w:rsidR="008921B3" w:rsidRPr="000F14BC" w:rsidRDefault="008921B3" w:rsidP="008921B3">
      <w:pPr>
        <w:pStyle w:val="TasksPerformedBulletsLevel1"/>
      </w:pPr>
      <w:r>
        <w:rPr>
          <w:color w:val="000000"/>
        </w:rPr>
        <w:t xml:space="preserve">Gathered requirements alongside internal client resources for migrations from on-premises SharePoint to SharePoint Online with various clients. Served as sole developer and SharePoint SME for projects, approximate level of effort was two years. </w:t>
      </w:r>
    </w:p>
    <w:p w14:paraId="12CD7783" w14:textId="77777777" w:rsidR="008921B3" w:rsidRPr="000F14BC" w:rsidRDefault="008921B3" w:rsidP="008921B3">
      <w:pPr>
        <w:pStyle w:val="TasksPerformedBulletsLevel1"/>
      </w:pPr>
      <w:r>
        <w:t>With HP Inc., m</w:t>
      </w:r>
      <w:r w:rsidRPr="000F14BC">
        <w:t>igrate</w:t>
      </w:r>
      <w:r>
        <w:t>d</w:t>
      </w:r>
      <w:r w:rsidRPr="000F14BC">
        <w:t xml:space="preserve"> SharePoint 2010 Content to SharePoint</w:t>
      </w:r>
      <w:r>
        <w:t xml:space="preserve"> Online Legacy Site using Shareg</w:t>
      </w:r>
      <w:r w:rsidRPr="000F14BC">
        <w:t>ate Migration Tool.</w:t>
      </w:r>
      <w:r>
        <w:rPr>
          <w:color w:val="000000"/>
        </w:rPr>
        <w:t xml:space="preserve"> Updated to SharePoint 2013 before migrating. Migrated custom solutions, lists, and libraries from SharePoint 2010 collection site. </w:t>
      </w:r>
    </w:p>
    <w:p w14:paraId="6F6EA63E" w14:textId="77777777" w:rsidR="008921B3" w:rsidRPr="000F14BC" w:rsidRDefault="008921B3" w:rsidP="008921B3">
      <w:pPr>
        <w:pStyle w:val="TasksPerformedBulletsLevel1"/>
      </w:pPr>
      <w:r>
        <w:t>With HPE, m</w:t>
      </w:r>
      <w:r w:rsidRPr="000F14BC">
        <w:t>igrate</w:t>
      </w:r>
      <w:r>
        <w:t>d</w:t>
      </w:r>
      <w:r w:rsidRPr="000F14BC">
        <w:t xml:space="preserve"> SharePoint 2013 Contents to SharePoint Online </w:t>
      </w:r>
      <w:r>
        <w:t>using Metalogix Migration Tool.</w:t>
      </w:r>
      <w:r>
        <w:rPr>
          <w:color w:val="000000"/>
        </w:rPr>
        <w:t xml:space="preserve"> </w:t>
      </w:r>
    </w:p>
    <w:p w14:paraId="02EC8792" w14:textId="77777777" w:rsidR="008921B3" w:rsidRPr="000F14BC" w:rsidRDefault="008921B3" w:rsidP="008921B3">
      <w:pPr>
        <w:pStyle w:val="TasksPerformedBulletsLevel1"/>
      </w:pPr>
      <w:r w:rsidRPr="000F14BC">
        <w:lastRenderedPageBreak/>
        <w:t>Upgraded SharePoint 2010 to SharePoint 2013/2016/Online.</w:t>
      </w:r>
      <w:r>
        <w:rPr>
          <w:color w:val="000000"/>
        </w:rPr>
        <w:t xml:space="preserve"> </w:t>
      </w:r>
    </w:p>
    <w:p w14:paraId="4719A702" w14:textId="77777777" w:rsidR="008921B3" w:rsidRPr="000F14BC" w:rsidRDefault="008921B3" w:rsidP="008921B3">
      <w:pPr>
        <w:pStyle w:val="TasksPerformedBulletsLevel1"/>
      </w:pPr>
      <w:r w:rsidRPr="000F14BC">
        <w:t>Experience in Database Design, Development &amp; Support of MS SQL Server 2016/2014/2012/Azure for Production/UAT/development.</w:t>
      </w:r>
    </w:p>
    <w:p w14:paraId="3E28CFB2" w14:textId="77777777" w:rsidR="008921B3" w:rsidRPr="000F14BC" w:rsidRDefault="008921B3" w:rsidP="008921B3">
      <w:pPr>
        <w:pStyle w:val="TasksPerformedBulletsLevel1"/>
      </w:pPr>
      <w:r w:rsidRPr="000F14BC">
        <w:t>Experience in implementing business logic using Triggers, Indexes, Views and Stored procedures.</w:t>
      </w:r>
    </w:p>
    <w:p w14:paraId="3EB4B396" w14:textId="77777777" w:rsidR="008921B3" w:rsidRPr="000F14BC" w:rsidRDefault="008921B3" w:rsidP="008921B3">
      <w:pPr>
        <w:pStyle w:val="TasksPerformedBulletsLevel1"/>
      </w:pPr>
      <w:r>
        <w:t>Excellent e</w:t>
      </w:r>
      <w:r w:rsidRPr="000F14BC">
        <w:t>xperience in monitoring SQL Server Performance tuning in SQL Server using SQL Profiler, Query Analyzer, Index Tuning Wizard, and Windows Performance Monitor.</w:t>
      </w:r>
    </w:p>
    <w:p w14:paraId="355A45C1" w14:textId="77777777" w:rsidR="008921B3" w:rsidRPr="000F14BC" w:rsidRDefault="008921B3" w:rsidP="008921B3">
      <w:pPr>
        <w:pStyle w:val="TasksPerformedBulletsLevel1"/>
      </w:pPr>
      <w:r w:rsidRPr="000F14BC">
        <w:t>Advanced extensible reporting skills using SQL Server Reporting Services (SSRS)</w:t>
      </w:r>
    </w:p>
    <w:p w14:paraId="6332C2CB" w14:textId="77777777" w:rsidR="008921B3" w:rsidRDefault="008921B3" w:rsidP="008921B3">
      <w:pPr>
        <w:pStyle w:val="TasksPerformedBulletsLevel1"/>
      </w:pPr>
      <w:r w:rsidRPr="000F14BC">
        <w:t>Extensively worked on Developing SSAS Cubes, Aggregation, KPIs, Measures, Partitioning Cube, Data Mining Models and Deploying and Processin</w:t>
      </w:r>
      <w:r>
        <w:t>g SSAS objects.</w:t>
      </w:r>
    </w:p>
    <w:p w14:paraId="2D67E31A" w14:textId="77777777" w:rsidR="008921B3" w:rsidRPr="002312D2" w:rsidRDefault="008921B3" w:rsidP="008921B3">
      <w:pPr>
        <w:pStyle w:val="TasksPerformedBulletsLevel1"/>
      </w:pPr>
      <w:r w:rsidRPr="00B05CB9">
        <w:t>Experienced in Developing Power BI Reports and Dashboards from multiple data sources using Data Blending and managed Database Views available to all BI and DW applications.</w:t>
      </w:r>
    </w:p>
    <w:p w14:paraId="058031DE" w14:textId="77777777" w:rsidR="008921B3" w:rsidRPr="002312D2" w:rsidRDefault="008921B3" w:rsidP="008921B3">
      <w:pPr>
        <w:pStyle w:val="TasksPerformedBulletsLevel1"/>
      </w:pPr>
      <w:r w:rsidRPr="00B05CB9">
        <w:t>Designing and Developing the Dashboard Reports in power BI using DAX.</w:t>
      </w:r>
    </w:p>
    <w:p w14:paraId="2205C7D3" w14:textId="77777777" w:rsidR="008921B3" w:rsidRPr="000F14BC" w:rsidRDefault="008921B3" w:rsidP="008921B3">
      <w:pPr>
        <w:pStyle w:val="TasksPerformedBulletsLevel1"/>
      </w:pPr>
      <w:r w:rsidRPr="000F14BC">
        <w:t>Extensive experience in architecture, design and implementation of Microsoft Dynamics CRM 2011/2013/2015/2016 and Dynamics 365.</w:t>
      </w:r>
    </w:p>
    <w:p w14:paraId="52CFA9A4" w14:textId="77777777" w:rsidR="008921B3" w:rsidRPr="000F14BC" w:rsidRDefault="008921B3" w:rsidP="008921B3">
      <w:pPr>
        <w:pStyle w:val="TasksPerformedBulletsLevel1"/>
      </w:pPr>
      <w:r w:rsidRPr="000F14BC">
        <w:t>In</w:t>
      </w:r>
      <w:r>
        <w:t>–</w:t>
      </w:r>
      <w:r w:rsidRPr="000F14BC">
        <w:t>depth hands</w:t>
      </w:r>
      <w:r>
        <w:t>–</w:t>
      </w:r>
      <w:r w:rsidRPr="000F14BC">
        <w:t>on knowledge of the Microsoft Dynamics CRM platform, the entity model, security model, and Web services.</w:t>
      </w:r>
    </w:p>
    <w:p w14:paraId="03ABD711" w14:textId="77777777" w:rsidR="008921B3" w:rsidRPr="000F14BC" w:rsidRDefault="008921B3" w:rsidP="008921B3">
      <w:pPr>
        <w:pStyle w:val="TasksPerformedBulletsLevel1"/>
      </w:pPr>
      <w:r w:rsidRPr="000F14BC">
        <w:t>In</w:t>
      </w:r>
      <w:r>
        <w:t>–</w:t>
      </w:r>
      <w:r w:rsidRPr="000F14BC">
        <w:t>depth hands</w:t>
      </w:r>
      <w:r>
        <w:t>–</w:t>
      </w:r>
      <w:r w:rsidRPr="000F14BC">
        <w:t>on knowledge of Advance Developer Extensions for Dynamics CRM / xRM framework.</w:t>
      </w:r>
    </w:p>
    <w:p w14:paraId="72665C86" w14:textId="77777777" w:rsidR="008921B3" w:rsidRPr="000F14BC" w:rsidRDefault="008921B3" w:rsidP="008921B3">
      <w:pPr>
        <w:pStyle w:val="TasksPerformedBulletsLevel1"/>
      </w:pPr>
      <w:r w:rsidRPr="000F14BC">
        <w:t>Hands</w:t>
      </w:r>
      <w:r>
        <w:t>–</w:t>
      </w:r>
      <w:r w:rsidRPr="000F14BC">
        <w:t>on experience architecting solutions that involve CRM customization to include server-side code, custom business logic, integration modules, workflow assemblies and plug</w:t>
      </w:r>
      <w:r>
        <w:t>ins.</w:t>
      </w:r>
    </w:p>
    <w:p w14:paraId="5BF8671B" w14:textId="77777777" w:rsidR="008921B3" w:rsidRPr="000F14BC" w:rsidRDefault="008921B3" w:rsidP="008921B3">
      <w:pPr>
        <w:pStyle w:val="TasksPerformedBulletsLevel1"/>
      </w:pPr>
      <w:r w:rsidRPr="000F14BC">
        <w:t>Experience with customizing the Web client or Dynamics CRM for Microsoft Office Outlook to include scripting, integration/development of custom Web pages using the CRM user interface and style guides.</w:t>
      </w:r>
    </w:p>
    <w:p w14:paraId="63985C56" w14:textId="77777777" w:rsidR="008921B3" w:rsidRDefault="008921B3" w:rsidP="008921B3">
      <w:pPr>
        <w:pStyle w:val="TasksPerformedBulletsLevel1"/>
      </w:pPr>
      <w:r w:rsidRPr="000F14BC">
        <w:t>Hybrid Mobile Apps using Telerik Platform (Cordova).</w:t>
      </w:r>
    </w:p>
    <w:p w14:paraId="671B2DCD" w14:textId="77777777" w:rsidR="008921B3" w:rsidRPr="00A00862" w:rsidRDefault="008921B3" w:rsidP="008921B3">
      <w:pPr>
        <w:pStyle w:val="TasksPerformedBulletsLevel1"/>
        <w:rPr>
          <w:lang w:eastAsia="en-CA"/>
        </w:rPr>
      </w:pPr>
      <w:r w:rsidRPr="00BC6206">
        <w:rPr>
          <w:lang w:eastAsia="en-CA"/>
        </w:rPr>
        <w:t>Developed Hybrid Mobile Application for Android and IOS platform in Ionic version 2/4/5 framework (Cordova) using Angular, typescript, HTML 5 and SCSS</w:t>
      </w:r>
      <w:r>
        <w:rPr>
          <w:lang w:eastAsia="en-CA"/>
        </w:rPr>
        <w:t>.</w:t>
      </w:r>
    </w:p>
    <w:p w14:paraId="18B8F428" w14:textId="77777777" w:rsidR="008921B3" w:rsidRPr="000F14BC" w:rsidRDefault="008921B3" w:rsidP="008921B3">
      <w:pPr>
        <w:pStyle w:val="TasksPerformedBulletsLevel1"/>
      </w:pPr>
      <w:r w:rsidRPr="000F14BC">
        <w:t>Designed the architecture for the application to be cross</w:t>
      </w:r>
      <w:r>
        <w:t>–</w:t>
      </w:r>
      <w:r w:rsidRPr="000F14BC">
        <w:t>platform compatible.</w:t>
      </w:r>
    </w:p>
    <w:p w14:paraId="0A7B5E7A" w14:textId="77777777" w:rsidR="008921B3" w:rsidRPr="000F14BC" w:rsidRDefault="008921B3" w:rsidP="008921B3">
      <w:pPr>
        <w:pStyle w:val="TasksPerformedBulletsLevel1"/>
      </w:pPr>
      <w:r w:rsidRPr="000F14BC">
        <w:t>Developed IOS and Android Application using C# with Xamarin.</w:t>
      </w:r>
    </w:p>
    <w:p w14:paraId="39E42DC9" w14:textId="77777777" w:rsidR="008921B3" w:rsidRPr="000F14BC" w:rsidRDefault="008921B3" w:rsidP="008921B3">
      <w:pPr>
        <w:pStyle w:val="TasksPerformedBulletsLevel1"/>
      </w:pPr>
      <w:r w:rsidRPr="000F14BC">
        <w:t>Implemented Azure Mobile Services as a backend for Mobile Applications.</w:t>
      </w:r>
    </w:p>
    <w:p w14:paraId="01BD4C18" w14:textId="77777777" w:rsidR="008921B3" w:rsidRPr="000F14BC" w:rsidRDefault="008921B3" w:rsidP="008921B3">
      <w:pPr>
        <w:pStyle w:val="TasksPerformedBulletsLevel1"/>
      </w:pPr>
      <w:r w:rsidRPr="000F14BC">
        <w:t>Native Mobile App for IOS, Android, Windows.</w:t>
      </w:r>
    </w:p>
    <w:p w14:paraId="561CE08D" w14:textId="77777777" w:rsidR="008921B3" w:rsidRPr="000F14BC" w:rsidRDefault="008921B3" w:rsidP="008921B3">
      <w:pPr>
        <w:pStyle w:val="TasksPerformedBulletsLevel1"/>
      </w:pPr>
      <w:r w:rsidRPr="000F14BC">
        <w:t>MEAN Full Stack Web Application.</w:t>
      </w:r>
    </w:p>
    <w:p w14:paraId="2CDF6508" w14:textId="77777777" w:rsidR="008921B3" w:rsidRPr="000F14BC" w:rsidRDefault="008921B3" w:rsidP="008921B3">
      <w:pPr>
        <w:pStyle w:val="TasksPerformedBulletsLevel1"/>
      </w:pPr>
      <w:r w:rsidRPr="000F14BC">
        <w:t>Experience with Model</w:t>
      </w:r>
      <w:r>
        <w:t>–</w:t>
      </w:r>
      <w:r w:rsidRPr="000F14BC">
        <w:t>View</w:t>
      </w:r>
      <w:r>
        <w:t>–</w:t>
      </w:r>
      <w:r w:rsidRPr="000F14BC">
        <w:t>Presenter and Model</w:t>
      </w:r>
      <w:r>
        <w:t>–</w:t>
      </w:r>
      <w:r w:rsidRPr="000F14BC">
        <w:t>View</w:t>
      </w:r>
      <w:r>
        <w:t>–</w:t>
      </w:r>
      <w:r w:rsidRPr="000F14BC">
        <w:t>ViewModel.</w:t>
      </w:r>
    </w:p>
    <w:p w14:paraId="1133AC4A" w14:textId="77777777" w:rsidR="008921B3" w:rsidRPr="000F14BC" w:rsidRDefault="008921B3" w:rsidP="008921B3">
      <w:pPr>
        <w:pStyle w:val="TasksPerformedBulletsLevel1"/>
      </w:pPr>
      <w:r w:rsidRPr="000F14BC">
        <w:t>Install</w:t>
      </w:r>
      <w:r>
        <w:t>ed and configured</w:t>
      </w:r>
      <w:r w:rsidRPr="000F14BC">
        <w:t xml:space="preserve"> Drupal.</w:t>
      </w:r>
    </w:p>
    <w:p w14:paraId="06655832" w14:textId="77777777" w:rsidR="008921B3" w:rsidRDefault="008921B3" w:rsidP="008921B3">
      <w:pPr>
        <w:pStyle w:val="TasksPerformedBulletsLevel1"/>
      </w:pPr>
      <w:r w:rsidRPr="000F14BC">
        <w:t>Web Content Management using Drupal.</w:t>
      </w:r>
    </w:p>
    <w:p w14:paraId="07400C05" w14:textId="342416A6" w:rsidR="00E106D1" w:rsidRPr="000F14BC" w:rsidRDefault="00E106D1" w:rsidP="008921B3">
      <w:pPr>
        <w:pStyle w:val="TasksPerformedBulletsLevel1"/>
      </w:pPr>
      <w:r w:rsidRPr="00E106D1">
        <w:t>Experience in configure and managing Amazon AWS Cloud Services, EC2, S3, EBS, ELB, Elastic IP, RDS, SNS, SQS, Glacier, IAM, VPC, Cloud Formation, Lambda, Cloud Front, Route53, Cloud Watch, AWS Code Commit, AWS Code Deploy, Serverless Deployment.</w:t>
      </w:r>
    </w:p>
    <w:p w14:paraId="78F52A50" w14:textId="77777777" w:rsidR="008921B3" w:rsidRDefault="008921B3" w:rsidP="008921B3">
      <w:pPr>
        <w:pStyle w:val="TechnicalEnvironment"/>
      </w:pPr>
      <w:r>
        <w:t xml:space="preserve">Technical Environment: </w:t>
      </w:r>
    </w:p>
    <w:p w14:paraId="70652915" w14:textId="77777777" w:rsidR="008921B3" w:rsidRPr="000776C3" w:rsidRDefault="008921B3" w:rsidP="008921B3">
      <w:pPr>
        <w:pStyle w:val="StandardParagraph"/>
      </w:pPr>
      <w:r w:rsidRPr="000776C3">
        <w:t>Visual Studio 2010/2012/2013/2015/2017, Windows 2008 R2/2012 R2/2016 SharePoint Server 2007/2010/2013/2016/Online, C#, Xamarin, ASP.NET, ASP.NET Core, ASP.NET MVC Framework 3.0/4.0/4.5/4.6, ASP.NET Core, WCF/WPF/WF, AJAX, MS TFS, Project Online, Sharegate, HTML 5.0/CSS 3.0, Bootstrap, jQuery/JavaScript, AngularJS (1.0/2.0/4.0/5.0), ReactJS, Typescript, Hyper–V, SQL Server 20012/2014 R2, Telerik Controls WPF and Kendo UI, Dynamics CRM 2011/2013/2015/2016 and Dynamics 365.</w:t>
      </w:r>
    </w:p>
    <w:p w14:paraId="0527FD8A" w14:textId="77777777" w:rsidR="008921B3" w:rsidRPr="008921B3" w:rsidRDefault="008921B3" w:rsidP="008921B3">
      <w:pPr>
        <w:pStyle w:val="DepartmentName"/>
      </w:pPr>
    </w:p>
    <w:p w14:paraId="3469A20F" w14:textId="77777777" w:rsidR="00647BA9" w:rsidRDefault="00647BA9" w:rsidP="00647BA9">
      <w:pPr>
        <w:pStyle w:val="ProjectNumber8117"/>
      </w:pPr>
    </w:p>
    <w:p w14:paraId="41D307E8" w14:textId="7B62F0D9" w:rsidR="00DB6F76" w:rsidRDefault="00B40CEF" w:rsidP="00DB6F76">
      <w:pPr>
        <w:pStyle w:val="DepartmentName"/>
      </w:pPr>
      <w:r w:rsidRPr="00B40CEF">
        <w:t>Alberta Investment Management Corporation (AIMCO)</w:t>
      </w:r>
      <w:r w:rsidR="00DB6F76">
        <w:tab/>
      </w:r>
    </w:p>
    <w:p w14:paraId="57E331F6" w14:textId="77777777" w:rsidR="00DB6F76" w:rsidRDefault="00DB6F76" w:rsidP="00DB6F76">
      <w:pPr>
        <w:pStyle w:val="ProjectRole"/>
      </w:pPr>
      <w:r>
        <w:t>Senior .Net/SharePoint Consultant</w:t>
      </w:r>
    </w:p>
    <w:p w14:paraId="42008CAC" w14:textId="38ED72F0" w:rsidR="00DB6F76" w:rsidRPr="007A1DB9" w:rsidRDefault="00DB6F76" w:rsidP="00DB6F76">
      <w:pPr>
        <w:pStyle w:val="NoDateCheck"/>
      </w:pPr>
      <w:r w:rsidRPr="007A1DB9">
        <w:rPr>
          <w:color w:val="000000"/>
        </w:rPr>
        <w:t>October 201</w:t>
      </w:r>
      <w:r w:rsidR="00FE3DC6">
        <w:rPr>
          <w:color w:val="000000"/>
        </w:rPr>
        <w:t>9</w:t>
      </w:r>
      <w:r w:rsidRPr="007A1DB9">
        <w:rPr>
          <w:color w:val="000000"/>
        </w:rPr>
        <w:t xml:space="preserve"> – </w:t>
      </w:r>
      <w:r w:rsidR="00143845">
        <w:rPr>
          <w:color w:val="000000"/>
        </w:rPr>
        <w:t>July 2020</w:t>
      </w:r>
    </w:p>
    <w:p w14:paraId="2A218850" w14:textId="77777777" w:rsidR="00DB6F76" w:rsidRDefault="00DB6F76" w:rsidP="00DB6F76">
      <w:pPr>
        <w:pStyle w:val="ProjectDeliverables"/>
      </w:pPr>
      <w:r>
        <w:t>Tasks Performed:</w:t>
      </w:r>
    </w:p>
    <w:p w14:paraId="63773921" w14:textId="14754F09" w:rsidR="00DB6F76" w:rsidRPr="000F14BC" w:rsidRDefault="00DB6F76" w:rsidP="00DB6F76">
      <w:pPr>
        <w:pStyle w:val="TasksPerformedBulletsLevel1"/>
      </w:pPr>
      <w:r w:rsidRPr="000F14BC">
        <w:t>Installation, Configuration and Administration of SharePoint 2013</w:t>
      </w:r>
      <w:r w:rsidR="003D468E">
        <w:t xml:space="preserve"> and SharePoint Online</w:t>
      </w:r>
      <w:r w:rsidRPr="000F14BC">
        <w:t>.</w:t>
      </w:r>
      <w:r>
        <w:t xml:space="preserve"> </w:t>
      </w:r>
    </w:p>
    <w:p w14:paraId="132E333B" w14:textId="44EF31B1" w:rsidR="0078399B" w:rsidRDefault="0078399B" w:rsidP="0078399B">
      <w:pPr>
        <w:pStyle w:val="TasksPerformedBulletsLevel1"/>
        <w:rPr>
          <w:shd w:val="clear" w:color="auto" w:fill="FFFFFF"/>
        </w:rPr>
      </w:pPr>
      <w:r>
        <w:rPr>
          <w:shd w:val="clear" w:color="auto" w:fill="FFFFFF"/>
        </w:rPr>
        <w:t>Developed SharePoint Hosted, Provided Hosted, Power Apps and Power Automates in SharePoint 2013/SharePoint Online.</w:t>
      </w:r>
    </w:p>
    <w:p w14:paraId="68FB710C" w14:textId="520A244C" w:rsidR="00165A46" w:rsidRDefault="00165A46" w:rsidP="00165A46">
      <w:pPr>
        <w:pStyle w:val="TasksPerformedBulletsLevel1"/>
        <w:rPr>
          <w:shd w:val="clear" w:color="auto" w:fill="FFFFFF"/>
        </w:rPr>
      </w:pPr>
      <w:r>
        <w:rPr>
          <w:shd w:val="clear" w:color="auto" w:fill="FFFFFF"/>
        </w:rPr>
        <w:t>Ongoing client-facing consultation for gathering business requirements and proposing best-practice solutions in SharePoint 2013/Online.</w:t>
      </w:r>
    </w:p>
    <w:p w14:paraId="3E3ADE80" w14:textId="77777777" w:rsidR="002E1CFE" w:rsidRDefault="002E1CFE" w:rsidP="002E1CFE">
      <w:pPr>
        <w:pStyle w:val="TasksPerformedBulletsLevel1"/>
        <w:rPr>
          <w:shd w:val="clear" w:color="auto" w:fill="FFFFFF"/>
        </w:rPr>
      </w:pPr>
      <w:r>
        <w:rPr>
          <w:shd w:val="clear" w:color="auto" w:fill="FFFFFF"/>
        </w:rPr>
        <w:t>Architecting company-specific reusable framework for SharePoint Solutions/Web Parts/Features/Web Templates//Event Receivers/BCS/Content Types.</w:t>
      </w:r>
    </w:p>
    <w:p w14:paraId="3E10A1AA" w14:textId="77777777" w:rsidR="00DB6F76" w:rsidRDefault="00DB6F76" w:rsidP="00DB6F76">
      <w:pPr>
        <w:pStyle w:val="TasksPerformedBulletsLevel1"/>
      </w:pPr>
      <w:r>
        <w:t>Created</w:t>
      </w:r>
      <w:r w:rsidRPr="000F14BC">
        <w:t xml:space="preserve"> various types of Apps in SharePoint 2013 using C#, Asp.Net MVC, Angular and Kendo UI.</w:t>
      </w:r>
    </w:p>
    <w:p w14:paraId="6CF2842D" w14:textId="12B639AD" w:rsidR="008861B1" w:rsidRPr="00C51444" w:rsidRDefault="008861B1" w:rsidP="00DB6F76">
      <w:pPr>
        <w:pStyle w:val="TasksPerformedBulletsLevel1"/>
      </w:pPr>
      <w:r>
        <w:rPr>
          <w:rFonts w:ascii="Arial" w:hAnsi="Arial"/>
          <w:color w:val="333333"/>
          <w:sz w:val="20"/>
          <w:szCs w:val="20"/>
          <w:shd w:val="clear" w:color="auto" w:fill="FFFFFF"/>
        </w:rPr>
        <w:t>Integrated with Kendo UI Components in SharePoint Framework client-side Web Parts and Extensions using ReactJS.</w:t>
      </w:r>
    </w:p>
    <w:p w14:paraId="71CB3D95" w14:textId="77777777" w:rsidR="00C51444" w:rsidRDefault="00C51444" w:rsidP="00C51444">
      <w:pPr>
        <w:pStyle w:val="TasksPerformedBulletsLevel1"/>
        <w:rPr>
          <w:shd w:val="clear" w:color="auto" w:fill="FFFFFF"/>
        </w:rPr>
      </w:pPr>
      <w:r>
        <w:rPr>
          <w:shd w:val="clear" w:color="auto" w:fill="FFFFFF"/>
        </w:rPr>
        <w:t>Configure SharePoint Service Application like User Profile, Manage Metadata, Business Catalog Service, Secure Stored Service, and Search Service.</w:t>
      </w:r>
    </w:p>
    <w:p w14:paraId="2F6FBC4E" w14:textId="77777777" w:rsidR="00E841CE" w:rsidRDefault="00E841CE" w:rsidP="00E841CE">
      <w:pPr>
        <w:pStyle w:val="TasksPerformedBulletsLevel1"/>
        <w:rPr>
          <w:shd w:val="clear" w:color="auto" w:fill="FFFFFF"/>
        </w:rPr>
      </w:pPr>
      <w:r>
        <w:rPr>
          <w:shd w:val="clear" w:color="auto" w:fill="FFFFFF"/>
        </w:rPr>
        <w:t>Integration of custom SharePoint Standard workflow using SharePoint Designer and Visual Studio.</w:t>
      </w:r>
    </w:p>
    <w:p w14:paraId="520A577D" w14:textId="3098A1FB" w:rsidR="00C51444" w:rsidRPr="00E33B6C" w:rsidRDefault="00250F9E" w:rsidP="00DB6F76">
      <w:pPr>
        <w:pStyle w:val="TasksPerformedBulletsLevel1"/>
      </w:pPr>
      <w:r>
        <w:rPr>
          <w:rFonts w:ascii="Arial" w:hAnsi="Arial"/>
          <w:color w:val="333333"/>
          <w:sz w:val="20"/>
          <w:szCs w:val="20"/>
          <w:shd w:val="clear" w:color="auto" w:fill="FFFFFF"/>
        </w:rPr>
        <w:t>Development of taxonomy using the Managed Metadata Service.</w:t>
      </w:r>
    </w:p>
    <w:p w14:paraId="458B4E24" w14:textId="77777777" w:rsidR="00E33B6C" w:rsidRDefault="00E33B6C" w:rsidP="00E33B6C">
      <w:pPr>
        <w:pStyle w:val="TasksPerformedBulletsLevel1"/>
        <w:rPr>
          <w:shd w:val="clear" w:color="auto" w:fill="FFFFFF"/>
        </w:rPr>
      </w:pPr>
      <w:r>
        <w:rPr>
          <w:shd w:val="clear" w:color="auto" w:fill="FFFFFF"/>
        </w:rPr>
        <w:t>SharePoint solutions deploy using PowerShell Script.</w:t>
      </w:r>
    </w:p>
    <w:p w14:paraId="605E918E" w14:textId="77777777" w:rsidR="008D2316" w:rsidRDefault="008D2316" w:rsidP="008D2316">
      <w:pPr>
        <w:pStyle w:val="TasksPerformedBulletsLevel1"/>
        <w:rPr>
          <w:shd w:val="clear" w:color="auto" w:fill="FFFFFF"/>
        </w:rPr>
      </w:pPr>
      <w:r>
        <w:rPr>
          <w:shd w:val="clear" w:color="auto" w:fill="FFFFFF"/>
        </w:rPr>
        <w:t>Migrating data and customization from SharePoint 2013 to SharePoint Online.</w:t>
      </w:r>
    </w:p>
    <w:p w14:paraId="73BCAC08" w14:textId="77777777" w:rsidR="00787037" w:rsidRDefault="00787037" w:rsidP="00787037">
      <w:pPr>
        <w:pStyle w:val="TasksPerformedBulletsLevel1"/>
        <w:rPr>
          <w:shd w:val="clear" w:color="auto" w:fill="FFFFFF"/>
        </w:rPr>
      </w:pPr>
      <w:r>
        <w:rPr>
          <w:shd w:val="clear" w:color="auto" w:fill="FFFFFF"/>
        </w:rPr>
        <w:t>Migrating Network drives to SharePoint Online using Sharegate.</w:t>
      </w:r>
    </w:p>
    <w:p w14:paraId="0E9713C4" w14:textId="0ACEBDA4" w:rsidR="00236D10" w:rsidRDefault="00236D10" w:rsidP="00787037">
      <w:pPr>
        <w:pStyle w:val="TasksPerformedBulletsLevel1"/>
        <w:rPr>
          <w:shd w:val="clear" w:color="auto" w:fill="FFFFFF"/>
        </w:rPr>
      </w:pPr>
      <w:r>
        <w:rPr>
          <w:shd w:val="clear" w:color="auto" w:fill="FFFFFF"/>
        </w:rPr>
        <w:t>Managing Office 365 compli</w:t>
      </w:r>
      <w:r w:rsidR="00277BE0">
        <w:rPr>
          <w:shd w:val="clear" w:color="auto" w:fill="FFFFFF"/>
        </w:rPr>
        <w:t>anc</w:t>
      </w:r>
      <w:r w:rsidR="001C63CF">
        <w:rPr>
          <w:shd w:val="clear" w:color="auto" w:fill="FFFFFF"/>
        </w:rPr>
        <w:t xml:space="preserve">e and security, MS-Teams, </w:t>
      </w:r>
      <w:r w:rsidR="008C6D3E">
        <w:rPr>
          <w:shd w:val="clear" w:color="auto" w:fill="FFFFFF"/>
        </w:rPr>
        <w:t>Office 365 Groups</w:t>
      </w:r>
      <w:r w:rsidR="004C2CFA">
        <w:rPr>
          <w:shd w:val="clear" w:color="auto" w:fill="FFFFFF"/>
        </w:rPr>
        <w:t>.</w:t>
      </w:r>
    </w:p>
    <w:p w14:paraId="4FB104DF" w14:textId="77777777" w:rsidR="007011D9" w:rsidRDefault="007011D9" w:rsidP="007011D9">
      <w:pPr>
        <w:pStyle w:val="TasksPerformedBulletsLevel1"/>
        <w:rPr>
          <w:shd w:val="clear" w:color="auto" w:fill="FFFFFF"/>
        </w:rPr>
      </w:pPr>
      <w:r w:rsidRPr="00862643">
        <w:rPr>
          <w:shd w:val="clear" w:color="auto" w:fill="FFFFFF"/>
        </w:rPr>
        <w:t>Experience in Database Design, Development &amp; Support of MS SQL Server 20</w:t>
      </w:r>
      <w:r>
        <w:rPr>
          <w:shd w:val="clear" w:color="auto" w:fill="FFFFFF"/>
        </w:rPr>
        <w:t>16</w:t>
      </w:r>
      <w:r w:rsidRPr="00862643">
        <w:rPr>
          <w:shd w:val="clear" w:color="auto" w:fill="FFFFFF"/>
        </w:rPr>
        <w:t xml:space="preserve"> for Production/</w:t>
      </w:r>
      <w:r>
        <w:rPr>
          <w:shd w:val="clear" w:color="auto" w:fill="FFFFFF"/>
        </w:rPr>
        <w:t>UAT/</w:t>
      </w:r>
      <w:r w:rsidRPr="00862643">
        <w:rPr>
          <w:shd w:val="clear" w:color="auto" w:fill="FFFFFF"/>
        </w:rPr>
        <w:t>development.</w:t>
      </w:r>
    </w:p>
    <w:p w14:paraId="77D74C43" w14:textId="77777777" w:rsidR="00AB0B5D" w:rsidRDefault="00AB0B5D" w:rsidP="00AB0B5D">
      <w:pPr>
        <w:pStyle w:val="TasksPerformedBulletsLevel1"/>
        <w:rPr>
          <w:shd w:val="clear" w:color="auto" w:fill="FFFFFF"/>
        </w:rPr>
      </w:pPr>
      <w:r w:rsidRPr="00862643">
        <w:rPr>
          <w:shd w:val="clear" w:color="auto" w:fill="FFFFFF"/>
        </w:rPr>
        <w:t>Experience in implementing business logic using Triggers, Indexes, Views and Stored procedures</w:t>
      </w:r>
      <w:r>
        <w:rPr>
          <w:shd w:val="clear" w:color="auto" w:fill="FFFFFF"/>
        </w:rPr>
        <w:t>.</w:t>
      </w:r>
    </w:p>
    <w:p w14:paraId="06B938EC" w14:textId="77777777" w:rsidR="000E28E0" w:rsidRDefault="000E28E0" w:rsidP="000E28E0">
      <w:pPr>
        <w:pStyle w:val="TasksPerformedBulletsLevel1"/>
        <w:rPr>
          <w:shd w:val="clear" w:color="auto" w:fill="FFFFFF"/>
        </w:rPr>
      </w:pPr>
      <w:r w:rsidRPr="00862643">
        <w:rPr>
          <w:shd w:val="clear" w:color="auto" w:fill="FFFFFF"/>
        </w:rPr>
        <w:t>Excellent Experience in monitoring SQL Server Performance tuning in SQL Server using SQL Profiler, Query Analyzer, Index Tuning Wizard, and Windows Performance Monitor.</w:t>
      </w:r>
    </w:p>
    <w:p w14:paraId="76D9E73E" w14:textId="77777777" w:rsidR="00BB3B5B" w:rsidRDefault="00BB3B5B" w:rsidP="00BB3B5B">
      <w:pPr>
        <w:pStyle w:val="TasksPerformedBulletsLevel1"/>
        <w:rPr>
          <w:shd w:val="clear" w:color="auto" w:fill="FFFFFF"/>
        </w:rPr>
      </w:pPr>
      <w:r w:rsidRPr="007B197A">
        <w:rPr>
          <w:shd w:val="clear" w:color="auto" w:fill="FFFFFF"/>
        </w:rPr>
        <w:t>Designed and developed ETL packages using SQL Server Integration Services (SSIS).</w:t>
      </w:r>
    </w:p>
    <w:p w14:paraId="3345BC41" w14:textId="77777777" w:rsidR="009454FC" w:rsidRDefault="009454FC" w:rsidP="009454FC">
      <w:pPr>
        <w:pStyle w:val="TasksPerformedBulletsLevel1"/>
        <w:rPr>
          <w:shd w:val="clear" w:color="auto" w:fill="FFFFFF"/>
        </w:rPr>
      </w:pPr>
      <w:r w:rsidRPr="005101DB">
        <w:rPr>
          <w:shd w:val="clear" w:color="auto" w:fill="FFFFFF"/>
        </w:rPr>
        <w:t>Advanced extensible reporting skills using SQL Server Reporting Services (SSRS)</w:t>
      </w:r>
    </w:p>
    <w:p w14:paraId="6105BDAD" w14:textId="77777777" w:rsidR="00922A00" w:rsidRDefault="00922A00" w:rsidP="00922A00">
      <w:pPr>
        <w:pStyle w:val="TasksPerformedBulletsLevel1"/>
        <w:rPr>
          <w:shd w:val="clear" w:color="auto" w:fill="FFFFFF"/>
        </w:rPr>
      </w:pPr>
      <w:r w:rsidRPr="005101DB">
        <w:rPr>
          <w:shd w:val="clear" w:color="auto" w:fill="FFFFFF"/>
        </w:rPr>
        <w:t>Extensively worked on Developing SSAS Cubes, Aggregation, KPIs, Measures, Partitioning Cube, Data Mining Models and Deploying and Processing SSAS objects.</w:t>
      </w:r>
    </w:p>
    <w:p w14:paraId="7FDB7F9A" w14:textId="77777777" w:rsidR="00C46C80" w:rsidRPr="002312D2" w:rsidRDefault="00C46C80" w:rsidP="00C46C80">
      <w:pPr>
        <w:pStyle w:val="TasksPerformedBulletsLevel1"/>
      </w:pPr>
      <w:r w:rsidRPr="00B05CB9">
        <w:t>Designing and Developing the Dashboard Reports in power BI using DAX.</w:t>
      </w:r>
    </w:p>
    <w:p w14:paraId="04CE270C" w14:textId="77777777" w:rsidR="00787037" w:rsidRDefault="00787037" w:rsidP="004C2CFA">
      <w:pPr>
        <w:pStyle w:val="TasksPerformedBulletsLevel1"/>
        <w:numPr>
          <w:ilvl w:val="0"/>
          <w:numId w:val="0"/>
        </w:numPr>
        <w:ind w:left="360"/>
        <w:rPr>
          <w:shd w:val="clear" w:color="auto" w:fill="FFFFFF"/>
        </w:rPr>
      </w:pPr>
    </w:p>
    <w:p w14:paraId="24940133" w14:textId="77777777" w:rsidR="00DB6F76" w:rsidRDefault="00DB6F76" w:rsidP="00DB6F76">
      <w:pPr>
        <w:pStyle w:val="TechnicalEnvironment"/>
        <w:rPr>
          <w:rFonts w:eastAsiaTheme="minorHAnsi"/>
          <w:b w:val="0"/>
          <w:lang w:val="en-CA"/>
        </w:rPr>
      </w:pPr>
      <w:r>
        <w:t>Technical Environment:</w:t>
      </w:r>
      <w:r w:rsidRPr="00846F19">
        <w:rPr>
          <w:rFonts w:eastAsiaTheme="minorHAnsi"/>
          <w:b w:val="0"/>
          <w:lang w:val="en-CA"/>
        </w:rPr>
        <w:t xml:space="preserve"> </w:t>
      </w:r>
    </w:p>
    <w:p w14:paraId="5CFED033" w14:textId="43A7E2F6" w:rsidR="00DB6F76" w:rsidRPr="00846F19" w:rsidRDefault="00DB6F76" w:rsidP="00DB6F76">
      <w:pPr>
        <w:pStyle w:val="StandardParagraph"/>
      </w:pPr>
      <w:r w:rsidRPr="00846F19">
        <w:t>Visual Studio 201</w:t>
      </w:r>
      <w:r w:rsidR="00F813BE">
        <w:t>9</w:t>
      </w:r>
      <w:r w:rsidRPr="00846F19">
        <w:t xml:space="preserve">, </w:t>
      </w:r>
      <w:r w:rsidR="00576472">
        <w:t xml:space="preserve">Azure, PowerApps, Power BI, Power Automates, </w:t>
      </w:r>
      <w:r w:rsidRPr="00846F19">
        <w:t>Windows 2016</w:t>
      </w:r>
      <w:r w:rsidR="00F75BC2">
        <w:t xml:space="preserve">, </w:t>
      </w:r>
      <w:r w:rsidRPr="00846F19">
        <w:t xml:space="preserve">SharePoint </w:t>
      </w:r>
      <w:r w:rsidR="00F75BC2">
        <w:t>2</w:t>
      </w:r>
      <w:r w:rsidRPr="00846F19">
        <w:t>013/</w:t>
      </w:r>
      <w:r w:rsidR="00F75BC2">
        <w:t>Online</w:t>
      </w:r>
      <w:r w:rsidRPr="00846F19">
        <w:t xml:space="preserve">, C#, ASP.NET Core, ASP.NET MVC Framework </w:t>
      </w:r>
      <w:r w:rsidR="007E6AE3">
        <w:t>4.7</w:t>
      </w:r>
      <w:r w:rsidRPr="00846F19">
        <w:t xml:space="preserve">, WCF/WPF/WF, MS TFS, Project </w:t>
      </w:r>
      <w:r w:rsidR="00576472">
        <w:t>Online</w:t>
      </w:r>
      <w:r w:rsidRPr="00846F19">
        <w:t xml:space="preserve">, Sharegate, HTML 5.0/CSS 3.0, Bootstrap, jQuery/JavaScript, Angular, ReactJS, Typescript, SQL Server </w:t>
      </w:r>
      <w:r w:rsidR="00576472">
        <w:t>2016</w:t>
      </w:r>
      <w:r w:rsidRPr="00846F19">
        <w:t>, Telerik Controls WPF and Kendo UI.</w:t>
      </w:r>
    </w:p>
    <w:p w14:paraId="5F90672D" w14:textId="77777777" w:rsidR="00DB6F76" w:rsidRPr="00DB6F76" w:rsidRDefault="00DB6F76" w:rsidP="00DB6F76">
      <w:pPr>
        <w:pStyle w:val="DepartmentName"/>
      </w:pPr>
    </w:p>
    <w:p w14:paraId="4BAEAC23" w14:textId="77777777" w:rsidR="000F14BC" w:rsidRPr="005C7E1E" w:rsidRDefault="000F14BC" w:rsidP="005C7E1E">
      <w:pPr>
        <w:pStyle w:val="ProjectNumber8117"/>
      </w:pPr>
      <w:bookmarkStart w:id="1" w:name="zzzOldDocument"/>
      <w:bookmarkStart w:id="2" w:name="ProjectNumber1"/>
      <w:bookmarkStart w:id="3" w:name="ProjectCleaned1"/>
      <w:bookmarkStart w:id="4" w:name="Project1"/>
      <w:bookmarkEnd w:id="1"/>
      <w:bookmarkEnd w:id="2"/>
    </w:p>
    <w:p w14:paraId="070E96F5" w14:textId="77777777" w:rsidR="000F14BC" w:rsidRDefault="000F14BC" w:rsidP="000F14BC">
      <w:pPr>
        <w:pStyle w:val="DepartmentName"/>
      </w:pPr>
      <w:r>
        <w:t>EPCOR</w:t>
      </w:r>
      <w:r>
        <w:tab/>
      </w:r>
    </w:p>
    <w:p w14:paraId="55C1D91E" w14:textId="77777777" w:rsidR="009B5C08" w:rsidRDefault="000F14BC" w:rsidP="000F14BC">
      <w:pPr>
        <w:pStyle w:val="ProjectRole"/>
      </w:pPr>
      <w:r>
        <w:t>Senior .Net/SharePoint Consultant</w:t>
      </w:r>
    </w:p>
    <w:p w14:paraId="08B342DF" w14:textId="64A23018" w:rsidR="000F14BC" w:rsidRPr="007A1DB9" w:rsidRDefault="000F14BC" w:rsidP="00061F10">
      <w:pPr>
        <w:pStyle w:val="NoDateCheck"/>
      </w:pPr>
      <w:bookmarkStart w:id="5" w:name="DateRange1"/>
      <w:r w:rsidRPr="007A1DB9">
        <w:rPr>
          <w:color w:val="000000"/>
        </w:rPr>
        <w:t xml:space="preserve">October 2018 – </w:t>
      </w:r>
      <w:bookmarkEnd w:id="5"/>
      <w:r w:rsidR="00EF6B2D">
        <w:rPr>
          <w:color w:val="000000"/>
        </w:rPr>
        <w:t>December 2018</w:t>
      </w:r>
    </w:p>
    <w:p w14:paraId="601918DC" w14:textId="77777777" w:rsidR="009B5C08" w:rsidRDefault="009B5C08" w:rsidP="009B5C08">
      <w:pPr>
        <w:pStyle w:val="ProjectDeliverables"/>
      </w:pPr>
      <w:r>
        <w:t>Tasks Performed:</w:t>
      </w:r>
    </w:p>
    <w:p w14:paraId="3DDBA470" w14:textId="1C20B54D" w:rsidR="007E1ACE" w:rsidRPr="000F14BC" w:rsidRDefault="007E1ACE" w:rsidP="000F14BC">
      <w:pPr>
        <w:pStyle w:val="TasksPerformedBulletsLevel1"/>
      </w:pPr>
      <w:r w:rsidRPr="000F14BC">
        <w:t>Installation, Configuration and Administration of SharePoint 2013/SharePoint 2019.</w:t>
      </w:r>
      <w:r w:rsidR="004B3930">
        <w:t xml:space="preserve"> </w:t>
      </w:r>
    </w:p>
    <w:p w14:paraId="2E402179" w14:textId="03375AA4" w:rsidR="007E1ACE" w:rsidRPr="000F14BC" w:rsidRDefault="007E1ACE" w:rsidP="000F14BC">
      <w:pPr>
        <w:pStyle w:val="TasksPerformedBulletsLevel1"/>
      </w:pPr>
      <w:r w:rsidRPr="000F14BC">
        <w:t>Develop</w:t>
      </w:r>
      <w:r w:rsidR="00FE039D">
        <w:t>ed</w:t>
      </w:r>
      <w:r w:rsidRPr="000F14BC">
        <w:t xml:space="preserve"> SharePoint Hosted, Provided Hosted and Hybrid Apps in SharePoint 2013.</w:t>
      </w:r>
    </w:p>
    <w:p w14:paraId="6D50EF0E" w14:textId="77777777" w:rsidR="006617AA" w:rsidRPr="000F14BC" w:rsidRDefault="00FE039D" w:rsidP="000F14BC">
      <w:pPr>
        <w:pStyle w:val="TasksPerformedBulletsLevel1"/>
      </w:pPr>
      <w:r>
        <w:t>Created</w:t>
      </w:r>
      <w:r w:rsidR="007E1ACE" w:rsidRPr="000F14BC">
        <w:t xml:space="preserve"> various types of Apps in SharePoint 2013</w:t>
      </w:r>
      <w:r w:rsidR="006617AA" w:rsidRPr="000F14BC">
        <w:t xml:space="preserve"> using C#, Asp.Net MVC, Angular and Kendo UI</w:t>
      </w:r>
      <w:r w:rsidR="007E1ACE" w:rsidRPr="000F14BC">
        <w:t>.</w:t>
      </w:r>
    </w:p>
    <w:p w14:paraId="54EFCC98" w14:textId="2032DB4E" w:rsidR="007E1ACE" w:rsidRPr="000F14BC" w:rsidRDefault="006617AA" w:rsidP="000F14BC">
      <w:pPr>
        <w:pStyle w:val="TasksPerformedBulletsLevel1"/>
      </w:pPr>
      <w:r w:rsidRPr="000F14BC">
        <w:t>Main</w:t>
      </w:r>
      <w:r w:rsidR="00FE039D">
        <w:t>tained e</w:t>
      </w:r>
      <w:r w:rsidRPr="000F14BC">
        <w:t>xisting .Net SharePoint Apps.</w:t>
      </w:r>
    </w:p>
    <w:p w14:paraId="0E88BB43" w14:textId="0629FDCC" w:rsidR="007E1ACE" w:rsidRPr="000F14BC" w:rsidRDefault="00FE039D" w:rsidP="000F14BC">
      <w:pPr>
        <w:pStyle w:val="TasksPerformedBulletsLevel1"/>
      </w:pPr>
      <w:r>
        <w:t>Created</w:t>
      </w:r>
      <w:r w:rsidR="007E1ACE" w:rsidRPr="000F14BC">
        <w:t xml:space="preserve"> SharePoint solutions using Visual Studio 2017, .NET 4.0/4.5 framework, SharePoint Designer, JQuery and ECMAScript for SharePoint 2013/2019.</w:t>
      </w:r>
      <w:r>
        <w:t xml:space="preserve"> </w:t>
      </w:r>
    </w:p>
    <w:p w14:paraId="2E84BD3A" w14:textId="5BD27E84" w:rsidR="007E1ACE" w:rsidRPr="000F14BC" w:rsidRDefault="007E1ACE" w:rsidP="000F14BC">
      <w:pPr>
        <w:pStyle w:val="TasksPerformedBulletsLevel1"/>
      </w:pPr>
      <w:r w:rsidRPr="000F14BC">
        <w:t>Configure</w:t>
      </w:r>
      <w:r w:rsidR="00FE039D">
        <w:t>d</w:t>
      </w:r>
      <w:r w:rsidRPr="000F14BC">
        <w:t xml:space="preserve"> SharePoint Service Application like User Profile, Manage Metadata, Business Catalog Service, Secure Stored Service, and Search Service.</w:t>
      </w:r>
      <w:r w:rsidR="00FE039D">
        <w:t xml:space="preserve"> </w:t>
      </w:r>
    </w:p>
    <w:p w14:paraId="355C2347" w14:textId="72070041" w:rsidR="007E1ACE" w:rsidRPr="000F14BC" w:rsidRDefault="007E1ACE" w:rsidP="000F14BC">
      <w:pPr>
        <w:pStyle w:val="TasksPerformedBulletsLevel1"/>
      </w:pPr>
      <w:r w:rsidRPr="000F14BC">
        <w:t>Integration of custom SharePoint Standard workflow using SharePoint Designer and Visual Studio, Nintex Workflows.</w:t>
      </w:r>
      <w:r w:rsidR="00FE039D">
        <w:t xml:space="preserve"> </w:t>
      </w:r>
    </w:p>
    <w:p w14:paraId="2AC22007" w14:textId="77777777" w:rsidR="007E1ACE" w:rsidRPr="000F14BC" w:rsidRDefault="007E1ACE" w:rsidP="000F14BC">
      <w:pPr>
        <w:pStyle w:val="TasksPerformedBulletsLevel1"/>
      </w:pPr>
      <w:r w:rsidRPr="000F14BC">
        <w:t>Design</w:t>
      </w:r>
      <w:r w:rsidR="00FE039D">
        <w:t>ed and i</w:t>
      </w:r>
      <w:r w:rsidRPr="000F14BC">
        <w:t>mplement</w:t>
      </w:r>
      <w:r w:rsidR="00FE039D">
        <w:t>ed</w:t>
      </w:r>
      <w:r w:rsidRPr="000F14BC">
        <w:t xml:space="preserve"> Declarative workflow using Visual Studio.</w:t>
      </w:r>
    </w:p>
    <w:p w14:paraId="74538016" w14:textId="77777777" w:rsidR="007E1ACE" w:rsidRPr="000F14BC" w:rsidRDefault="007E1ACE" w:rsidP="000F14BC">
      <w:pPr>
        <w:pStyle w:val="TasksPerformedBulletsLevel1"/>
      </w:pPr>
      <w:r w:rsidRPr="000F14BC">
        <w:t>Development of taxonomy using the Managed Metadata Service</w:t>
      </w:r>
    </w:p>
    <w:p w14:paraId="4265BA23" w14:textId="77777777" w:rsidR="007E1ACE" w:rsidRPr="000F14BC" w:rsidRDefault="007E1ACE" w:rsidP="000F14BC">
      <w:pPr>
        <w:pStyle w:val="TasksPerformedBulletsLevel1"/>
      </w:pPr>
      <w:r w:rsidRPr="000F14BC">
        <w:t>SharePoint deploy</w:t>
      </w:r>
      <w:r w:rsidR="00FE039D">
        <w:t>ed</w:t>
      </w:r>
      <w:r w:rsidRPr="000F14BC">
        <w:t xml:space="preserve"> using PowerShell Script.</w:t>
      </w:r>
    </w:p>
    <w:p w14:paraId="53A2AB27" w14:textId="77777777" w:rsidR="007E1ACE" w:rsidRPr="000F14BC" w:rsidRDefault="007E1ACE" w:rsidP="000F14BC">
      <w:pPr>
        <w:pStyle w:val="TasksPerformedBulletsLevel1"/>
      </w:pPr>
      <w:r w:rsidRPr="000F14BC">
        <w:t>Architecting company</w:t>
      </w:r>
      <w:r w:rsidR="000F14BC">
        <w:t>–</w:t>
      </w:r>
      <w:r w:rsidRPr="000F14BC">
        <w:t>specific reusable framework for SharePoint Solutions/Web Parts/Features/Web Templates//Event Receivers/BCS.</w:t>
      </w:r>
    </w:p>
    <w:p w14:paraId="228CDA3A" w14:textId="77777777" w:rsidR="007E1ACE" w:rsidRPr="000F14BC" w:rsidRDefault="00FE039D" w:rsidP="000F14BC">
      <w:pPr>
        <w:pStyle w:val="TasksPerformedBulletsLevel1"/>
      </w:pPr>
      <w:r>
        <w:t>Deployed and m</w:t>
      </w:r>
      <w:r w:rsidR="007E1ACE" w:rsidRPr="000F14BC">
        <w:t>aintain</w:t>
      </w:r>
      <w:r>
        <w:t>ed</w:t>
      </w:r>
      <w:r w:rsidR="007E1ACE" w:rsidRPr="000F14BC">
        <w:t xml:space="preserve"> SharePoint 2013.</w:t>
      </w:r>
    </w:p>
    <w:p w14:paraId="109C9B7F" w14:textId="77777777" w:rsidR="007E1ACE" w:rsidRPr="000F14BC" w:rsidRDefault="007E1ACE" w:rsidP="000F14BC">
      <w:pPr>
        <w:pStyle w:val="TasksPerformedBulletsLevel1"/>
      </w:pPr>
      <w:r w:rsidRPr="000F14BC">
        <w:t>Ongoing client</w:t>
      </w:r>
      <w:r w:rsidR="000F14BC">
        <w:t>–</w:t>
      </w:r>
      <w:r w:rsidRPr="000F14BC">
        <w:t>facing consultation for gathering business requirements and proposing best</w:t>
      </w:r>
      <w:r w:rsidR="000F14BC">
        <w:t>–</w:t>
      </w:r>
      <w:r w:rsidRPr="000F14BC">
        <w:t>practice solutions in SharePoint 2013.</w:t>
      </w:r>
    </w:p>
    <w:p w14:paraId="630601FE" w14:textId="36D6FFF5" w:rsidR="007E1ACE" w:rsidRPr="000F14BC" w:rsidRDefault="007E1ACE" w:rsidP="000F14BC">
      <w:pPr>
        <w:pStyle w:val="TasksPerformedBulletsLevel1"/>
      </w:pPr>
      <w:r w:rsidRPr="000F14BC">
        <w:t>Migrate SharePoint 2013 Content to SharePoint 2019 Site using Sharegate Migration Tool.</w:t>
      </w:r>
      <w:r w:rsidR="00FE039D">
        <w:t xml:space="preserve"> </w:t>
      </w:r>
    </w:p>
    <w:p w14:paraId="78876994" w14:textId="3065F628" w:rsidR="007E1ACE" w:rsidRPr="000F14BC" w:rsidRDefault="007E1ACE" w:rsidP="000F14BC">
      <w:pPr>
        <w:pStyle w:val="TasksPerformedBulletsLevel1"/>
      </w:pPr>
      <w:r w:rsidRPr="000F14BC">
        <w:t>Upgraded SharePoint 2013 to SharePoint 2019. Gathering inventory of existing SharePoint 2013.</w:t>
      </w:r>
      <w:r w:rsidR="00FE039D">
        <w:t xml:space="preserve"> </w:t>
      </w:r>
    </w:p>
    <w:p w14:paraId="7DEA39B7" w14:textId="77777777" w:rsidR="00B96EFD" w:rsidRPr="000F14BC" w:rsidRDefault="00B96EFD" w:rsidP="000F14BC">
      <w:pPr>
        <w:pStyle w:val="TasksPerformedBulletsLevel1"/>
      </w:pPr>
      <w:r w:rsidRPr="000F14BC">
        <w:t>Experience in Database Design, Development &amp; Support of MS SQL Server 2014</w:t>
      </w:r>
      <w:r w:rsidR="00862643" w:rsidRPr="000F14BC">
        <w:t xml:space="preserve"> </w:t>
      </w:r>
      <w:r w:rsidRPr="000F14BC">
        <w:t>for Production/</w:t>
      </w:r>
      <w:r w:rsidR="00862643" w:rsidRPr="000F14BC">
        <w:t>UAT/</w:t>
      </w:r>
      <w:r w:rsidRPr="000F14BC">
        <w:t>development.</w:t>
      </w:r>
    </w:p>
    <w:p w14:paraId="1DB51180" w14:textId="77777777" w:rsidR="00862643" w:rsidRPr="000F14BC" w:rsidRDefault="00862643" w:rsidP="000F14BC">
      <w:pPr>
        <w:pStyle w:val="TasksPerformedBulletsLevel1"/>
      </w:pPr>
      <w:r w:rsidRPr="000F14BC">
        <w:t>Experience in implementing business logic using Triggers, Indexes, Views and Stored procedures.</w:t>
      </w:r>
    </w:p>
    <w:p w14:paraId="466D2441" w14:textId="77777777" w:rsidR="00862643" w:rsidRPr="000F14BC" w:rsidRDefault="00FE039D" w:rsidP="000F14BC">
      <w:pPr>
        <w:pStyle w:val="TasksPerformedBulletsLevel1"/>
      </w:pPr>
      <w:r>
        <w:t>Excellent e</w:t>
      </w:r>
      <w:r w:rsidR="00862643" w:rsidRPr="000F14BC">
        <w:t>xperience in monitoring SQL Server Performance tuning in SQL Server using SQL Profiler, Query Analyzer, Index Tuning Wizard, and Windows Performance Monitor.</w:t>
      </w:r>
    </w:p>
    <w:p w14:paraId="6414B9C3" w14:textId="77777777" w:rsidR="005101DB" w:rsidRPr="000F14BC" w:rsidRDefault="005101DB" w:rsidP="000F14BC">
      <w:pPr>
        <w:pStyle w:val="TasksPerformedBulletsLevel1"/>
      </w:pPr>
      <w:r w:rsidRPr="000F14BC">
        <w:t>Advanced extensible reporting skills using SQL Server Reporting Services (SSRS)</w:t>
      </w:r>
    </w:p>
    <w:p w14:paraId="0A275A1D" w14:textId="77777777" w:rsidR="000F14BC" w:rsidRPr="000F14BC" w:rsidRDefault="005101DB" w:rsidP="000F14BC">
      <w:pPr>
        <w:pStyle w:val="TasksPerformedBulletsLevel1"/>
      </w:pPr>
      <w:r w:rsidRPr="000F14BC">
        <w:t>Extensively worked on Developing SSAS Cubes, Aggregation, KPIs, Measures, Partitioning Cube, Data Mining Models and Deploying and Processing SSAS objects.</w:t>
      </w:r>
    </w:p>
    <w:p w14:paraId="22B8D012" w14:textId="77777777" w:rsidR="00846F19" w:rsidRDefault="000F14BC" w:rsidP="00846F19">
      <w:pPr>
        <w:pStyle w:val="TechnicalEnvironment"/>
        <w:rPr>
          <w:rFonts w:eastAsiaTheme="minorHAnsi"/>
          <w:b w:val="0"/>
          <w:lang w:val="en-CA"/>
        </w:rPr>
      </w:pPr>
      <w:r>
        <w:t>Technical Environment:</w:t>
      </w:r>
      <w:r w:rsidRPr="00846F19">
        <w:rPr>
          <w:rFonts w:eastAsiaTheme="minorHAnsi"/>
          <w:b w:val="0"/>
          <w:lang w:val="en-CA"/>
        </w:rPr>
        <w:t xml:space="preserve"> </w:t>
      </w:r>
    </w:p>
    <w:p w14:paraId="27130B99" w14:textId="0B934480" w:rsidR="00846F19" w:rsidRPr="00846F19" w:rsidRDefault="007E1ACE" w:rsidP="00846F19">
      <w:pPr>
        <w:pStyle w:val="StandardParagraph"/>
      </w:pPr>
      <w:r w:rsidRPr="00846F19">
        <w:t>Visual Studio 2017, Windows 2012 R2/2016 SharePoint Server 2013/2019/, C#,</w:t>
      </w:r>
      <w:r w:rsidR="000F14BC" w:rsidRPr="00846F19">
        <w:t xml:space="preserve"> </w:t>
      </w:r>
      <w:r w:rsidRPr="00846F19">
        <w:t>ASP.NET, ASP.NET Core, ASP.NET MVC Framework 3.0/4.0/4.5/4.6, ASP.NET Core, WCF/WPF/WF, AJAX, MS TFS, Project Server, Sharegate, HTML 5.0/CSS 3.0, Bootstrap, jQuery/JavaScript, Angular (4.0/5.0), ReactJS, Typescript, SQL Server 20014/2016, Telerik Controls WPF and Kendo UI.</w:t>
      </w:r>
    </w:p>
    <w:p w14:paraId="20B0A3E2" w14:textId="77777777" w:rsidR="00846F19" w:rsidRDefault="00846F19" w:rsidP="00846F19">
      <w:pPr>
        <w:pStyle w:val="ProjectEnd"/>
      </w:pPr>
      <w:r>
        <w:t xml:space="preserve"> </w:t>
      </w:r>
    </w:p>
    <w:p w14:paraId="338BCA87" w14:textId="77777777" w:rsidR="000F14BC" w:rsidRPr="005C7E1E" w:rsidRDefault="000F14BC" w:rsidP="005C7E1E">
      <w:pPr>
        <w:pStyle w:val="ProjectNumber8117"/>
      </w:pPr>
      <w:bookmarkStart w:id="6" w:name="ProjectNumber2"/>
      <w:bookmarkStart w:id="7" w:name="ProjectCleaned2"/>
      <w:bookmarkStart w:id="8" w:name="Project2"/>
      <w:bookmarkEnd w:id="3"/>
      <w:bookmarkEnd w:id="4"/>
      <w:bookmarkEnd w:id="6"/>
    </w:p>
    <w:p w14:paraId="14E56414" w14:textId="77777777" w:rsidR="00846F19" w:rsidRDefault="006A42EC" w:rsidP="006A42EC">
      <w:pPr>
        <w:pStyle w:val="DepartmentName"/>
      </w:pPr>
      <w:r>
        <w:t>Alberta Seniors and Housing</w:t>
      </w:r>
    </w:p>
    <w:p w14:paraId="3F3D0E3C" w14:textId="77777777" w:rsidR="000F14BC" w:rsidRDefault="006A42EC" w:rsidP="000F14BC">
      <w:pPr>
        <w:pStyle w:val="ProjectRole"/>
      </w:pPr>
      <w:r>
        <w:t>Senior .Net/SharePoint Consultant</w:t>
      </w:r>
    </w:p>
    <w:p w14:paraId="2457EBC4" w14:textId="077B0263" w:rsidR="000F14BC" w:rsidRPr="00061F10" w:rsidRDefault="000F14BC" w:rsidP="00061F10">
      <w:pPr>
        <w:pStyle w:val="NoDateCheck"/>
        <w:rPr>
          <w:color w:val="000000"/>
        </w:rPr>
      </w:pPr>
      <w:bookmarkStart w:id="9" w:name="DateRange2"/>
      <w:r w:rsidRPr="00061F10">
        <w:rPr>
          <w:color w:val="000000"/>
        </w:rPr>
        <w:t xml:space="preserve">March 2017 – </w:t>
      </w:r>
      <w:r w:rsidR="007A1DB9" w:rsidRPr="00061F10">
        <w:rPr>
          <w:color w:val="000000"/>
        </w:rPr>
        <w:t>September</w:t>
      </w:r>
      <w:r w:rsidRPr="00061F10">
        <w:rPr>
          <w:color w:val="000000"/>
        </w:rPr>
        <w:t xml:space="preserve"> 2018</w:t>
      </w:r>
      <w:bookmarkEnd w:id="9"/>
    </w:p>
    <w:p w14:paraId="5BFC7B1E" w14:textId="77777777" w:rsidR="009B5C08" w:rsidRPr="00061F10" w:rsidRDefault="009B5C08" w:rsidP="009B5C08">
      <w:pPr>
        <w:pStyle w:val="ProjectDeliverables"/>
        <w:rPr>
          <w:color w:val="000000"/>
        </w:rPr>
      </w:pPr>
      <w:r w:rsidRPr="00061F10">
        <w:rPr>
          <w:color w:val="000000"/>
        </w:rPr>
        <w:t>Tasks Performed:</w:t>
      </w:r>
    </w:p>
    <w:p w14:paraId="000C2198" w14:textId="2BB79D05" w:rsidR="0002067E" w:rsidRPr="00061F10" w:rsidRDefault="0002067E" w:rsidP="000F14BC">
      <w:pPr>
        <w:pStyle w:val="TasksPerformedBulletsLevel1"/>
        <w:rPr>
          <w:color w:val="000000"/>
        </w:rPr>
      </w:pPr>
      <w:r w:rsidRPr="00061F10">
        <w:rPr>
          <w:color w:val="000000"/>
        </w:rPr>
        <w:t>Installation, Configuration and Administration of SharePoint 2010/2016.</w:t>
      </w:r>
      <w:r w:rsidR="0028554D">
        <w:t xml:space="preserve"> </w:t>
      </w:r>
    </w:p>
    <w:p w14:paraId="6C7162B6" w14:textId="3E0F9D56" w:rsidR="0002067E" w:rsidRPr="00061F10" w:rsidRDefault="0028554D" w:rsidP="000F14BC">
      <w:pPr>
        <w:pStyle w:val="TasksPerformedBulletsLevel1"/>
        <w:rPr>
          <w:color w:val="000000"/>
        </w:rPr>
      </w:pPr>
      <w:r>
        <w:rPr>
          <w:color w:val="000000"/>
        </w:rPr>
        <w:t xml:space="preserve">Developed </w:t>
      </w:r>
      <w:r w:rsidR="0002067E" w:rsidRPr="00061F10">
        <w:rPr>
          <w:color w:val="000000"/>
        </w:rPr>
        <w:t>SharePoint Hosted, Provided Hosted and Hybrid Apps in SharePoint 201</w:t>
      </w:r>
      <w:r w:rsidR="002851E4" w:rsidRPr="00061F10">
        <w:rPr>
          <w:color w:val="000000"/>
        </w:rPr>
        <w:t>6</w:t>
      </w:r>
      <w:r w:rsidR="0002067E" w:rsidRPr="00061F10">
        <w:rPr>
          <w:color w:val="000000"/>
        </w:rPr>
        <w:t>.</w:t>
      </w:r>
      <w:r>
        <w:t xml:space="preserve"> </w:t>
      </w:r>
    </w:p>
    <w:p w14:paraId="54E4DD8C" w14:textId="7813C1E2" w:rsidR="0002067E" w:rsidRPr="00061F10" w:rsidRDefault="0028554D" w:rsidP="000F14BC">
      <w:pPr>
        <w:pStyle w:val="TasksPerformedBulletsLevel1"/>
        <w:rPr>
          <w:color w:val="000000"/>
        </w:rPr>
      </w:pPr>
      <w:r>
        <w:rPr>
          <w:color w:val="000000"/>
        </w:rPr>
        <w:t>Created</w:t>
      </w:r>
      <w:r w:rsidR="0002067E" w:rsidRPr="00061F10">
        <w:rPr>
          <w:color w:val="000000"/>
        </w:rPr>
        <w:t xml:space="preserve"> various </w:t>
      </w:r>
      <w:r>
        <w:rPr>
          <w:color w:val="000000"/>
        </w:rPr>
        <w:t>types of Apps in SharePoint 2016.</w:t>
      </w:r>
      <w:r>
        <w:t xml:space="preserve"> </w:t>
      </w:r>
    </w:p>
    <w:p w14:paraId="6B142E08" w14:textId="77777777" w:rsidR="0002067E" w:rsidRPr="00061F10" w:rsidRDefault="0028554D" w:rsidP="000F14BC">
      <w:pPr>
        <w:pStyle w:val="TasksPerformedBulletsLevel1"/>
        <w:rPr>
          <w:color w:val="000000"/>
        </w:rPr>
      </w:pPr>
      <w:r>
        <w:rPr>
          <w:color w:val="000000"/>
        </w:rPr>
        <w:t>Created</w:t>
      </w:r>
      <w:r w:rsidR="0002067E" w:rsidRPr="00061F10">
        <w:rPr>
          <w:color w:val="000000"/>
        </w:rPr>
        <w:t xml:space="preserve"> SharePoint solutions using Visual Studio </w:t>
      </w:r>
      <w:r w:rsidR="002851E4" w:rsidRPr="00061F10">
        <w:rPr>
          <w:color w:val="000000"/>
        </w:rPr>
        <w:t>2017</w:t>
      </w:r>
      <w:r w:rsidR="0002067E" w:rsidRPr="00061F10">
        <w:rPr>
          <w:color w:val="000000"/>
        </w:rPr>
        <w:t>, .NET 4.0/4.5 framework, SharePoint Designer, JQuery and ECM</w:t>
      </w:r>
      <w:r w:rsidR="00B2045E" w:rsidRPr="00061F10">
        <w:rPr>
          <w:color w:val="000000"/>
        </w:rPr>
        <w:t>AScript for SharePoint 2010/2016</w:t>
      </w:r>
      <w:r w:rsidR="0002067E" w:rsidRPr="00061F10">
        <w:rPr>
          <w:color w:val="000000"/>
        </w:rPr>
        <w:t>.</w:t>
      </w:r>
    </w:p>
    <w:p w14:paraId="0036D183" w14:textId="2901EC8B" w:rsidR="00B2045E" w:rsidRPr="00061F10" w:rsidRDefault="00B2045E" w:rsidP="000F14BC">
      <w:pPr>
        <w:pStyle w:val="TasksPerformedBulletsLevel1"/>
        <w:rPr>
          <w:color w:val="000000"/>
        </w:rPr>
      </w:pPr>
      <w:r w:rsidRPr="00061F10">
        <w:rPr>
          <w:color w:val="000000"/>
        </w:rPr>
        <w:t>Maintain</w:t>
      </w:r>
      <w:r w:rsidR="0028554D">
        <w:rPr>
          <w:color w:val="000000"/>
        </w:rPr>
        <w:t>ed</w:t>
      </w:r>
      <w:r w:rsidRPr="00061F10">
        <w:rPr>
          <w:color w:val="000000"/>
        </w:rPr>
        <w:t xml:space="preserve"> existing SharePoint Apps that developed using C#, Asp.net MVC, Angular.</w:t>
      </w:r>
      <w:r w:rsidR="0028554D">
        <w:t xml:space="preserve"> </w:t>
      </w:r>
    </w:p>
    <w:p w14:paraId="52103195" w14:textId="49DC6AA2" w:rsidR="0002067E" w:rsidRPr="00061F10" w:rsidRDefault="0002067E" w:rsidP="000F14BC">
      <w:pPr>
        <w:pStyle w:val="TasksPerformedBulletsLevel1"/>
        <w:rPr>
          <w:color w:val="000000"/>
        </w:rPr>
      </w:pPr>
      <w:r w:rsidRPr="00061F10">
        <w:rPr>
          <w:color w:val="000000"/>
        </w:rPr>
        <w:t>Configure</w:t>
      </w:r>
      <w:r w:rsidR="0028554D">
        <w:rPr>
          <w:color w:val="000000"/>
        </w:rPr>
        <w:t>d</w:t>
      </w:r>
      <w:r w:rsidRPr="00061F10">
        <w:rPr>
          <w:color w:val="000000"/>
        </w:rPr>
        <w:t xml:space="preserve"> SharePoint Service Application like User Profile, Manage Metadata, Business Catalog Service, Secure Stored Service, and Search Service.</w:t>
      </w:r>
      <w:r w:rsidR="0028554D">
        <w:t xml:space="preserve"> </w:t>
      </w:r>
    </w:p>
    <w:p w14:paraId="524AF44D" w14:textId="27F3B666" w:rsidR="0002067E" w:rsidRPr="00061F10" w:rsidRDefault="0002067E" w:rsidP="000F14BC">
      <w:pPr>
        <w:pStyle w:val="TasksPerformedBulletsLevel1"/>
        <w:rPr>
          <w:color w:val="000000"/>
        </w:rPr>
      </w:pPr>
      <w:r w:rsidRPr="00061F10">
        <w:rPr>
          <w:color w:val="000000"/>
        </w:rPr>
        <w:t>Integration of custom SharePoint Standard workflow using SharePoint Designer and Visual Studio, Nintex Workflows.</w:t>
      </w:r>
      <w:r w:rsidR="0028554D">
        <w:t xml:space="preserve"> </w:t>
      </w:r>
    </w:p>
    <w:p w14:paraId="208B07AA" w14:textId="77777777" w:rsidR="0002067E" w:rsidRPr="00061F10" w:rsidRDefault="0002067E" w:rsidP="000F14BC">
      <w:pPr>
        <w:pStyle w:val="TasksPerformedBulletsLevel1"/>
        <w:rPr>
          <w:color w:val="000000"/>
        </w:rPr>
      </w:pPr>
      <w:r w:rsidRPr="00061F10">
        <w:rPr>
          <w:color w:val="000000"/>
        </w:rPr>
        <w:t>Design</w:t>
      </w:r>
      <w:r w:rsidR="0028554D">
        <w:rPr>
          <w:color w:val="000000"/>
        </w:rPr>
        <w:t>ed and i</w:t>
      </w:r>
      <w:r w:rsidRPr="00061F10">
        <w:rPr>
          <w:color w:val="000000"/>
        </w:rPr>
        <w:t>mplement</w:t>
      </w:r>
      <w:r w:rsidR="0028554D">
        <w:rPr>
          <w:color w:val="000000"/>
        </w:rPr>
        <w:t>ed</w:t>
      </w:r>
      <w:r w:rsidRPr="00061F10">
        <w:rPr>
          <w:color w:val="000000"/>
        </w:rPr>
        <w:t xml:space="preserve"> Declarative workflow using Visual Studio.</w:t>
      </w:r>
    </w:p>
    <w:p w14:paraId="10B1C87F" w14:textId="77777777" w:rsidR="0002067E" w:rsidRPr="00061F10" w:rsidRDefault="0002067E" w:rsidP="000F14BC">
      <w:pPr>
        <w:pStyle w:val="TasksPerformedBulletsLevel1"/>
        <w:rPr>
          <w:color w:val="000000"/>
        </w:rPr>
      </w:pPr>
      <w:r w:rsidRPr="00061F10">
        <w:rPr>
          <w:color w:val="000000"/>
        </w:rPr>
        <w:t>Development of taxonomy using the Managed Metadata Service</w:t>
      </w:r>
    </w:p>
    <w:p w14:paraId="0F656B69" w14:textId="77777777" w:rsidR="0002067E" w:rsidRPr="00061F10" w:rsidRDefault="0002067E" w:rsidP="000F14BC">
      <w:pPr>
        <w:pStyle w:val="TasksPerformedBulletsLevel1"/>
        <w:rPr>
          <w:color w:val="000000"/>
        </w:rPr>
      </w:pPr>
      <w:r w:rsidRPr="00061F10">
        <w:rPr>
          <w:color w:val="000000"/>
        </w:rPr>
        <w:t>SharePoint deploy</w:t>
      </w:r>
      <w:r w:rsidR="0028554D">
        <w:rPr>
          <w:color w:val="000000"/>
        </w:rPr>
        <w:t>ed</w:t>
      </w:r>
      <w:r w:rsidRPr="00061F10">
        <w:rPr>
          <w:color w:val="000000"/>
        </w:rPr>
        <w:t xml:space="preserve"> using PowerShell Script.</w:t>
      </w:r>
    </w:p>
    <w:p w14:paraId="40D64242" w14:textId="77777777" w:rsidR="0002067E" w:rsidRPr="00061F10" w:rsidRDefault="0002067E" w:rsidP="000F14BC">
      <w:pPr>
        <w:pStyle w:val="TasksPerformedBulletsLevel1"/>
        <w:rPr>
          <w:color w:val="000000"/>
        </w:rPr>
      </w:pPr>
      <w:r w:rsidRPr="00061F10">
        <w:rPr>
          <w:color w:val="000000"/>
        </w:rPr>
        <w:t>Architecting company</w:t>
      </w:r>
      <w:r w:rsidR="000F14BC" w:rsidRPr="00061F10">
        <w:rPr>
          <w:color w:val="000000"/>
        </w:rPr>
        <w:t>–</w:t>
      </w:r>
      <w:r w:rsidRPr="00061F10">
        <w:rPr>
          <w:color w:val="000000"/>
        </w:rPr>
        <w:t>specific reusable framework for SharePoint Solutions/Web Parts/Features/Web Templates//Event Receivers/BCS.</w:t>
      </w:r>
    </w:p>
    <w:p w14:paraId="76B8B0C5" w14:textId="77777777" w:rsidR="0002067E" w:rsidRPr="00061F10" w:rsidRDefault="0028554D" w:rsidP="000F14BC">
      <w:pPr>
        <w:pStyle w:val="TasksPerformedBulletsLevel1"/>
        <w:rPr>
          <w:color w:val="000000"/>
        </w:rPr>
      </w:pPr>
      <w:r>
        <w:rPr>
          <w:color w:val="000000"/>
        </w:rPr>
        <w:t>Deployed and m</w:t>
      </w:r>
      <w:r w:rsidR="0002067E" w:rsidRPr="00061F10">
        <w:rPr>
          <w:color w:val="000000"/>
        </w:rPr>
        <w:t>aintain</w:t>
      </w:r>
      <w:r>
        <w:rPr>
          <w:color w:val="000000"/>
        </w:rPr>
        <w:t>ed</w:t>
      </w:r>
      <w:r w:rsidR="0002067E" w:rsidRPr="00061F10">
        <w:rPr>
          <w:color w:val="000000"/>
        </w:rPr>
        <w:t xml:space="preserve"> SharePoint 2016.</w:t>
      </w:r>
    </w:p>
    <w:p w14:paraId="26626AC2" w14:textId="77777777" w:rsidR="0002067E" w:rsidRPr="00061F10" w:rsidRDefault="0002067E" w:rsidP="000F14BC">
      <w:pPr>
        <w:pStyle w:val="TasksPerformedBulletsLevel1"/>
        <w:rPr>
          <w:color w:val="000000"/>
        </w:rPr>
      </w:pPr>
      <w:r w:rsidRPr="00061F10">
        <w:rPr>
          <w:color w:val="000000"/>
        </w:rPr>
        <w:t>Ongoing client</w:t>
      </w:r>
      <w:r w:rsidR="000F14BC" w:rsidRPr="00061F10">
        <w:rPr>
          <w:color w:val="000000"/>
        </w:rPr>
        <w:t>–</w:t>
      </w:r>
      <w:r w:rsidRPr="00061F10">
        <w:rPr>
          <w:color w:val="000000"/>
        </w:rPr>
        <w:t>facing consultation for gathering business requirements and proposing best</w:t>
      </w:r>
      <w:r w:rsidR="000F14BC" w:rsidRPr="00061F10">
        <w:rPr>
          <w:color w:val="000000"/>
        </w:rPr>
        <w:t>–</w:t>
      </w:r>
      <w:r w:rsidRPr="00061F10">
        <w:rPr>
          <w:color w:val="000000"/>
        </w:rPr>
        <w:t>practice solutions in SharePoint 2010/2016.</w:t>
      </w:r>
    </w:p>
    <w:p w14:paraId="28A64B40" w14:textId="4BA92FF6" w:rsidR="0002067E" w:rsidRPr="00061F10" w:rsidRDefault="0002067E" w:rsidP="000F14BC">
      <w:pPr>
        <w:pStyle w:val="TasksPerformedBulletsLevel1"/>
        <w:rPr>
          <w:color w:val="000000"/>
        </w:rPr>
      </w:pPr>
      <w:r w:rsidRPr="00061F10">
        <w:rPr>
          <w:color w:val="000000"/>
        </w:rPr>
        <w:t>Migrate</w:t>
      </w:r>
      <w:r w:rsidR="0028554D">
        <w:rPr>
          <w:color w:val="000000"/>
        </w:rPr>
        <w:t>d</w:t>
      </w:r>
      <w:r w:rsidRPr="00061F10">
        <w:rPr>
          <w:color w:val="000000"/>
        </w:rPr>
        <w:t xml:space="preserve"> SharePoint 2010 Content to SharePoint </w:t>
      </w:r>
      <w:r w:rsidR="002851E4" w:rsidRPr="00061F10">
        <w:rPr>
          <w:color w:val="000000"/>
        </w:rPr>
        <w:t>2016</w:t>
      </w:r>
      <w:r w:rsidRPr="00061F10">
        <w:rPr>
          <w:color w:val="000000"/>
        </w:rPr>
        <w:t xml:space="preserve"> Site using Sharegate Migration Tool.</w:t>
      </w:r>
      <w:r w:rsidR="0028554D">
        <w:t xml:space="preserve"> </w:t>
      </w:r>
    </w:p>
    <w:p w14:paraId="0EA1A7A0" w14:textId="68D7790C" w:rsidR="0002067E" w:rsidRPr="00061F10" w:rsidRDefault="0002067E" w:rsidP="000F14BC">
      <w:pPr>
        <w:pStyle w:val="TasksPerformedBulletsLevel1"/>
        <w:rPr>
          <w:color w:val="000000"/>
        </w:rPr>
      </w:pPr>
      <w:r w:rsidRPr="00061F10">
        <w:rPr>
          <w:color w:val="000000"/>
        </w:rPr>
        <w:t>Upgraded SharePoint 2010 to SharePoint 2016.</w:t>
      </w:r>
      <w:r w:rsidR="0028554D">
        <w:t xml:space="preserve"> </w:t>
      </w:r>
    </w:p>
    <w:p w14:paraId="6AA862A4" w14:textId="77777777" w:rsidR="004107C5" w:rsidRPr="00061F10" w:rsidRDefault="004107C5" w:rsidP="000F14BC">
      <w:pPr>
        <w:pStyle w:val="TasksPerformedBulletsLevel1"/>
        <w:rPr>
          <w:color w:val="000000"/>
        </w:rPr>
      </w:pPr>
      <w:r w:rsidRPr="00061F10">
        <w:rPr>
          <w:color w:val="000000"/>
        </w:rPr>
        <w:t>Experience in Database Design, Development &amp; Support of MS SQL Server 2014 for Production/UAT/development.</w:t>
      </w:r>
    </w:p>
    <w:p w14:paraId="58DD0C49" w14:textId="77777777" w:rsidR="004107C5" w:rsidRPr="00061F10" w:rsidRDefault="004107C5" w:rsidP="000F14BC">
      <w:pPr>
        <w:pStyle w:val="TasksPerformedBulletsLevel1"/>
        <w:rPr>
          <w:color w:val="000000"/>
        </w:rPr>
      </w:pPr>
      <w:r w:rsidRPr="00061F10">
        <w:rPr>
          <w:color w:val="000000"/>
        </w:rPr>
        <w:t>Experience in implementing business logic using Triggers, Indexes, Views and Stored procedures.</w:t>
      </w:r>
    </w:p>
    <w:p w14:paraId="332D3D23" w14:textId="77777777" w:rsidR="004107C5" w:rsidRPr="00061F10" w:rsidRDefault="0028554D" w:rsidP="000F14BC">
      <w:pPr>
        <w:pStyle w:val="TasksPerformedBulletsLevel1"/>
        <w:rPr>
          <w:color w:val="000000"/>
        </w:rPr>
      </w:pPr>
      <w:r>
        <w:rPr>
          <w:color w:val="000000"/>
        </w:rPr>
        <w:t>Excellent e</w:t>
      </w:r>
      <w:r w:rsidR="004107C5" w:rsidRPr="00061F10">
        <w:rPr>
          <w:color w:val="000000"/>
        </w:rPr>
        <w:t>xperience in monitoring SQL Server Performance tuning in SQL Server using SQL Profiler, Query Analyzer, Index Tuning Wizard, and Windows Performance Monitor.</w:t>
      </w:r>
    </w:p>
    <w:p w14:paraId="698F41C7" w14:textId="77777777" w:rsidR="004107C5" w:rsidRPr="000F14BC" w:rsidRDefault="004107C5" w:rsidP="000F14BC">
      <w:pPr>
        <w:pStyle w:val="TasksPerformedBulletsLevel1"/>
      </w:pPr>
      <w:r w:rsidRPr="00061F10">
        <w:rPr>
          <w:color w:val="000000"/>
        </w:rPr>
        <w:t>Advanced extensible reporting skills using SQL Server Reporting Services (SSRS)</w:t>
      </w:r>
    </w:p>
    <w:p w14:paraId="37DB55DF" w14:textId="77777777" w:rsidR="000F14BC" w:rsidRPr="000F14BC" w:rsidRDefault="004107C5" w:rsidP="000F14BC">
      <w:pPr>
        <w:pStyle w:val="TasksPerformedBulletsLevel1"/>
      </w:pPr>
      <w:r w:rsidRPr="000F14BC">
        <w:t>Extensively worked on Developing SSAS Cubes, Aggregation, KPIs, Measures, Partitioning Cube, Data Mining Models and Deploying and Processing SSAS objects.</w:t>
      </w:r>
    </w:p>
    <w:p w14:paraId="747A1909" w14:textId="77777777" w:rsidR="000776C3" w:rsidRDefault="006A42EC" w:rsidP="006A42EC">
      <w:pPr>
        <w:pStyle w:val="TechnicalEnvironment"/>
      </w:pPr>
      <w:r>
        <w:t xml:space="preserve">Technical Environment: </w:t>
      </w:r>
    </w:p>
    <w:p w14:paraId="0B1F63FC" w14:textId="43F07157" w:rsidR="000F14BC" w:rsidRPr="000776C3" w:rsidRDefault="0002067E" w:rsidP="000776C3">
      <w:pPr>
        <w:pStyle w:val="StandardParagraph"/>
      </w:pPr>
      <w:r w:rsidRPr="000776C3">
        <w:t>Visual Studio 2017, Windows 2012 R2/2016 SharePoint Server 2010/2016/, C#,</w:t>
      </w:r>
      <w:r w:rsidR="000F14BC" w:rsidRPr="000776C3">
        <w:t xml:space="preserve"> </w:t>
      </w:r>
      <w:r w:rsidRPr="000776C3">
        <w:t xml:space="preserve">ASP.NET, ASP.NET Core, ASP.NET MVC Framework 3.0/4.0/4.5/4.6, ASP.NET Core, WCF/WPF/WF, AJAX, MS TFS, Project Server, Sharegate, HTML 5.0/CSS 3.0, Bootstrap, jQuery/JavaScript, Angular, </w:t>
      </w:r>
      <w:r w:rsidR="00D97C56" w:rsidRPr="000776C3">
        <w:t xml:space="preserve">ReactJS, </w:t>
      </w:r>
      <w:r w:rsidRPr="000776C3">
        <w:t>Typescript, Hyper</w:t>
      </w:r>
      <w:r w:rsidR="000F14BC" w:rsidRPr="000776C3">
        <w:t>–</w:t>
      </w:r>
      <w:r w:rsidRPr="000776C3">
        <w:t>V, SQL Server 20012/2014 R2, Telerik Controls WPF and Kendo UI.</w:t>
      </w:r>
    </w:p>
    <w:p w14:paraId="4E4B7BCF" w14:textId="77777777" w:rsidR="000F14BC" w:rsidRDefault="000F14BC" w:rsidP="000F14BC">
      <w:pPr>
        <w:pStyle w:val="ProjectEnd"/>
      </w:pPr>
      <w:r>
        <w:t xml:space="preserve"> </w:t>
      </w:r>
    </w:p>
    <w:p w14:paraId="40D9960E" w14:textId="77777777" w:rsidR="000F14BC" w:rsidRPr="005C7E1E" w:rsidRDefault="000F14BC" w:rsidP="005C7E1E">
      <w:pPr>
        <w:pStyle w:val="ProjectNumber8117"/>
      </w:pPr>
      <w:bookmarkStart w:id="10" w:name="ProjectNumber3"/>
      <w:bookmarkStart w:id="11" w:name="ProjectCleaned3"/>
      <w:bookmarkStart w:id="12" w:name="Project3"/>
      <w:bookmarkEnd w:id="7"/>
      <w:bookmarkEnd w:id="8"/>
      <w:bookmarkEnd w:id="10"/>
    </w:p>
    <w:p w14:paraId="765E7977" w14:textId="77777777" w:rsidR="006A42EC" w:rsidRDefault="006A42EC" w:rsidP="006A42EC">
      <w:pPr>
        <w:pStyle w:val="DepartmentName"/>
      </w:pPr>
      <w:r>
        <w:t>Parkland Community Living and Supports Society</w:t>
      </w:r>
    </w:p>
    <w:p w14:paraId="2166B707" w14:textId="77777777" w:rsidR="006A42EC" w:rsidRDefault="006A42EC" w:rsidP="006A42EC">
      <w:pPr>
        <w:pStyle w:val="ProjectRole"/>
      </w:pPr>
      <w:r>
        <w:t>Senior .Net/SharePoint Consultant</w:t>
      </w:r>
    </w:p>
    <w:p w14:paraId="7C88577D" w14:textId="2A70E309" w:rsidR="000F14BC" w:rsidRPr="00061F10" w:rsidRDefault="000F14BC" w:rsidP="00061F10">
      <w:pPr>
        <w:pStyle w:val="NoDateCheck"/>
        <w:rPr>
          <w:color w:val="000000"/>
        </w:rPr>
      </w:pPr>
      <w:bookmarkStart w:id="13" w:name="DateRange3"/>
      <w:r w:rsidRPr="00061F10">
        <w:rPr>
          <w:color w:val="000000"/>
        </w:rPr>
        <w:t xml:space="preserve">February 2017 – </w:t>
      </w:r>
      <w:bookmarkEnd w:id="13"/>
      <w:r w:rsidR="00662102">
        <w:rPr>
          <w:color w:val="000000"/>
        </w:rPr>
        <w:t>January 20</w:t>
      </w:r>
      <w:r w:rsidR="00700522">
        <w:rPr>
          <w:color w:val="000000"/>
        </w:rPr>
        <w:t>20</w:t>
      </w:r>
    </w:p>
    <w:p w14:paraId="15914F59" w14:textId="77777777" w:rsidR="009738F4" w:rsidRPr="00061F10" w:rsidRDefault="009B5C08" w:rsidP="009B5C08">
      <w:pPr>
        <w:pStyle w:val="ProjectDeliverables"/>
        <w:rPr>
          <w:color w:val="000000"/>
        </w:rPr>
      </w:pPr>
      <w:r w:rsidRPr="00061F10">
        <w:rPr>
          <w:color w:val="000000"/>
        </w:rPr>
        <w:t>Tasks Performed:</w:t>
      </w:r>
    </w:p>
    <w:p w14:paraId="029DC368" w14:textId="3CDE42E6" w:rsidR="0028554D" w:rsidRDefault="0028554D" w:rsidP="00382B12">
      <w:pPr>
        <w:pStyle w:val="TasksPerformedBulletsLevel1"/>
        <w:rPr>
          <w:color w:val="000000"/>
        </w:rPr>
      </w:pPr>
      <w:r>
        <w:rPr>
          <w:color w:val="000000"/>
        </w:rPr>
        <w:t>Responsible for full administration</w:t>
      </w:r>
      <w:r w:rsidR="00656429">
        <w:rPr>
          <w:color w:val="000000"/>
        </w:rPr>
        <w:t xml:space="preserve"> and managing</w:t>
      </w:r>
      <w:r>
        <w:rPr>
          <w:color w:val="000000"/>
        </w:rPr>
        <w:t xml:space="preserve"> Office365</w:t>
      </w:r>
      <w:r w:rsidR="00656429">
        <w:rPr>
          <w:color w:val="000000"/>
        </w:rPr>
        <w:t xml:space="preserve"> and Azure</w:t>
      </w:r>
      <w:r>
        <w:rPr>
          <w:color w:val="000000"/>
        </w:rPr>
        <w:t xml:space="preserve"> for </w:t>
      </w:r>
      <w:r w:rsidR="006009AC">
        <w:rPr>
          <w:color w:val="000000"/>
        </w:rPr>
        <w:t>large organizations</w:t>
      </w:r>
      <w:r>
        <w:rPr>
          <w:color w:val="000000"/>
        </w:rPr>
        <w:t xml:space="preserve"> including SharePoint Online</w:t>
      </w:r>
      <w:r w:rsidR="00776B65">
        <w:rPr>
          <w:color w:val="000000"/>
        </w:rPr>
        <w:t>, managing Exchange Online</w:t>
      </w:r>
      <w:r w:rsidR="00086682">
        <w:rPr>
          <w:color w:val="000000"/>
        </w:rPr>
        <w:t>, Office 365 Groups</w:t>
      </w:r>
      <w:r w:rsidR="00C26AAB">
        <w:rPr>
          <w:color w:val="000000"/>
        </w:rPr>
        <w:t>, MS-Teams</w:t>
      </w:r>
      <w:r w:rsidR="00C5697E">
        <w:rPr>
          <w:color w:val="000000"/>
        </w:rPr>
        <w:t xml:space="preserve">, </w:t>
      </w:r>
      <w:r w:rsidR="006009AC">
        <w:rPr>
          <w:color w:val="000000"/>
        </w:rPr>
        <w:t xml:space="preserve">Power </w:t>
      </w:r>
      <w:r w:rsidR="00656429">
        <w:rPr>
          <w:color w:val="000000"/>
        </w:rPr>
        <w:t>BI, Power</w:t>
      </w:r>
      <w:r w:rsidR="00C5697E">
        <w:rPr>
          <w:color w:val="000000"/>
        </w:rPr>
        <w:t xml:space="preserve"> Apps and Microsoft Flow.</w:t>
      </w:r>
    </w:p>
    <w:p w14:paraId="795E177D" w14:textId="5D3D2545" w:rsidR="00600DAB" w:rsidRDefault="00600DAB" w:rsidP="00382B12">
      <w:pPr>
        <w:pStyle w:val="TasksPerformedBulletsLevel1"/>
        <w:rPr>
          <w:color w:val="000000"/>
        </w:rPr>
      </w:pPr>
      <w:r>
        <w:rPr>
          <w:color w:val="000000"/>
        </w:rPr>
        <w:t xml:space="preserve">Served as Azure Active Directory Administrator with 750 users. </w:t>
      </w:r>
    </w:p>
    <w:p w14:paraId="29B804C9" w14:textId="0DCBA907" w:rsidR="00061F10" w:rsidRDefault="00382B12" w:rsidP="00382B12">
      <w:pPr>
        <w:pStyle w:val="TasksPerformedBulletsLevel1"/>
        <w:rPr>
          <w:color w:val="000000"/>
        </w:rPr>
      </w:pPr>
      <w:r>
        <w:rPr>
          <w:color w:val="000000"/>
        </w:rPr>
        <w:t>Responsible for the installation, configuration and a</w:t>
      </w:r>
      <w:r w:rsidRPr="00382B12">
        <w:rPr>
          <w:color w:val="000000"/>
        </w:rPr>
        <w:t>dministration of SharePoint 2007 and Online</w:t>
      </w:r>
      <w:r w:rsidR="00776B65">
        <w:rPr>
          <w:color w:val="000000"/>
        </w:rPr>
        <w:t>.</w:t>
      </w:r>
      <w:r w:rsidR="00776B65">
        <w:t xml:space="preserve"> </w:t>
      </w:r>
    </w:p>
    <w:p w14:paraId="139C4C7E" w14:textId="3867C129" w:rsidR="009738F4" w:rsidRPr="00061F10" w:rsidRDefault="009738F4" w:rsidP="000F14BC">
      <w:pPr>
        <w:pStyle w:val="TasksPerformedBulletsLevel1"/>
        <w:rPr>
          <w:color w:val="000000"/>
        </w:rPr>
      </w:pPr>
      <w:r w:rsidRPr="00061F10">
        <w:rPr>
          <w:color w:val="000000"/>
        </w:rPr>
        <w:t>Develop</w:t>
      </w:r>
      <w:r w:rsidR="00061F10">
        <w:rPr>
          <w:color w:val="000000"/>
        </w:rPr>
        <w:t>ed</w:t>
      </w:r>
      <w:r w:rsidRPr="00061F10">
        <w:rPr>
          <w:color w:val="000000"/>
        </w:rPr>
        <w:t xml:space="preserve"> SharePoint Hosted, Provided </w:t>
      </w:r>
      <w:r w:rsidR="002252A3" w:rsidRPr="00061F10">
        <w:rPr>
          <w:color w:val="000000"/>
        </w:rPr>
        <w:t>Hosted, Power Apps and flow</w:t>
      </w:r>
      <w:r w:rsidRPr="00061F10">
        <w:rPr>
          <w:color w:val="000000"/>
        </w:rPr>
        <w:t xml:space="preserve"> in SharePoint Online.</w:t>
      </w:r>
      <w:r w:rsidR="00776B65">
        <w:t xml:space="preserve"> </w:t>
      </w:r>
    </w:p>
    <w:p w14:paraId="6E2F3D76" w14:textId="42AF133E" w:rsidR="009738F4" w:rsidRPr="00061F10" w:rsidRDefault="009738F4" w:rsidP="000F14BC">
      <w:pPr>
        <w:pStyle w:val="TasksPerformedBulletsLevel1"/>
        <w:rPr>
          <w:color w:val="000000"/>
        </w:rPr>
      </w:pPr>
      <w:r w:rsidRPr="00061F10">
        <w:rPr>
          <w:color w:val="000000"/>
        </w:rPr>
        <w:t>Integrated asp.net with Angular</w:t>
      </w:r>
      <w:r w:rsidR="00776B65">
        <w:rPr>
          <w:color w:val="000000"/>
        </w:rPr>
        <w:t>.</w:t>
      </w:r>
    </w:p>
    <w:p w14:paraId="2555C0D8" w14:textId="77777777" w:rsidR="009738F4" w:rsidRPr="00061F10" w:rsidRDefault="009738F4" w:rsidP="000F14BC">
      <w:pPr>
        <w:pStyle w:val="TasksPerformedBulletsLevel1"/>
        <w:rPr>
          <w:color w:val="000000"/>
        </w:rPr>
      </w:pPr>
      <w:r w:rsidRPr="00061F10">
        <w:rPr>
          <w:color w:val="000000"/>
        </w:rPr>
        <w:t>Integrated with Kendo UI Components</w:t>
      </w:r>
      <w:r w:rsidR="002252A3" w:rsidRPr="00061F10">
        <w:rPr>
          <w:color w:val="000000"/>
        </w:rPr>
        <w:t xml:space="preserve"> in SharePoint Framework </w:t>
      </w:r>
      <w:r w:rsidR="00106DD3" w:rsidRPr="00061F10">
        <w:rPr>
          <w:color w:val="000000"/>
        </w:rPr>
        <w:t>client</w:t>
      </w:r>
      <w:r w:rsidR="000F14BC" w:rsidRPr="00061F10">
        <w:rPr>
          <w:color w:val="000000"/>
        </w:rPr>
        <w:t>–</w:t>
      </w:r>
      <w:r w:rsidR="00106DD3" w:rsidRPr="00061F10">
        <w:rPr>
          <w:color w:val="000000"/>
        </w:rPr>
        <w:t>side</w:t>
      </w:r>
      <w:r w:rsidR="002252A3" w:rsidRPr="00061F10">
        <w:rPr>
          <w:color w:val="000000"/>
        </w:rPr>
        <w:t xml:space="preserve"> </w:t>
      </w:r>
      <w:r w:rsidR="00167331" w:rsidRPr="00061F10">
        <w:rPr>
          <w:color w:val="000000"/>
        </w:rPr>
        <w:t>Web Parts</w:t>
      </w:r>
      <w:r w:rsidR="00EA4448" w:rsidRPr="00061F10">
        <w:rPr>
          <w:color w:val="000000"/>
        </w:rPr>
        <w:t xml:space="preserve"> and </w:t>
      </w:r>
      <w:r w:rsidR="00106DD3" w:rsidRPr="00061F10">
        <w:rPr>
          <w:color w:val="000000"/>
        </w:rPr>
        <w:t>Extensions</w:t>
      </w:r>
      <w:r w:rsidRPr="00061F10">
        <w:rPr>
          <w:color w:val="000000"/>
        </w:rPr>
        <w:t>.</w:t>
      </w:r>
    </w:p>
    <w:p w14:paraId="65D3E460" w14:textId="77777777" w:rsidR="00106DD3" w:rsidRPr="00061F10" w:rsidRDefault="00061F10" w:rsidP="000F14BC">
      <w:pPr>
        <w:pStyle w:val="TasksPerformedBulletsLevel1"/>
        <w:rPr>
          <w:color w:val="000000"/>
        </w:rPr>
      </w:pPr>
      <w:r>
        <w:rPr>
          <w:color w:val="000000"/>
        </w:rPr>
        <w:t>Applied</w:t>
      </w:r>
      <w:r w:rsidR="00106DD3" w:rsidRPr="00061F10">
        <w:rPr>
          <w:color w:val="000000"/>
        </w:rPr>
        <w:t xml:space="preserve"> branding using Design manager and CSR.</w:t>
      </w:r>
    </w:p>
    <w:p w14:paraId="0CED22C6" w14:textId="6C80FEE5" w:rsidR="009738F4" w:rsidRPr="00061F10" w:rsidRDefault="00382B12" w:rsidP="000F14BC">
      <w:pPr>
        <w:pStyle w:val="TasksPerformedBulletsLevel1"/>
        <w:rPr>
          <w:color w:val="000000"/>
        </w:rPr>
      </w:pPr>
      <w:r>
        <w:rPr>
          <w:color w:val="000000"/>
        </w:rPr>
        <w:t>Created</w:t>
      </w:r>
      <w:r w:rsidR="009738F4" w:rsidRPr="00061F10">
        <w:rPr>
          <w:color w:val="000000"/>
        </w:rPr>
        <w:t xml:space="preserve"> various type</w:t>
      </w:r>
      <w:r w:rsidR="00776B65">
        <w:rPr>
          <w:color w:val="000000"/>
        </w:rPr>
        <w:t>s of Apps in SharePoint Online.</w:t>
      </w:r>
      <w:r w:rsidR="00776B65">
        <w:t xml:space="preserve"> </w:t>
      </w:r>
    </w:p>
    <w:p w14:paraId="005BCEFD" w14:textId="280BCAB1" w:rsidR="00382B12" w:rsidRDefault="00382B12" w:rsidP="000F14BC">
      <w:pPr>
        <w:pStyle w:val="TasksPerformedBulletsLevel1"/>
        <w:rPr>
          <w:color w:val="000000"/>
        </w:rPr>
      </w:pPr>
      <w:r>
        <w:rPr>
          <w:color w:val="000000"/>
        </w:rPr>
        <w:t>Gathered requirements for the migration from SharePoint 2007 to SharePoint Online.</w:t>
      </w:r>
      <w:bookmarkStart w:id="14" w:name="_Hlk535592823"/>
      <w:r>
        <w:rPr>
          <w:color w:val="000000"/>
        </w:rPr>
        <w:t xml:space="preserve"> </w:t>
      </w:r>
      <w:bookmarkEnd w:id="14"/>
    </w:p>
    <w:p w14:paraId="5D207735" w14:textId="63DE28E2" w:rsidR="00382B12" w:rsidRDefault="00382B12" w:rsidP="000F14BC">
      <w:pPr>
        <w:pStyle w:val="TasksPerformedBulletsLevel1"/>
        <w:rPr>
          <w:color w:val="000000"/>
        </w:rPr>
      </w:pPr>
      <w:r>
        <w:rPr>
          <w:color w:val="000000"/>
        </w:rPr>
        <w:t xml:space="preserve">Designed and architected SharePoint Online site. </w:t>
      </w:r>
    </w:p>
    <w:p w14:paraId="418A080B" w14:textId="5CD34FF9" w:rsidR="00D45C88" w:rsidRDefault="00D45C88" w:rsidP="000F14BC">
      <w:pPr>
        <w:pStyle w:val="TasksPerformedBulletsLevel1"/>
        <w:rPr>
          <w:color w:val="000000"/>
        </w:rPr>
      </w:pPr>
      <w:r>
        <w:rPr>
          <w:color w:val="000000"/>
        </w:rPr>
        <w:t>Used PNP provision templates to build data structures for SharePoint Online for site collections</w:t>
      </w:r>
      <w:r w:rsidR="00982B35">
        <w:rPr>
          <w:color w:val="000000"/>
        </w:rPr>
        <w:t xml:space="preserve">. </w:t>
      </w:r>
    </w:p>
    <w:p w14:paraId="6763636A" w14:textId="4FFA2F3F" w:rsidR="002252A3" w:rsidRPr="00061F10" w:rsidRDefault="00382B12" w:rsidP="000F14BC">
      <w:pPr>
        <w:pStyle w:val="TasksPerformedBulletsLevel1"/>
        <w:rPr>
          <w:color w:val="000000"/>
        </w:rPr>
      </w:pPr>
      <w:r>
        <w:rPr>
          <w:color w:val="000000"/>
        </w:rPr>
        <w:t>Migrated</w:t>
      </w:r>
      <w:r w:rsidR="002252A3" w:rsidRPr="00061F10">
        <w:rPr>
          <w:color w:val="000000"/>
        </w:rPr>
        <w:t xml:space="preserve"> data </w:t>
      </w:r>
      <w:r>
        <w:rPr>
          <w:color w:val="000000"/>
        </w:rPr>
        <w:t xml:space="preserve">for 5 site collections </w:t>
      </w:r>
      <w:r w:rsidR="002252A3" w:rsidRPr="00061F10">
        <w:rPr>
          <w:color w:val="000000"/>
        </w:rPr>
        <w:t>from SharePoint 2007 to SharePoint Online</w:t>
      </w:r>
      <w:r>
        <w:rPr>
          <w:color w:val="000000"/>
        </w:rPr>
        <w:t xml:space="preserve"> using the </w:t>
      </w:r>
      <w:r w:rsidR="00A42AFA">
        <w:rPr>
          <w:color w:val="000000"/>
        </w:rPr>
        <w:t>Sharegate</w:t>
      </w:r>
      <w:r>
        <w:rPr>
          <w:color w:val="000000"/>
        </w:rPr>
        <w:t xml:space="preserve"> migration tool</w:t>
      </w:r>
      <w:r w:rsidR="002252A3" w:rsidRPr="00061F10">
        <w:rPr>
          <w:color w:val="000000"/>
        </w:rPr>
        <w:t>.</w:t>
      </w:r>
      <w:r>
        <w:rPr>
          <w:color w:val="000000"/>
        </w:rPr>
        <w:t xml:space="preserve"> </w:t>
      </w:r>
    </w:p>
    <w:p w14:paraId="6AE9B60B" w14:textId="4275F552" w:rsidR="009738F4" w:rsidRPr="00061F10" w:rsidRDefault="00382B12" w:rsidP="000F14BC">
      <w:pPr>
        <w:pStyle w:val="TasksPerformedBulletsLevel1"/>
        <w:rPr>
          <w:color w:val="000000"/>
        </w:rPr>
      </w:pPr>
      <w:r>
        <w:rPr>
          <w:color w:val="000000"/>
        </w:rPr>
        <w:t>Created</w:t>
      </w:r>
      <w:r w:rsidR="009738F4" w:rsidRPr="00061F10">
        <w:rPr>
          <w:color w:val="000000"/>
        </w:rPr>
        <w:t xml:space="preserve"> SharePoint solutions using Visual Studio </w:t>
      </w:r>
      <w:r w:rsidR="002252A3" w:rsidRPr="00061F10">
        <w:rPr>
          <w:color w:val="000000"/>
        </w:rPr>
        <w:t>2017</w:t>
      </w:r>
      <w:r w:rsidR="009738F4" w:rsidRPr="00061F10">
        <w:rPr>
          <w:color w:val="000000"/>
        </w:rPr>
        <w:t>, .NET 4.</w:t>
      </w:r>
      <w:r w:rsidR="002252A3" w:rsidRPr="00061F10">
        <w:rPr>
          <w:color w:val="000000"/>
        </w:rPr>
        <w:t>6</w:t>
      </w:r>
      <w:r w:rsidR="009738F4" w:rsidRPr="00061F10">
        <w:rPr>
          <w:color w:val="000000"/>
        </w:rPr>
        <w:t xml:space="preserve"> framework, SharePoint Designer, JQuery and ECMAScript for SharePoint </w:t>
      </w:r>
      <w:r w:rsidR="002252A3" w:rsidRPr="00061F10">
        <w:rPr>
          <w:color w:val="000000"/>
        </w:rPr>
        <w:t>Online</w:t>
      </w:r>
      <w:r w:rsidR="009738F4" w:rsidRPr="00061F10">
        <w:rPr>
          <w:color w:val="000000"/>
        </w:rPr>
        <w:t>.</w:t>
      </w:r>
      <w:r>
        <w:rPr>
          <w:color w:val="000000"/>
        </w:rPr>
        <w:t xml:space="preserve"> </w:t>
      </w:r>
    </w:p>
    <w:p w14:paraId="22F9AA5A" w14:textId="64BB9A4D" w:rsidR="009738F4" w:rsidRPr="00061F10" w:rsidRDefault="009738F4" w:rsidP="000F14BC">
      <w:pPr>
        <w:pStyle w:val="TasksPerformedBulletsLevel1"/>
        <w:rPr>
          <w:color w:val="000000"/>
        </w:rPr>
      </w:pPr>
      <w:r w:rsidRPr="00061F10">
        <w:rPr>
          <w:color w:val="000000"/>
        </w:rPr>
        <w:t>Configure</w:t>
      </w:r>
      <w:r w:rsidR="00982B35">
        <w:rPr>
          <w:color w:val="000000"/>
        </w:rPr>
        <w:t>d</w:t>
      </w:r>
      <w:r w:rsidRPr="00061F10">
        <w:rPr>
          <w:color w:val="000000"/>
        </w:rPr>
        <w:t xml:space="preserve"> SharePoint Service Application like User Profile, Manage Metadata, Business Catalog Service, Secure Stored Service, and Search Service.</w:t>
      </w:r>
      <w:r w:rsidR="00776B65">
        <w:t xml:space="preserve"> </w:t>
      </w:r>
    </w:p>
    <w:p w14:paraId="5F08F6F7" w14:textId="77777777" w:rsidR="009738F4" w:rsidRPr="00061F10" w:rsidRDefault="009738F4" w:rsidP="000F14BC">
      <w:pPr>
        <w:pStyle w:val="TasksPerformedBulletsLevel1"/>
        <w:rPr>
          <w:color w:val="000000"/>
        </w:rPr>
      </w:pPr>
      <w:r w:rsidRPr="00061F10">
        <w:rPr>
          <w:color w:val="000000"/>
        </w:rPr>
        <w:t>Integration of custom SharePoint Standard workflow using SharePoint Designer and Visual Studio.</w:t>
      </w:r>
    </w:p>
    <w:p w14:paraId="75F74B60" w14:textId="77777777" w:rsidR="001B3500" w:rsidRPr="00061F10" w:rsidRDefault="001B3500" w:rsidP="000F14BC">
      <w:pPr>
        <w:pStyle w:val="TasksPerformedBulletsLevel1"/>
        <w:rPr>
          <w:color w:val="000000"/>
        </w:rPr>
      </w:pPr>
      <w:r w:rsidRPr="00061F10">
        <w:rPr>
          <w:color w:val="000000"/>
        </w:rPr>
        <w:t>Developed SharePoint apps using asp.net MVC, Angular, ReactJS and Kendo UI.</w:t>
      </w:r>
    </w:p>
    <w:p w14:paraId="2B13A66D" w14:textId="77777777" w:rsidR="009738F4" w:rsidRPr="00061F10" w:rsidRDefault="009738F4" w:rsidP="000F14BC">
      <w:pPr>
        <w:pStyle w:val="TasksPerformedBulletsLevel1"/>
        <w:rPr>
          <w:color w:val="000000"/>
        </w:rPr>
      </w:pPr>
      <w:r w:rsidRPr="00061F10">
        <w:rPr>
          <w:color w:val="000000"/>
        </w:rPr>
        <w:t>Development of taxonomy using the Managed Metadata Service</w:t>
      </w:r>
      <w:r w:rsidR="00776B65">
        <w:rPr>
          <w:color w:val="000000"/>
        </w:rPr>
        <w:t>.</w:t>
      </w:r>
    </w:p>
    <w:p w14:paraId="2BE46383" w14:textId="77777777" w:rsidR="009738F4" w:rsidRPr="00061F10" w:rsidRDefault="00382B12" w:rsidP="000F14BC">
      <w:pPr>
        <w:pStyle w:val="TasksPerformedBulletsLevel1"/>
        <w:rPr>
          <w:color w:val="000000"/>
        </w:rPr>
      </w:pPr>
      <w:r>
        <w:rPr>
          <w:color w:val="000000"/>
        </w:rPr>
        <w:t>Mentored</w:t>
      </w:r>
      <w:r w:rsidR="009738F4" w:rsidRPr="00061F10">
        <w:rPr>
          <w:color w:val="000000"/>
        </w:rPr>
        <w:t xml:space="preserve"> Sr. Net consultants on SharePoint Development</w:t>
      </w:r>
      <w:r w:rsidR="00776B65">
        <w:rPr>
          <w:color w:val="000000"/>
        </w:rPr>
        <w:t>.</w:t>
      </w:r>
    </w:p>
    <w:p w14:paraId="73CA701A" w14:textId="77777777" w:rsidR="009738F4" w:rsidRPr="00061F10" w:rsidRDefault="009738F4" w:rsidP="000F14BC">
      <w:pPr>
        <w:pStyle w:val="TasksPerformedBulletsLevel1"/>
        <w:rPr>
          <w:color w:val="000000"/>
        </w:rPr>
      </w:pPr>
      <w:r w:rsidRPr="00061F10">
        <w:rPr>
          <w:color w:val="000000"/>
        </w:rPr>
        <w:t xml:space="preserve">SharePoint </w:t>
      </w:r>
      <w:r w:rsidR="002252A3" w:rsidRPr="00061F10">
        <w:rPr>
          <w:color w:val="000000"/>
        </w:rPr>
        <w:t xml:space="preserve">solutions </w:t>
      </w:r>
      <w:r w:rsidRPr="00061F10">
        <w:rPr>
          <w:color w:val="000000"/>
        </w:rPr>
        <w:t>deploy</w:t>
      </w:r>
      <w:r w:rsidR="00382B12">
        <w:rPr>
          <w:color w:val="000000"/>
        </w:rPr>
        <w:t>ed</w:t>
      </w:r>
      <w:r w:rsidRPr="00061F10">
        <w:rPr>
          <w:color w:val="000000"/>
        </w:rPr>
        <w:t xml:space="preserve"> using PowerShell Script.</w:t>
      </w:r>
    </w:p>
    <w:p w14:paraId="383B9BA5" w14:textId="77777777" w:rsidR="009738F4" w:rsidRPr="00061F10" w:rsidRDefault="009738F4" w:rsidP="000F14BC">
      <w:pPr>
        <w:pStyle w:val="TasksPerformedBulletsLevel1"/>
        <w:rPr>
          <w:color w:val="000000"/>
        </w:rPr>
      </w:pPr>
      <w:r w:rsidRPr="00061F10">
        <w:rPr>
          <w:color w:val="000000"/>
        </w:rPr>
        <w:t>Architecting company</w:t>
      </w:r>
      <w:r w:rsidR="000F14BC" w:rsidRPr="00061F10">
        <w:rPr>
          <w:color w:val="000000"/>
        </w:rPr>
        <w:t>–</w:t>
      </w:r>
      <w:r w:rsidRPr="00061F10">
        <w:rPr>
          <w:color w:val="000000"/>
        </w:rPr>
        <w:t>specific reusable framework for SharePoint Solutions/Web Parts/Features/Web Templates//Event Receivers/BCS</w:t>
      </w:r>
      <w:r w:rsidR="00106DD3" w:rsidRPr="00061F10">
        <w:rPr>
          <w:color w:val="000000"/>
        </w:rPr>
        <w:t>/Content Types</w:t>
      </w:r>
      <w:r w:rsidRPr="00061F10">
        <w:rPr>
          <w:color w:val="000000"/>
        </w:rPr>
        <w:t>.</w:t>
      </w:r>
    </w:p>
    <w:p w14:paraId="61CEC8B4" w14:textId="77777777" w:rsidR="009738F4" w:rsidRPr="00061F10" w:rsidRDefault="00382B12" w:rsidP="000F14BC">
      <w:pPr>
        <w:pStyle w:val="TasksPerformedBulletsLevel1"/>
        <w:rPr>
          <w:color w:val="000000"/>
        </w:rPr>
      </w:pPr>
      <w:r>
        <w:rPr>
          <w:color w:val="000000"/>
        </w:rPr>
        <w:t>Provided</w:t>
      </w:r>
      <w:r w:rsidR="009738F4" w:rsidRPr="00061F10">
        <w:rPr>
          <w:color w:val="000000"/>
        </w:rPr>
        <w:t xml:space="preserve"> client</w:t>
      </w:r>
      <w:r w:rsidR="000F14BC" w:rsidRPr="00061F10">
        <w:rPr>
          <w:color w:val="000000"/>
        </w:rPr>
        <w:t>–</w:t>
      </w:r>
      <w:r w:rsidR="009738F4" w:rsidRPr="00061F10">
        <w:rPr>
          <w:color w:val="000000"/>
        </w:rPr>
        <w:t>facing consultation for gathering business requirements and proposing best</w:t>
      </w:r>
      <w:r w:rsidR="000F14BC" w:rsidRPr="00061F10">
        <w:rPr>
          <w:color w:val="000000"/>
        </w:rPr>
        <w:t>–</w:t>
      </w:r>
      <w:r w:rsidR="009738F4" w:rsidRPr="00061F10">
        <w:rPr>
          <w:color w:val="000000"/>
        </w:rPr>
        <w:t xml:space="preserve">practice solutions in SharePoint </w:t>
      </w:r>
      <w:r w:rsidR="002252A3" w:rsidRPr="00061F10">
        <w:rPr>
          <w:color w:val="000000"/>
        </w:rPr>
        <w:t>2016/Online</w:t>
      </w:r>
      <w:r w:rsidR="009738F4" w:rsidRPr="00061F10">
        <w:rPr>
          <w:color w:val="000000"/>
        </w:rPr>
        <w:t>.</w:t>
      </w:r>
    </w:p>
    <w:p w14:paraId="54F69155" w14:textId="0C1B6686" w:rsidR="005941F1" w:rsidRPr="00061F10" w:rsidRDefault="00E57342" w:rsidP="000F14BC">
      <w:pPr>
        <w:pStyle w:val="TasksPerformedBulletsLevel1"/>
        <w:rPr>
          <w:color w:val="000000"/>
        </w:rPr>
      </w:pPr>
      <w:r w:rsidRPr="00061F10">
        <w:rPr>
          <w:color w:val="000000"/>
        </w:rPr>
        <w:t>Create</w:t>
      </w:r>
      <w:r w:rsidR="00382B12">
        <w:rPr>
          <w:color w:val="000000"/>
        </w:rPr>
        <w:t>d</w:t>
      </w:r>
      <w:r w:rsidR="005941F1" w:rsidRPr="00061F10">
        <w:rPr>
          <w:color w:val="000000"/>
        </w:rPr>
        <w:t xml:space="preserve"> Legacy site in SharePoint Online from SharePoint </w:t>
      </w:r>
      <w:r w:rsidRPr="00061F10">
        <w:rPr>
          <w:color w:val="000000"/>
        </w:rPr>
        <w:t>2007 u</w:t>
      </w:r>
      <w:r w:rsidR="005941F1" w:rsidRPr="00061F10">
        <w:rPr>
          <w:color w:val="000000"/>
        </w:rPr>
        <w:t>sing Sharegate.</w:t>
      </w:r>
      <w:r w:rsidR="00382B12">
        <w:rPr>
          <w:color w:val="000000"/>
        </w:rPr>
        <w:t xml:space="preserve"> </w:t>
      </w:r>
    </w:p>
    <w:p w14:paraId="123251F5" w14:textId="77777777" w:rsidR="00AC3668" w:rsidRPr="00061F10" w:rsidRDefault="00AC3668" w:rsidP="000F14BC">
      <w:pPr>
        <w:pStyle w:val="TasksPerformedBulletsLevel1"/>
        <w:rPr>
          <w:color w:val="000000"/>
        </w:rPr>
      </w:pPr>
      <w:r w:rsidRPr="00061F10">
        <w:rPr>
          <w:color w:val="000000"/>
        </w:rPr>
        <w:t>Developed IOS and Android Application using C# with Xamarin.</w:t>
      </w:r>
    </w:p>
    <w:p w14:paraId="2F7EE2F2" w14:textId="77777777" w:rsidR="00AC3668" w:rsidRPr="00061F10" w:rsidRDefault="00AC3668" w:rsidP="000F14BC">
      <w:pPr>
        <w:pStyle w:val="TasksPerformedBulletsLevel1"/>
        <w:rPr>
          <w:color w:val="000000"/>
        </w:rPr>
      </w:pPr>
      <w:r w:rsidRPr="00061F10">
        <w:rPr>
          <w:color w:val="000000"/>
        </w:rPr>
        <w:t>Implemented Azure Mobile Services as a backend for Mobile Applications.</w:t>
      </w:r>
    </w:p>
    <w:p w14:paraId="31D52792" w14:textId="77777777" w:rsidR="00A0101A" w:rsidRPr="00061F10" w:rsidRDefault="00A0101A" w:rsidP="000F14BC">
      <w:pPr>
        <w:pStyle w:val="TasksPerformedBulletsLevel1"/>
        <w:rPr>
          <w:color w:val="000000"/>
        </w:rPr>
      </w:pPr>
      <w:r w:rsidRPr="00061F10">
        <w:rPr>
          <w:color w:val="000000"/>
        </w:rPr>
        <w:t>Extensive experience in architecture, design and implementation of Microsoft Dynamics 365.</w:t>
      </w:r>
    </w:p>
    <w:p w14:paraId="595BD4B8" w14:textId="77777777" w:rsidR="00A43CC5" w:rsidRPr="00061F10" w:rsidRDefault="00A43CC5" w:rsidP="000F14BC">
      <w:pPr>
        <w:pStyle w:val="TasksPerformedBulletsLevel1"/>
        <w:rPr>
          <w:color w:val="000000"/>
        </w:rPr>
      </w:pPr>
      <w:r w:rsidRPr="00061F10">
        <w:rPr>
          <w:color w:val="000000"/>
        </w:rPr>
        <w:t>SharePoint Reporting Tool using WPF, Unity, Prism and Telerik Controls.</w:t>
      </w:r>
    </w:p>
    <w:p w14:paraId="32FC7807" w14:textId="77777777" w:rsidR="004107C5" w:rsidRPr="00061F10" w:rsidRDefault="004107C5" w:rsidP="000F14BC">
      <w:pPr>
        <w:pStyle w:val="TasksPerformedBulletsLevel1"/>
        <w:rPr>
          <w:color w:val="000000"/>
        </w:rPr>
      </w:pPr>
      <w:r w:rsidRPr="00061F10">
        <w:rPr>
          <w:color w:val="000000"/>
        </w:rPr>
        <w:t>Experience in Database Design, Development &amp; Support of MS SQL Server 2012 for Production/UAT/development.</w:t>
      </w:r>
    </w:p>
    <w:p w14:paraId="1A956E93" w14:textId="05BF6D25" w:rsidR="000F14BC" w:rsidRDefault="004107C5" w:rsidP="000F14BC">
      <w:pPr>
        <w:pStyle w:val="TasksPerformedBulletsLevel1"/>
        <w:rPr>
          <w:color w:val="000000"/>
        </w:rPr>
      </w:pPr>
      <w:r w:rsidRPr="00061F10">
        <w:rPr>
          <w:color w:val="000000"/>
        </w:rPr>
        <w:t>Experience in implementing business logic using Triggers, Indexes, Views and Stored procedures.</w:t>
      </w:r>
    </w:p>
    <w:p w14:paraId="50A49A37" w14:textId="77777777" w:rsidR="008A4B0D" w:rsidRPr="002312D2" w:rsidRDefault="008A4B0D" w:rsidP="008A4B0D">
      <w:pPr>
        <w:pStyle w:val="TasksPerformedBulletsLevel1"/>
      </w:pPr>
      <w:r w:rsidRPr="00B05CB9">
        <w:t>Experienced in Developing Power BI Reports and Dashboards from multiple data sources using Data Blending and managed Database Views available to all BI and DW applications.</w:t>
      </w:r>
    </w:p>
    <w:p w14:paraId="55BD0313" w14:textId="77777777" w:rsidR="008A4B0D" w:rsidRPr="002312D2" w:rsidRDefault="008A4B0D" w:rsidP="008A4B0D">
      <w:pPr>
        <w:pStyle w:val="TasksPerformedBulletsLevel1"/>
      </w:pPr>
      <w:r w:rsidRPr="00B05CB9">
        <w:t>Designing and Developing the Dashboard Reports in power BI using DAX.</w:t>
      </w:r>
    </w:p>
    <w:p w14:paraId="1BCADD9D" w14:textId="77777777" w:rsidR="008A4B0D" w:rsidRPr="00061F10" w:rsidRDefault="008A4B0D" w:rsidP="00426990">
      <w:pPr>
        <w:pStyle w:val="TasksPerformedBulletsLevel1"/>
        <w:numPr>
          <w:ilvl w:val="0"/>
          <w:numId w:val="0"/>
        </w:numPr>
        <w:ind w:left="360"/>
        <w:rPr>
          <w:color w:val="000000"/>
        </w:rPr>
      </w:pPr>
    </w:p>
    <w:p w14:paraId="71BFC28F" w14:textId="77777777" w:rsidR="000776C3" w:rsidRPr="00061F10" w:rsidRDefault="006A42EC" w:rsidP="006A42EC">
      <w:pPr>
        <w:pStyle w:val="TechnicalEnvironment"/>
        <w:rPr>
          <w:color w:val="000000"/>
        </w:rPr>
      </w:pPr>
      <w:r w:rsidRPr="00061F10">
        <w:rPr>
          <w:color w:val="000000"/>
        </w:rPr>
        <w:lastRenderedPageBreak/>
        <w:t xml:space="preserve">Technical Environment: </w:t>
      </w:r>
    </w:p>
    <w:p w14:paraId="6497DAE3" w14:textId="25E54D3D" w:rsidR="000F14BC" w:rsidRPr="00061F10" w:rsidRDefault="009738F4" w:rsidP="000776C3">
      <w:pPr>
        <w:pStyle w:val="StandardParagraph"/>
        <w:rPr>
          <w:color w:val="000000"/>
        </w:rPr>
      </w:pPr>
      <w:r w:rsidRPr="00061F10">
        <w:rPr>
          <w:color w:val="000000"/>
        </w:rPr>
        <w:t xml:space="preserve">Visual Studio </w:t>
      </w:r>
      <w:r w:rsidR="004A3737" w:rsidRPr="00061F10">
        <w:rPr>
          <w:color w:val="000000"/>
        </w:rPr>
        <w:t>2017</w:t>
      </w:r>
      <w:r w:rsidRPr="00061F10">
        <w:rPr>
          <w:color w:val="000000"/>
        </w:rPr>
        <w:t>, Windows 2008 R2/20012 R2, SharePoint Server 20</w:t>
      </w:r>
      <w:r w:rsidR="004A3737" w:rsidRPr="00061F10">
        <w:rPr>
          <w:color w:val="000000"/>
        </w:rPr>
        <w:t>07</w:t>
      </w:r>
      <w:r w:rsidRPr="00061F10">
        <w:rPr>
          <w:color w:val="000000"/>
        </w:rPr>
        <w:t xml:space="preserve">/Online, C#, </w:t>
      </w:r>
      <w:r w:rsidR="004844AC" w:rsidRPr="00061F10">
        <w:rPr>
          <w:color w:val="000000"/>
        </w:rPr>
        <w:t xml:space="preserve">ASP.NET Core, </w:t>
      </w:r>
      <w:r w:rsidRPr="00061F10">
        <w:rPr>
          <w:color w:val="000000"/>
        </w:rPr>
        <w:t xml:space="preserve">ASP.NET, ASP.NET MVC Framework 4.6, WCF/WPF/WF, </w:t>
      </w:r>
      <w:r w:rsidR="00700053" w:rsidRPr="00061F10">
        <w:rPr>
          <w:color w:val="000000"/>
        </w:rPr>
        <w:t>Xamarin,</w:t>
      </w:r>
      <w:r w:rsidR="00AC3668" w:rsidRPr="00061F10">
        <w:rPr>
          <w:color w:val="000000"/>
        </w:rPr>
        <w:t xml:space="preserve"> </w:t>
      </w:r>
      <w:r w:rsidRPr="00061F10">
        <w:rPr>
          <w:color w:val="000000"/>
        </w:rPr>
        <w:t xml:space="preserve">AJAX, MS </w:t>
      </w:r>
      <w:r w:rsidR="004A3737" w:rsidRPr="00061F10">
        <w:rPr>
          <w:color w:val="000000"/>
        </w:rPr>
        <w:t>Visual Studio Online</w:t>
      </w:r>
      <w:r w:rsidRPr="00061F10">
        <w:rPr>
          <w:color w:val="000000"/>
        </w:rPr>
        <w:t xml:space="preserve">, HTML 5.0/CSS 3.0, Bootstrap, </w:t>
      </w:r>
      <w:r w:rsidR="00096609" w:rsidRPr="00061F10">
        <w:rPr>
          <w:color w:val="000000"/>
        </w:rPr>
        <w:t>jQuery</w:t>
      </w:r>
      <w:r w:rsidRPr="00061F10">
        <w:rPr>
          <w:color w:val="000000"/>
        </w:rPr>
        <w:t xml:space="preserve">/JavaScript, </w:t>
      </w:r>
      <w:r w:rsidR="004A3737" w:rsidRPr="00061F10">
        <w:rPr>
          <w:color w:val="000000"/>
        </w:rPr>
        <w:t>Angular</w:t>
      </w:r>
      <w:r w:rsidR="00096609" w:rsidRPr="00061F10">
        <w:rPr>
          <w:color w:val="000000"/>
        </w:rPr>
        <w:t xml:space="preserve"> 4.0</w:t>
      </w:r>
      <w:r w:rsidR="004A3737" w:rsidRPr="00061F10">
        <w:rPr>
          <w:color w:val="000000"/>
        </w:rPr>
        <w:t xml:space="preserve">, </w:t>
      </w:r>
      <w:r w:rsidR="00D97C56" w:rsidRPr="00061F10">
        <w:rPr>
          <w:color w:val="000000"/>
        </w:rPr>
        <w:t>ReactJS, Typescript</w:t>
      </w:r>
      <w:r w:rsidR="00096609" w:rsidRPr="00061F10">
        <w:rPr>
          <w:color w:val="000000"/>
        </w:rPr>
        <w:t xml:space="preserve">, </w:t>
      </w:r>
      <w:r w:rsidR="004A3737" w:rsidRPr="00061F10">
        <w:rPr>
          <w:color w:val="000000"/>
        </w:rPr>
        <w:t>Kendo UI</w:t>
      </w:r>
      <w:r w:rsidR="00A0101A" w:rsidRPr="00061F10">
        <w:rPr>
          <w:color w:val="000000"/>
        </w:rPr>
        <w:t>, Dynamics 365</w:t>
      </w:r>
      <w:r w:rsidRPr="00061F10">
        <w:rPr>
          <w:color w:val="000000"/>
        </w:rPr>
        <w:t>.</w:t>
      </w:r>
    </w:p>
    <w:p w14:paraId="30B528E2" w14:textId="77777777" w:rsidR="000F14BC" w:rsidRPr="00061F10" w:rsidRDefault="000F14BC" w:rsidP="000F14BC">
      <w:pPr>
        <w:pStyle w:val="ProjectEnd"/>
        <w:rPr>
          <w:color w:val="000000"/>
        </w:rPr>
      </w:pPr>
      <w:r w:rsidRPr="00061F10">
        <w:rPr>
          <w:color w:val="000000"/>
        </w:rPr>
        <w:t xml:space="preserve"> </w:t>
      </w:r>
    </w:p>
    <w:p w14:paraId="0BF68457" w14:textId="555AF093" w:rsidR="000F14BC" w:rsidRDefault="000F14BC" w:rsidP="000F14BC">
      <w:pPr>
        <w:pStyle w:val="ProjectEnd"/>
      </w:pPr>
      <w:bookmarkStart w:id="15" w:name="ProjectNumber4"/>
      <w:bookmarkStart w:id="16" w:name="ProjectCleaned4"/>
      <w:bookmarkStart w:id="17" w:name="Project4"/>
      <w:bookmarkEnd w:id="11"/>
      <w:bookmarkEnd w:id="12"/>
      <w:bookmarkEnd w:id="15"/>
    </w:p>
    <w:p w14:paraId="0B3FB73B" w14:textId="77777777" w:rsidR="000F14BC" w:rsidRPr="005C7E1E" w:rsidRDefault="000F14BC" w:rsidP="005C7E1E">
      <w:pPr>
        <w:pStyle w:val="ProjectNumber8117"/>
      </w:pPr>
      <w:bookmarkStart w:id="18" w:name="ProjectNumber5"/>
      <w:bookmarkStart w:id="19" w:name="ProjectCleaned5"/>
      <w:bookmarkStart w:id="20" w:name="Project5"/>
      <w:bookmarkEnd w:id="16"/>
      <w:bookmarkEnd w:id="17"/>
      <w:bookmarkEnd w:id="18"/>
    </w:p>
    <w:p w14:paraId="2664F9B3" w14:textId="77777777" w:rsidR="006A42EC" w:rsidRDefault="006A42EC" w:rsidP="006A42EC">
      <w:pPr>
        <w:pStyle w:val="DepartmentName"/>
      </w:pPr>
      <w:r>
        <w:t>TekReach Solutions</w:t>
      </w:r>
    </w:p>
    <w:p w14:paraId="0ACC0266" w14:textId="77777777" w:rsidR="000F14BC" w:rsidRDefault="006A42EC" w:rsidP="000F14BC">
      <w:pPr>
        <w:pStyle w:val="ProjectRole"/>
      </w:pPr>
      <w:r>
        <w:t>Senior .Net/SharePoint Consultant</w:t>
      </w:r>
    </w:p>
    <w:p w14:paraId="4F84C9A3" w14:textId="35AD2551" w:rsidR="000F14BC" w:rsidRPr="00061F10" w:rsidRDefault="000F14BC" w:rsidP="00061F10">
      <w:pPr>
        <w:pStyle w:val="NoDateCheck"/>
        <w:rPr>
          <w:color w:val="000000"/>
        </w:rPr>
      </w:pPr>
      <w:bookmarkStart w:id="21" w:name="DateRange5"/>
      <w:r w:rsidRPr="00061F10">
        <w:rPr>
          <w:color w:val="000000"/>
        </w:rPr>
        <w:t xml:space="preserve">January 2012 – </w:t>
      </w:r>
      <w:r w:rsidR="007A1DB9" w:rsidRPr="00061F10">
        <w:rPr>
          <w:color w:val="000000"/>
        </w:rPr>
        <w:t>December</w:t>
      </w:r>
      <w:r w:rsidRPr="00061F10">
        <w:rPr>
          <w:color w:val="000000"/>
        </w:rPr>
        <w:t xml:space="preserve"> 2016</w:t>
      </w:r>
      <w:bookmarkEnd w:id="21"/>
    </w:p>
    <w:p w14:paraId="3438501A" w14:textId="77777777" w:rsidR="009B5C08" w:rsidRPr="00061F10" w:rsidRDefault="009B5C08" w:rsidP="009B5C08">
      <w:pPr>
        <w:pStyle w:val="ProjectDeliverables"/>
        <w:rPr>
          <w:color w:val="000000"/>
        </w:rPr>
      </w:pPr>
      <w:r w:rsidRPr="00061F10">
        <w:rPr>
          <w:color w:val="000000"/>
        </w:rPr>
        <w:t>Tasks Performed:</w:t>
      </w:r>
    </w:p>
    <w:p w14:paraId="4310DE6C" w14:textId="38FEFCE9" w:rsidR="004A536C" w:rsidRDefault="004A536C" w:rsidP="004A536C">
      <w:pPr>
        <w:pStyle w:val="TasksPerformedBulletsLevel1"/>
      </w:pPr>
      <w:r w:rsidRPr="005C7E1E">
        <w:t xml:space="preserve">Clients: </w:t>
      </w:r>
      <w:r>
        <w:t>Xerox</w:t>
      </w:r>
      <w:r w:rsidRPr="005C7E1E">
        <w:t xml:space="preserve">, </w:t>
      </w:r>
      <w:r>
        <w:t>API Group Inc</w:t>
      </w:r>
      <w:r w:rsidRPr="005C7E1E">
        <w:t xml:space="preserve">, </w:t>
      </w:r>
      <w:r>
        <w:t>ABOL Software Inc,</w:t>
      </w:r>
      <w:r w:rsidRPr="005C7E1E">
        <w:t xml:space="preserve"> Internal Projects</w:t>
      </w:r>
    </w:p>
    <w:p w14:paraId="6F65BFC6" w14:textId="2F2E5D22" w:rsidR="00C85155" w:rsidRDefault="00C85155" w:rsidP="000F14BC">
      <w:pPr>
        <w:pStyle w:val="TasksPerformedBulletsLevel1"/>
        <w:rPr>
          <w:color w:val="000000"/>
        </w:rPr>
      </w:pPr>
      <w:r>
        <w:rPr>
          <w:color w:val="000000"/>
        </w:rPr>
        <w:t xml:space="preserve">Administration </w:t>
      </w:r>
      <w:r w:rsidR="00C164DE">
        <w:rPr>
          <w:color w:val="000000"/>
        </w:rPr>
        <w:t xml:space="preserve">and managing </w:t>
      </w:r>
      <w:r>
        <w:rPr>
          <w:color w:val="000000"/>
        </w:rPr>
        <w:t>Office</w:t>
      </w:r>
      <w:r w:rsidR="00920630">
        <w:rPr>
          <w:color w:val="000000"/>
        </w:rPr>
        <w:t>365 and</w:t>
      </w:r>
      <w:r w:rsidR="00656429">
        <w:rPr>
          <w:color w:val="000000"/>
        </w:rPr>
        <w:t xml:space="preserve"> Azure for large organization</w:t>
      </w:r>
      <w:r>
        <w:rPr>
          <w:color w:val="000000"/>
        </w:rPr>
        <w:t xml:space="preserve"> including the support of SharePoint Online</w:t>
      </w:r>
      <w:r w:rsidR="00CB1971">
        <w:rPr>
          <w:color w:val="000000"/>
        </w:rPr>
        <w:t xml:space="preserve">, </w:t>
      </w:r>
      <w:r>
        <w:rPr>
          <w:color w:val="000000"/>
        </w:rPr>
        <w:t>OneDrive.</w:t>
      </w:r>
    </w:p>
    <w:p w14:paraId="605492E5" w14:textId="5B7DDE75" w:rsidR="00FD6275" w:rsidRPr="00061F10" w:rsidRDefault="00FD6275" w:rsidP="000F14BC">
      <w:pPr>
        <w:pStyle w:val="TasksPerformedBulletsLevel1"/>
        <w:rPr>
          <w:color w:val="000000"/>
        </w:rPr>
      </w:pPr>
      <w:r w:rsidRPr="00061F10">
        <w:rPr>
          <w:color w:val="000000"/>
        </w:rPr>
        <w:t>Installation, Configuration and Administration of SharePoint 2010/2013.</w:t>
      </w:r>
    </w:p>
    <w:p w14:paraId="279455ED" w14:textId="4992A83C" w:rsidR="00FD6275" w:rsidRPr="00061F10" w:rsidRDefault="003D352A" w:rsidP="000F14BC">
      <w:pPr>
        <w:pStyle w:val="TasksPerformedBulletsLevel1"/>
        <w:rPr>
          <w:color w:val="000000"/>
        </w:rPr>
      </w:pPr>
      <w:r w:rsidRPr="00061F10">
        <w:rPr>
          <w:color w:val="000000"/>
        </w:rPr>
        <w:t>Develop</w:t>
      </w:r>
      <w:r w:rsidR="00C85155">
        <w:rPr>
          <w:color w:val="000000"/>
        </w:rPr>
        <w:t>ed</w:t>
      </w:r>
      <w:r w:rsidR="00FD6275" w:rsidRPr="00061F10">
        <w:rPr>
          <w:color w:val="000000"/>
        </w:rPr>
        <w:t xml:space="preserve"> </w:t>
      </w:r>
      <w:r w:rsidRPr="00061F10">
        <w:rPr>
          <w:color w:val="000000"/>
        </w:rPr>
        <w:t xml:space="preserve">SharePoint Hosted, Provided Hosted and Hybrid </w:t>
      </w:r>
      <w:r w:rsidR="00FD6275" w:rsidRPr="00061F10">
        <w:rPr>
          <w:color w:val="000000"/>
        </w:rPr>
        <w:t>App</w:t>
      </w:r>
      <w:r w:rsidRPr="00061F10">
        <w:rPr>
          <w:color w:val="000000"/>
        </w:rPr>
        <w:t>s</w:t>
      </w:r>
      <w:r w:rsidR="00FD6275" w:rsidRPr="00061F10">
        <w:rPr>
          <w:color w:val="000000"/>
        </w:rPr>
        <w:t xml:space="preserve"> in SharePoint 2013</w:t>
      </w:r>
      <w:r w:rsidR="00FD5965" w:rsidRPr="00061F10">
        <w:rPr>
          <w:color w:val="000000"/>
        </w:rPr>
        <w:t>/2016</w:t>
      </w:r>
      <w:r w:rsidR="00FD6275" w:rsidRPr="00061F10">
        <w:rPr>
          <w:color w:val="000000"/>
        </w:rPr>
        <w:t>.</w:t>
      </w:r>
      <w:r w:rsidR="00C85155">
        <w:t xml:space="preserve"> </w:t>
      </w:r>
    </w:p>
    <w:p w14:paraId="00B12CCF" w14:textId="77777777" w:rsidR="003D352A" w:rsidRPr="00061F10" w:rsidRDefault="003D352A" w:rsidP="000F14BC">
      <w:pPr>
        <w:pStyle w:val="TasksPerformedBulletsLevel1"/>
        <w:rPr>
          <w:color w:val="000000"/>
        </w:rPr>
      </w:pPr>
      <w:r w:rsidRPr="00061F10">
        <w:rPr>
          <w:color w:val="000000"/>
        </w:rPr>
        <w:t>Integrated asp.net with AngularJS</w:t>
      </w:r>
    </w:p>
    <w:p w14:paraId="2810AE28" w14:textId="77777777" w:rsidR="003D352A" w:rsidRPr="00061F10" w:rsidRDefault="003D352A" w:rsidP="000F14BC">
      <w:pPr>
        <w:pStyle w:val="TasksPerformedBulletsLevel1"/>
        <w:rPr>
          <w:color w:val="000000"/>
        </w:rPr>
      </w:pPr>
      <w:r w:rsidRPr="00061F10">
        <w:rPr>
          <w:color w:val="000000"/>
        </w:rPr>
        <w:t>Integrated with Kendo UI Components.</w:t>
      </w:r>
    </w:p>
    <w:p w14:paraId="22F60DC6" w14:textId="77777777" w:rsidR="00FD6275" w:rsidRPr="00061F10" w:rsidRDefault="00C85155" w:rsidP="000F14BC">
      <w:pPr>
        <w:pStyle w:val="TasksPerformedBulletsLevel1"/>
        <w:rPr>
          <w:color w:val="000000"/>
        </w:rPr>
      </w:pPr>
      <w:r>
        <w:rPr>
          <w:color w:val="000000"/>
        </w:rPr>
        <w:t>Created</w:t>
      </w:r>
      <w:r w:rsidR="00FD6275" w:rsidRPr="00061F10">
        <w:rPr>
          <w:color w:val="000000"/>
        </w:rPr>
        <w:t xml:space="preserve"> various types of Apps in SharePoint 2013</w:t>
      </w:r>
      <w:r w:rsidR="00FD5965" w:rsidRPr="00061F10">
        <w:rPr>
          <w:color w:val="000000"/>
        </w:rPr>
        <w:t>/2016</w:t>
      </w:r>
      <w:r w:rsidR="00FD6275" w:rsidRPr="00061F10">
        <w:rPr>
          <w:color w:val="000000"/>
        </w:rPr>
        <w:t xml:space="preserve">. </w:t>
      </w:r>
    </w:p>
    <w:p w14:paraId="547B30B8" w14:textId="36CA811F" w:rsidR="00FD6275" w:rsidRPr="00061F10" w:rsidRDefault="00C85155" w:rsidP="000F14BC">
      <w:pPr>
        <w:pStyle w:val="TasksPerformedBulletsLevel1"/>
        <w:rPr>
          <w:color w:val="000000"/>
        </w:rPr>
      </w:pPr>
      <w:r>
        <w:rPr>
          <w:color w:val="000000"/>
        </w:rPr>
        <w:t>Created</w:t>
      </w:r>
      <w:r w:rsidR="00FD6275" w:rsidRPr="00061F10">
        <w:rPr>
          <w:color w:val="000000"/>
        </w:rPr>
        <w:t xml:space="preserve"> SharePoint solutions using Visual Studio 2010/2012</w:t>
      </w:r>
      <w:r w:rsidR="00A4155B" w:rsidRPr="00061F10">
        <w:rPr>
          <w:color w:val="000000"/>
        </w:rPr>
        <w:t>/2013</w:t>
      </w:r>
      <w:r w:rsidR="00FD6275" w:rsidRPr="00061F10">
        <w:rPr>
          <w:color w:val="000000"/>
        </w:rPr>
        <w:t>, .NET 4.0/4.5 framework, SharePoint Designer, JQuery and ECMAScript for SharePoint 2010/2013.</w:t>
      </w:r>
    </w:p>
    <w:p w14:paraId="1508E57D" w14:textId="6D8DF139" w:rsidR="00FD6275" w:rsidRPr="00061F10" w:rsidRDefault="000A1220" w:rsidP="000F14BC">
      <w:pPr>
        <w:pStyle w:val="TasksPerformedBulletsLevel1"/>
        <w:rPr>
          <w:color w:val="000000"/>
        </w:rPr>
      </w:pPr>
      <w:r w:rsidRPr="00061F10">
        <w:rPr>
          <w:color w:val="000000"/>
        </w:rPr>
        <w:t>Configure</w:t>
      </w:r>
      <w:r w:rsidR="00C85155">
        <w:rPr>
          <w:color w:val="000000"/>
        </w:rPr>
        <w:t>d</w:t>
      </w:r>
      <w:r w:rsidRPr="00061F10">
        <w:rPr>
          <w:color w:val="000000"/>
        </w:rPr>
        <w:t xml:space="preserve"> SharePoint Service Application like User Profile, Manage Metadata, Business Catalog Service, Secure Stored Service, and Search Service.</w:t>
      </w:r>
      <w:r w:rsidR="00C85155">
        <w:t xml:space="preserve"> </w:t>
      </w:r>
    </w:p>
    <w:p w14:paraId="1158B817" w14:textId="0689512F" w:rsidR="00FD6275" w:rsidRPr="00061F10" w:rsidRDefault="00FD6275" w:rsidP="000F14BC">
      <w:pPr>
        <w:pStyle w:val="TasksPerformedBulletsLevel1"/>
        <w:rPr>
          <w:color w:val="000000"/>
        </w:rPr>
      </w:pPr>
      <w:r w:rsidRPr="00061F10">
        <w:rPr>
          <w:color w:val="000000"/>
        </w:rPr>
        <w:t>Integration of custom SharePoint Standard workflow using SharePoint Designer and Visual Studio, Nintex Workflows.</w:t>
      </w:r>
      <w:r w:rsidR="00C85155">
        <w:t xml:space="preserve"> </w:t>
      </w:r>
    </w:p>
    <w:p w14:paraId="139B0F5E" w14:textId="77777777" w:rsidR="00B803AE" w:rsidRPr="00061F10" w:rsidRDefault="00B803AE" w:rsidP="000F14BC">
      <w:pPr>
        <w:pStyle w:val="TasksPerformedBulletsLevel1"/>
        <w:rPr>
          <w:color w:val="000000"/>
        </w:rPr>
      </w:pPr>
      <w:r w:rsidRPr="00061F10">
        <w:rPr>
          <w:color w:val="000000"/>
        </w:rPr>
        <w:t>Design</w:t>
      </w:r>
      <w:r w:rsidR="00C85155">
        <w:rPr>
          <w:color w:val="000000"/>
        </w:rPr>
        <w:t>ed and i</w:t>
      </w:r>
      <w:r w:rsidRPr="00061F10">
        <w:rPr>
          <w:color w:val="000000"/>
        </w:rPr>
        <w:t>mplement</w:t>
      </w:r>
      <w:r w:rsidR="00C85155">
        <w:rPr>
          <w:color w:val="000000"/>
        </w:rPr>
        <w:t>ed</w:t>
      </w:r>
      <w:r w:rsidRPr="00061F10">
        <w:rPr>
          <w:color w:val="000000"/>
        </w:rPr>
        <w:t xml:space="preserve"> Workflow and Forms using Nintex in SharePoint 2013.</w:t>
      </w:r>
    </w:p>
    <w:p w14:paraId="3EA947CA" w14:textId="77777777" w:rsidR="00B803AE" w:rsidRPr="00061F10" w:rsidRDefault="00B803AE" w:rsidP="000F14BC">
      <w:pPr>
        <w:pStyle w:val="TasksPerformedBulletsLevel1"/>
        <w:rPr>
          <w:color w:val="000000"/>
        </w:rPr>
      </w:pPr>
      <w:r w:rsidRPr="00061F10">
        <w:rPr>
          <w:color w:val="000000"/>
        </w:rPr>
        <w:t>Create</w:t>
      </w:r>
      <w:r w:rsidR="00C85155">
        <w:rPr>
          <w:color w:val="000000"/>
        </w:rPr>
        <w:t>d</w:t>
      </w:r>
      <w:r w:rsidRPr="00061F10">
        <w:rPr>
          <w:color w:val="000000"/>
        </w:rPr>
        <w:t xml:space="preserve"> Nintex workflow using line of business in SharePoint 2013.</w:t>
      </w:r>
    </w:p>
    <w:p w14:paraId="7F33E486" w14:textId="320B2C75" w:rsidR="00B803AE" w:rsidRPr="007C3839" w:rsidRDefault="00B803AE" w:rsidP="000F14BC">
      <w:pPr>
        <w:pStyle w:val="TasksPerformedBulletsLevel1"/>
        <w:rPr>
          <w:color w:val="000000"/>
        </w:rPr>
      </w:pPr>
      <w:r w:rsidRPr="00061F10">
        <w:rPr>
          <w:color w:val="000000"/>
        </w:rPr>
        <w:t>Troubleshooting Nintex workflow in SharePoint 2013.</w:t>
      </w:r>
    </w:p>
    <w:p w14:paraId="28863451" w14:textId="3F91D0EE" w:rsidR="007C3839" w:rsidRPr="00061F10" w:rsidRDefault="007C3839" w:rsidP="000F14BC">
      <w:pPr>
        <w:pStyle w:val="TasksPerformedBulletsLevel1"/>
        <w:rPr>
          <w:color w:val="000000"/>
        </w:rPr>
      </w:pPr>
      <w:r w:rsidRPr="004107C5">
        <w:rPr>
          <w:rFonts w:ascii="Arial" w:hAnsi="Arial"/>
          <w:color w:val="333333"/>
          <w:sz w:val="20"/>
          <w:szCs w:val="20"/>
          <w:shd w:val="clear" w:color="auto" w:fill="FFFFFF"/>
        </w:rPr>
        <w:t xml:space="preserve">Design and Implement </w:t>
      </w:r>
      <w:r>
        <w:rPr>
          <w:rFonts w:ascii="Arial" w:hAnsi="Arial"/>
          <w:color w:val="333333"/>
          <w:sz w:val="20"/>
          <w:szCs w:val="20"/>
          <w:shd w:val="clear" w:color="auto" w:fill="FFFFFF"/>
        </w:rPr>
        <w:t>Microsoft flow &amp; PowerApps</w:t>
      </w:r>
      <w:r>
        <w:rPr>
          <w:rFonts w:cs="Calibri"/>
          <w:color w:val="000000"/>
        </w:rPr>
        <w:t>.</w:t>
      </w:r>
    </w:p>
    <w:p w14:paraId="04D2E836" w14:textId="77777777" w:rsidR="00B803AE" w:rsidRPr="00061F10" w:rsidRDefault="00B803AE" w:rsidP="000F14BC">
      <w:pPr>
        <w:pStyle w:val="TasksPerformedBulletsLevel1"/>
        <w:rPr>
          <w:color w:val="000000"/>
        </w:rPr>
      </w:pPr>
      <w:r w:rsidRPr="00061F10">
        <w:rPr>
          <w:color w:val="000000"/>
        </w:rPr>
        <w:t>Design</w:t>
      </w:r>
      <w:r w:rsidR="003842E4">
        <w:rPr>
          <w:color w:val="000000"/>
        </w:rPr>
        <w:t>ed and i</w:t>
      </w:r>
      <w:r w:rsidRPr="00061F10">
        <w:rPr>
          <w:color w:val="000000"/>
        </w:rPr>
        <w:t>mplement</w:t>
      </w:r>
      <w:r w:rsidR="003842E4">
        <w:rPr>
          <w:color w:val="000000"/>
        </w:rPr>
        <w:t>ed</w:t>
      </w:r>
      <w:r w:rsidRPr="00061F10">
        <w:rPr>
          <w:color w:val="000000"/>
        </w:rPr>
        <w:t xml:space="preserve"> Declarative workflow using Visual Studio.</w:t>
      </w:r>
    </w:p>
    <w:p w14:paraId="2A231917" w14:textId="5B3EB76E" w:rsidR="002114A7" w:rsidRPr="00061F10" w:rsidRDefault="008368A2" w:rsidP="000F14BC">
      <w:pPr>
        <w:pStyle w:val="TasksPerformedBulletsLevel1"/>
        <w:rPr>
          <w:color w:val="000000"/>
        </w:rPr>
      </w:pPr>
      <w:r>
        <w:rPr>
          <w:color w:val="000000"/>
        </w:rPr>
        <w:t xml:space="preserve">With Xerox, </w:t>
      </w:r>
      <w:r w:rsidR="002114A7" w:rsidRPr="00061F10">
        <w:rPr>
          <w:color w:val="000000"/>
        </w:rPr>
        <w:t>Migrate</w:t>
      </w:r>
      <w:r w:rsidR="003842E4">
        <w:rPr>
          <w:color w:val="000000"/>
        </w:rPr>
        <w:t>d</w:t>
      </w:r>
      <w:r w:rsidR="002114A7" w:rsidRPr="00061F10">
        <w:rPr>
          <w:color w:val="000000"/>
        </w:rPr>
        <w:t xml:space="preserve"> SharePoint 2010 Content to SharePoint Online Legacy Site using Sharegate Migration Tool.</w:t>
      </w:r>
      <w:r>
        <w:rPr>
          <w:color w:val="000000"/>
        </w:rPr>
        <w:t xml:space="preserve"> Upgraded to SharePoint 2013 prior to migration.</w:t>
      </w:r>
    </w:p>
    <w:p w14:paraId="1F86470C" w14:textId="0C86A894" w:rsidR="002114A7" w:rsidRPr="008368A2" w:rsidRDefault="008368A2" w:rsidP="008368A2">
      <w:pPr>
        <w:pStyle w:val="TasksPerformedBulletsLevel1"/>
        <w:rPr>
          <w:color w:val="000000"/>
        </w:rPr>
      </w:pPr>
      <w:r>
        <w:rPr>
          <w:color w:val="000000"/>
        </w:rPr>
        <w:t>Used PNP provision template to create data structures for SharePoint Online.</w:t>
      </w:r>
    </w:p>
    <w:p w14:paraId="7D6059F8" w14:textId="3F0038A2" w:rsidR="008368A2" w:rsidRPr="008368A2" w:rsidRDefault="008368A2" w:rsidP="008368A2">
      <w:pPr>
        <w:pStyle w:val="TasksPerformedBulletsLevel1"/>
        <w:rPr>
          <w:color w:val="000000"/>
        </w:rPr>
      </w:pPr>
      <w:r>
        <w:rPr>
          <w:color w:val="000000"/>
        </w:rPr>
        <w:t>Added custom applications to SharePoint Online as plug-ins.</w:t>
      </w:r>
    </w:p>
    <w:p w14:paraId="74686B4A" w14:textId="249E8287" w:rsidR="008368A2" w:rsidRDefault="008368A2" w:rsidP="000F14BC">
      <w:pPr>
        <w:pStyle w:val="TasksPerformedBulletsLevel1"/>
        <w:rPr>
          <w:color w:val="000000"/>
        </w:rPr>
      </w:pPr>
      <w:r>
        <w:rPr>
          <w:color w:val="000000"/>
        </w:rPr>
        <w:t>Used front-end language to create additional SharePoint Online sites for usability.</w:t>
      </w:r>
    </w:p>
    <w:p w14:paraId="64E8DACF" w14:textId="77777777" w:rsidR="00FD6275" w:rsidRPr="00061F10" w:rsidRDefault="00FD6275" w:rsidP="000F14BC">
      <w:pPr>
        <w:pStyle w:val="TasksPerformedBulletsLevel1"/>
        <w:rPr>
          <w:color w:val="000000"/>
        </w:rPr>
      </w:pPr>
      <w:r w:rsidRPr="00061F10">
        <w:rPr>
          <w:color w:val="000000"/>
        </w:rPr>
        <w:t>Development of taxonomy using the Managed Metadata Service</w:t>
      </w:r>
    </w:p>
    <w:p w14:paraId="541F2AD0" w14:textId="77777777" w:rsidR="00FD6275" w:rsidRPr="00061F10" w:rsidRDefault="00FD6275" w:rsidP="000F14BC">
      <w:pPr>
        <w:pStyle w:val="TasksPerformedBulletsLevel1"/>
        <w:rPr>
          <w:color w:val="000000"/>
        </w:rPr>
      </w:pPr>
      <w:r w:rsidRPr="00061F10">
        <w:rPr>
          <w:color w:val="000000"/>
        </w:rPr>
        <w:t>Mentoring Sr. Net consultants on SharePoint Development</w:t>
      </w:r>
    </w:p>
    <w:p w14:paraId="4ABA51D1" w14:textId="77777777" w:rsidR="00FD6275" w:rsidRPr="00061F10" w:rsidRDefault="000A1220" w:rsidP="000F14BC">
      <w:pPr>
        <w:pStyle w:val="TasksPerformedBulletsLevel1"/>
        <w:rPr>
          <w:color w:val="000000"/>
        </w:rPr>
      </w:pPr>
      <w:r w:rsidRPr="00061F10">
        <w:rPr>
          <w:color w:val="000000"/>
        </w:rPr>
        <w:t>Deploy using PowerShell Script.</w:t>
      </w:r>
    </w:p>
    <w:p w14:paraId="68E19A1D" w14:textId="77777777" w:rsidR="000A1220" w:rsidRPr="00061F10" w:rsidRDefault="000A1220" w:rsidP="000F14BC">
      <w:pPr>
        <w:pStyle w:val="TasksPerformedBulletsLevel1"/>
        <w:rPr>
          <w:color w:val="000000"/>
        </w:rPr>
      </w:pPr>
      <w:r w:rsidRPr="00061F10">
        <w:rPr>
          <w:color w:val="000000"/>
        </w:rPr>
        <w:t>Architecting company</w:t>
      </w:r>
      <w:r w:rsidR="000F14BC" w:rsidRPr="00061F10">
        <w:rPr>
          <w:color w:val="000000"/>
        </w:rPr>
        <w:t>–</w:t>
      </w:r>
      <w:r w:rsidRPr="00061F10">
        <w:rPr>
          <w:color w:val="000000"/>
        </w:rPr>
        <w:t>specific reusable framework for SharePoint Solutions/Web Parts/Features/Web Templates//Event Receivers/BCS.</w:t>
      </w:r>
    </w:p>
    <w:p w14:paraId="31E2268C" w14:textId="77777777" w:rsidR="000A1220" w:rsidRPr="00061F10" w:rsidRDefault="000A1220" w:rsidP="000F14BC">
      <w:pPr>
        <w:pStyle w:val="TasksPerformedBulletsLevel1"/>
        <w:rPr>
          <w:color w:val="000000"/>
        </w:rPr>
      </w:pPr>
      <w:r w:rsidRPr="00061F10">
        <w:rPr>
          <w:color w:val="000000"/>
        </w:rPr>
        <w:t>Ongoing client</w:t>
      </w:r>
      <w:r w:rsidR="000F14BC" w:rsidRPr="00061F10">
        <w:rPr>
          <w:color w:val="000000"/>
        </w:rPr>
        <w:t>–</w:t>
      </w:r>
      <w:r w:rsidRPr="00061F10">
        <w:rPr>
          <w:color w:val="000000"/>
        </w:rPr>
        <w:t>facing consultation for gathering business requirements and proposing best</w:t>
      </w:r>
      <w:r w:rsidR="000F14BC" w:rsidRPr="00061F10">
        <w:rPr>
          <w:color w:val="000000"/>
        </w:rPr>
        <w:t>–</w:t>
      </w:r>
      <w:r w:rsidRPr="00061F10">
        <w:rPr>
          <w:color w:val="000000"/>
        </w:rPr>
        <w:t>practice solutions in SharePoint 2010/201</w:t>
      </w:r>
      <w:r w:rsidR="002114A7" w:rsidRPr="00061F10">
        <w:rPr>
          <w:color w:val="000000"/>
        </w:rPr>
        <w:t>3/2016/Online</w:t>
      </w:r>
      <w:r w:rsidRPr="00061F10">
        <w:rPr>
          <w:color w:val="000000"/>
        </w:rPr>
        <w:t>.</w:t>
      </w:r>
    </w:p>
    <w:p w14:paraId="4BEDA4CC" w14:textId="77777777" w:rsidR="00A0101A" w:rsidRPr="00061F10" w:rsidRDefault="00A0101A" w:rsidP="000F14BC">
      <w:pPr>
        <w:pStyle w:val="TasksPerformedBulletsLevel1"/>
        <w:rPr>
          <w:color w:val="000000"/>
        </w:rPr>
      </w:pPr>
      <w:r w:rsidRPr="00061F10">
        <w:rPr>
          <w:color w:val="000000"/>
        </w:rPr>
        <w:t>Extensive experience in architecture, design and implementation of Microsoft Dynamics CRM 2011/2013/2015/2016 and Dynamics 365.</w:t>
      </w:r>
    </w:p>
    <w:p w14:paraId="76D7FB13" w14:textId="77777777" w:rsidR="00A0101A" w:rsidRPr="00061F10" w:rsidRDefault="00A0101A" w:rsidP="000F14BC">
      <w:pPr>
        <w:pStyle w:val="TasksPerformedBulletsLevel1"/>
        <w:rPr>
          <w:color w:val="000000"/>
        </w:rPr>
      </w:pPr>
      <w:r w:rsidRPr="00061F10">
        <w:rPr>
          <w:color w:val="000000"/>
        </w:rPr>
        <w:lastRenderedPageBreak/>
        <w:t>In</w:t>
      </w:r>
      <w:r w:rsidR="000F14BC" w:rsidRPr="00061F10">
        <w:rPr>
          <w:color w:val="000000"/>
        </w:rPr>
        <w:t>–</w:t>
      </w:r>
      <w:r w:rsidRPr="00061F10">
        <w:rPr>
          <w:color w:val="000000"/>
        </w:rPr>
        <w:t>depth hands</w:t>
      </w:r>
      <w:r w:rsidR="000F14BC" w:rsidRPr="00061F10">
        <w:rPr>
          <w:color w:val="000000"/>
        </w:rPr>
        <w:t>–</w:t>
      </w:r>
      <w:r w:rsidRPr="00061F10">
        <w:rPr>
          <w:color w:val="000000"/>
        </w:rPr>
        <w:t>on knowledge of the Microsoft Dynamics CRM platform, the entity model, security model, and Web services.</w:t>
      </w:r>
    </w:p>
    <w:p w14:paraId="56C8075B" w14:textId="77777777" w:rsidR="00A0101A" w:rsidRPr="00061F10" w:rsidRDefault="00A0101A" w:rsidP="000F14BC">
      <w:pPr>
        <w:pStyle w:val="TasksPerformedBulletsLevel1"/>
        <w:rPr>
          <w:color w:val="000000"/>
        </w:rPr>
      </w:pPr>
      <w:r w:rsidRPr="00061F10">
        <w:rPr>
          <w:color w:val="000000"/>
        </w:rPr>
        <w:t>In</w:t>
      </w:r>
      <w:r w:rsidR="000F14BC" w:rsidRPr="00061F10">
        <w:rPr>
          <w:color w:val="000000"/>
        </w:rPr>
        <w:t>–</w:t>
      </w:r>
      <w:r w:rsidRPr="00061F10">
        <w:rPr>
          <w:color w:val="000000"/>
        </w:rPr>
        <w:t>depth hands</w:t>
      </w:r>
      <w:r w:rsidR="000F14BC" w:rsidRPr="00061F10">
        <w:rPr>
          <w:color w:val="000000"/>
        </w:rPr>
        <w:t>–</w:t>
      </w:r>
      <w:r w:rsidRPr="00061F10">
        <w:rPr>
          <w:color w:val="000000"/>
        </w:rPr>
        <w:t>on knowledge of Advance Developer Extensions for Dynamics CRM / xRM framework.</w:t>
      </w:r>
    </w:p>
    <w:p w14:paraId="52CF06D9" w14:textId="77777777" w:rsidR="00A0101A" w:rsidRPr="00061F10" w:rsidRDefault="00A0101A" w:rsidP="000F14BC">
      <w:pPr>
        <w:pStyle w:val="TasksPerformedBulletsLevel1"/>
        <w:rPr>
          <w:color w:val="000000"/>
        </w:rPr>
      </w:pPr>
      <w:r w:rsidRPr="00061F10">
        <w:rPr>
          <w:color w:val="000000"/>
        </w:rPr>
        <w:t>Hands</w:t>
      </w:r>
      <w:r w:rsidR="000F14BC" w:rsidRPr="00061F10">
        <w:rPr>
          <w:color w:val="000000"/>
        </w:rPr>
        <w:t>–</w:t>
      </w:r>
      <w:r w:rsidRPr="00061F10">
        <w:rPr>
          <w:color w:val="000000"/>
        </w:rPr>
        <w:t>on experience architecting solutions that involve CRM customization to include server</w:t>
      </w:r>
      <w:r w:rsidR="000F14BC" w:rsidRPr="00061F10">
        <w:rPr>
          <w:color w:val="000000"/>
        </w:rPr>
        <w:t>–</w:t>
      </w:r>
      <w:r w:rsidRPr="00061F10">
        <w:rPr>
          <w:color w:val="000000"/>
        </w:rPr>
        <w:t>side code, custom business logic, integration modules, workflow assemblies and plug</w:t>
      </w:r>
      <w:r w:rsidR="000F14BC" w:rsidRPr="00061F10">
        <w:rPr>
          <w:color w:val="000000"/>
        </w:rPr>
        <w:t>–</w:t>
      </w:r>
      <w:r w:rsidRPr="00061F10">
        <w:rPr>
          <w:color w:val="000000"/>
        </w:rPr>
        <w:t>ins</w:t>
      </w:r>
    </w:p>
    <w:p w14:paraId="6B469609" w14:textId="77777777" w:rsidR="00A0101A" w:rsidRPr="00061F10" w:rsidRDefault="00A0101A" w:rsidP="000F14BC">
      <w:pPr>
        <w:pStyle w:val="TasksPerformedBulletsLevel1"/>
        <w:rPr>
          <w:color w:val="000000"/>
        </w:rPr>
      </w:pPr>
      <w:r w:rsidRPr="00061F10">
        <w:rPr>
          <w:color w:val="000000"/>
        </w:rPr>
        <w:t>Experience with customizing the Web client or Dynamics CRM for Microsoft Office Outlook to include scripting, integration/development of custom Web pages using the CRM user interface and style guides.</w:t>
      </w:r>
    </w:p>
    <w:p w14:paraId="0DF6C3FE" w14:textId="77777777" w:rsidR="004107C5" w:rsidRPr="00061F10" w:rsidRDefault="004107C5" w:rsidP="000F14BC">
      <w:pPr>
        <w:pStyle w:val="TasksPerformedBulletsLevel1"/>
        <w:rPr>
          <w:color w:val="000000"/>
        </w:rPr>
      </w:pPr>
      <w:r w:rsidRPr="00061F10">
        <w:rPr>
          <w:color w:val="000000"/>
        </w:rPr>
        <w:t>Experience in Database Design, Development &amp; Support of MS SQL Server 2014/2012 for Production/UAT/development.</w:t>
      </w:r>
    </w:p>
    <w:p w14:paraId="4EC9B054" w14:textId="77777777" w:rsidR="004107C5" w:rsidRPr="00061F10" w:rsidRDefault="004107C5" w:rsidP="000F14BC">
      <w:pPr>
        <w:pStyle w:val="TasksPerformedBulletsLevel1"/>
        <w:rPr>
          <w:color w:val="000000"/>
        </w:rPr>
      </w:pPr>
      <w:r w:rsidRPr="00061F10">
        <w:rPr>
          <w:color w:val="000000"/>
        </w:rPr>
        <w:t>Experience in implementing business logic using Triggers, Indexes, Views and Stored procedures.</w:t>
      </w:r>
    </w:p>
    <w:p w14:paraId="2A7E642D" w14:textId="77777777" w:rsidR="004107C5" w:rsidRPr="00061F10" w:rsidRDefault="00C85155" w:rsidP="000F14BC">
      <w:pPr>
        <w:pStyle w:val="TasksPerformedBulletsLevel1"/>
        <w:rPr>
          <w:color w:val="000000"/>
        </w:rPr>
      </w:pPr>
      <w:r>
        <w:rPr>
          <w:color w:val="000000"/>
        </w:rPr>
        <w:t>Excellent e</w:t>
      </w:r>
      <w:r w:rsidR="004107C5" w:rsidRPr="00061F10">
        <w:rPr>
          <w:color w:val="000000"/>
        </w:rPr>
        <w:t>xperience in monitoring SQL Server Performance tuning in SQL Server using SQL Profiler, Query Analyzer, Index Tuning Wizard, and Windows Performance Monitor.</w:t>
      </w:r>
    </w:p>
    <w:p w14:paraId="4DD5EE22" w14:textId="77777777" w:rsidR="004107C5" w:rsidRPr="000F14BC" w:rsidRDefault="004107C5" w:rsidP="000F14BC">
      <w:pPr>
        <w:pStyle w:val="TasksPerformedBulletsLevel1"/>
      </w:pPr>
      <w:r w:rsidRPr="00061F10">
        <w:rPr>
          <w:color w:val="000000"/>
        </w:rPr>
        <w:t>Advanced extensible reporting skills using SQL Server Reporting Services (SSRS)</w:t>
      </w:r>
    </w:p>
    <w:p w14:paraId="231D7BC0" w14:textId="2A012FE0" w:rsidR="000F14BC" w:rsidRDefault="004107C5" w:rsidP="000F14BC">
      <w:pPr>
        <w:pStyle w:val="TasksPerformedBulletsLevel1"/>
      </w:pPr>
      <w:r w:rsidRPr="000F14BC">
        <w:t>Extensively worked on Developing SSAS Cubes, Aggregation, KPIs, Measures, Partitioning Cube, Data Mining Models and Deploying and Processing SSAS objects.</w:t>
      </w:r>
    </w:p>
    <w:p w14:paraId="4A0D5A4F" w14:textId="77777777" w:rsidR="0024105E" w:rsidRPr="002312D2" w:rsidRDefault="0024105E" w:rsidP="0024105E">
      <w:pPr>
        <w:pStyle w:val="TasksPerformedBulletsLevel1"/>
      </w:pPr>
      <w:r w:rsidRPr="00B05CB9">
        <w:t>Experienced in Developing Power BI Reports and Dashboards from multiple data sources using Data Blending and managed Database Views available to all BI and DW applications.</w:t>
      </w:r>
    </w:p>
    <w:p w14:paraId="7D4E5CFD" w14:textId="77777777" w:rsidR="0024105E" w:rsidRPr="002312D2" w:rsidRDefault="0024105E" w:rsidP="0024105E">
      <w:pPr>
        <w:pStyle w:val="TasksPerformedBulletsLevel1"/>
      </w:pPr>
      <w:r w:rsidRPr="00B05CB9">
        <w:t>Designing and Developing the Dashboard Reports in power BI using DAX.</w:t>
      </w:r>
    </w:p>
    <w:p w14:paraId="3D212FB8" w14:textId="77777777" w:rsidR="00AC3668" w:rsidRPr="000F14BC" w:rsidRDefault="00AC3668" w:rsidP="000F14BC">
      <w:pPr>
        <w:pStyle w:val="TasksPerformedBulletsLevel1"/>
      </w:pPr>
      <w:r w:rsidRPr="000F14BC">
        <w:t>Hybrid Mobile Apps using Telerik Platform (Cordova).</w:t>
      </w:r>
    </w:p>
    <w:p w14:paraId="3D307DCF" w14:textId="77777777" w:rsidR="00AC3668" w:rsidRPr="000F14BC" w:rsidRDefault="00AC3668" w:rsidP="000F14BC">
      <w:pPr>
        <w:pStyle w:val="TasksPerformedBulletsLevel1"/>
      </w:pPr>
      <w:r w:rsidRPr="000F14BC">
        <w:t>Designed the architecture for the application to be cross</w:t>
      </w:r>
      <w:r w:rsidR="000F14BC">
        <w:t>–</w:t>
      </w:r>
      <w:r w:rsidRPr="000F14BC">
        <w:t>platform compatible.</w:t>
      </w:r>
    </w:p>
    <w:p w14:paraId="0857517C" w14:textId="77777777" w:rsidR="00AC3668" w:rsidRPr="000F14BC" w:rsidRDefault="00AC3668" w:rsidP="000F14BC">
      <w:pPr>
        <w:pStyle w:val="TasksPerformedBulletsLevel1"/>
      </w:pPr>
      <w:r w:rsidRPr="000F14BC">
        <w:t>Developed IOS and Android Application using C# with Xamarin.</w:t>
      </w:r>
    </w:p>
    <w:p w14:paraId="18DDA903" w14:textId="77777777" w:rsidR="00AC3668" w:rsidRPr="000F14BC" w:rsidRDefault="00AC3668" w:rsidP="000F14BC">
      <w:pPr>
        <w:pStyle w:val="TasksPerformedBulletsLevel1"/>
      </w:pPr>
      <w:r w:rsidRPr="000F14BC">
        <w:t>Implemented Azure Mobile Services as a backend for Mobile Applications.</w:t>
      </w:r>
    </w:p>
    <w:p w14:paraId="0AA99CF4" w14:textId="77777777" w:rsidR="00AC3668" w:rsidRPr="000F14BC" w:rsidRDefault="00AC3668" w:rsidP="000F14BC">
      <w:pPr>
        <w:pStyle w:val="TasksPerformedBulletsLevel1"/>
      </w:pPr>
      <w:r w:rsidRPr="000F14BC">
        <w:t>Native Mobile App for IOS, Android, Windows.</w:t>
      </w:r>
    </w:p>
    <w:p w14:paraId="27F6ED59" w14:textId="77777777" w:rsidR="002114A7" w:rsidRPr="000F14BC" w:rsidRDefault="002114A7" w:rsidP="000F14BC">
      <w:pPr>
        <w:pStyle w:val="TasksPerformedBulletsLevel1"/>
      </w:pPr>
      <w:r w:rsidRPr="000F14BC">
        <w:t>Install</w:t>
      </w:r>
      <w:r w:rsidR="00C85155">
        <w:t>ed and configured</w:t>
      </w:r>
      <w:r w:rsidRPr="000F14BC">
        <w:t xml:space="preserve"> WordPress.</w:t>
      </w:r>
    </w:p>
    <w:p w14:paraId="46FC255B" w14:textId="77777777" w:rsidR="002114A7" w:rsidRPr="000F14BC" w:rsidRDefault="002114A7" w:rsidP="000F14BC">
      <w:pPr>
        <w:pStyle w:val="TasksPerformedBulletsLevel1"/>
      </w:pPr>
      <w:r w:rsidRPr="000F14BC">
        <w:t>Experience in Content Management using WordPress.</w:t>
      </w:r>
    </w:p>
    <w:p w14:paraId="5231EC79" w14:textId="77777777" w:rsidR="000F14BC" w:rsidRPr="000F14BC" w:rsidRDefault="002114A7" w:rsidP="000F14BC">
      <w:pPr>
        <w:pStyle w:val="TasksPerformedBulletsLevel1"/>
      </w:pPr>
      <w:r w:rsidRPr="000F14BC">
        <w:t>Integrated WordPress with asp.net MVC application.</w:t>
      </w:r>
    </w:p>
    <w:p w14:paraId="6049C4AF" w14:textId="77777777" w:rsidR="000776C3" w:rsidRDefault="006A42EC" w:rsidP="006A42EC">
      <w:pPr>
        <w:pStyle w:val="TechnicalEnvironment"/>
      </w:pPr>
      <w:r>
        <w:t xml:space="preserve">Technical Environment: </w:t>
      </w:r>
    </w:p>
    <w:p w14:paraId="090B488A" w14:textId="77777777" w:rsidR="000F14BC" w:rsidRPr="000776C3" w:rsidRDefault="004E6F99" w:rsidP="000776C3">
      <w:pPr>
        <w:pStyle w:val="StandardParagraph"/>
      </w:pPr>
      <w:r w:rsidRPr="000776C3">
        <w:t>Visual Studio 2010/2012</w:t>
      </w:r>
      <w:r w:rsidR="00A4155B" w:rsidRPr="000776C3">
        <w:t>/2013</w:t>
      </w:r>
      <w:r w:rsidR="00FE6F84" w:rsidRPr="000776C3">
        <w:t>/2015</w:t>
      </w:r>
      <w:r w:rsidRPr="000776C3">
        <w:t>, Windows 2008/20012 R2</w:t>
      </w:r>
      <w:r w:rsidR="00120218" w:rsidRPr="000776C3">
        <w:t>/Windows 2016</w:t>
      </w:r>
      <w:r w:rsidRPr="000776C3">
        <w:t xml:space="preserve">, SharePoint Server </w:t>
      </w:r>
      <w:r w:rsidR="009D2E68" w:rsidRPr="000776C3">
        <w:t>2007/</w:t>
      </w:r>
      <w:r w:rsidRPr="000776C3">
        <w:t>2010/</w:t>
      </w:r>
      <w:r w:rsidR="00B158A2" w:rsidRPr="000776C3">
        <w:t>2013</w:t>
      </w:r>
      <w:r w:rsidR="00FD5965" w:rsidRPr="000776C3">
        <w:t>/2016</w:t>
      </w:r>
      <w:r w:rsidR="00FE6F84" w:rsidRPr="000776C3">
        <w:t>/Online</w:t>
      </w:r>
      <w:r w:rsidR="00B158A2" w:rsidRPr="000776C3">
        <w:t>, C#</w:t>
      </w:r>
      <w:r w:rsidRPr="000776C3">
        <w:t xml:space="preserve">, </w:t>
      </w:r>
      <w:r w:rsidR="00AC3668" w:rsidRPr="000776C3">
        <w:t xml:space="preserve">Xamarin, </w:t>
      </w:r>
      <w:r w:rsidRPr="000776C3">
        <w:t>ASP.NET, ASP.NET MVC Framework 3.0/4.</w:t>
      </w:r>
      <w:r w:rsidR="00B158A2" w:rsidRPr="000776C3">
        <w:t>0/4.5/4.6, Silverlight</w:t>
      </w:r>
      <w:r w:rsidRPr="000776C3">
        <w:t xml:space="preserve">, WCF/WPF/WF, AJAX, MS TFS, </w:t>
      </w:r>
      <w:r w:rsidR="003E1FED" w:rsidRPr="000776C3">
        <w:t xml:space="preserve">HTML 5.0/CSS 3.0, Bootstrap, </w:t>
      </w:r>
      <w:r w:rsidR="00096609" w:rsidRPr="000776C3">
        <w:t>jQuery</w:t>
      </w:r>
      <w:r w:rsidRPr="000776C3">
        <w:t>/</w:t>
      </w:r>
      <w:r w:rsidR="00096609" w:rsidRPr="000776C3">
        <w:t xml:space="preserve">JavaScript, AngularJS (1.0/2.0/4.0), Typescript, </w:t>
      </w:r>
      <w:r w:rsidRPr="000776C3">
        <w:t>Hyper</w:t>
      </w:r>
      <w:r w:rsidR="000F14BC" w:rsidRPr="000776C3">
        <w:t>–</w:t>
      </w:r>
      <w:r w:rsidRPr="000776C3">
        <w:t>V, SQL Server 20012</w:t>
      </w:r>
      <w:r w:rsidR="00FE6F84" w:rsidRPr="000776C3">
        <w:t>/2014/2016</w:t>
      </w:r>
      <w:r w:rsidRPr="000776C3">
        <w:t>, Telerik Controls</w:t>
      </w:r>
      <w:r w:rsidR="00B158A2" w:rsidRPr="000776C3">
        <w:t xml:space="preserve"> DevExpress, AngularJS, Telerik Kendo UI</w:t>
      </w:r>
      <w:r w:rsidR="001A7BE1" w:rsidRPr="000776C3">
        <w:t>, Visual Studio TFS/Online, Jira, Project Server/Online</w:t>
      </w:r>
      <w:r w:rsidR="00AA3FAC" w:rsidRPr="000776C3">
        <w:t xml:space="preserve">, , Dynamics CRM 2011/2013/2015/2016 and Dynamics 365. </w:t>
      </w:r>
    </w:p>
    <w:p w14:paraId="10EA9D3E" w14:textId="77777777" w:rsidR="000F14BC" w:rsidRDefault="000F14BC" w:rsidP="000F14BC">
      <w:pPr>
        <w:pStyle w:val="ProjectEnd"/>
      </w:pPr>
      <w:r>
        <w:t xml:space="preserve"> </w:t>
      </w:r>
    </w:p>
    <w:p w14:paraId="139F1577" w14:textId="77777777" w:rsidR="000F14BC" w:rsidRPr="005C7E1E" w:rsidRDefault="000F14BC" w:rsidP="005C7E1E">
      <w:pPr>
        <w:pStyle w:val="ProjectNumber8117"/>
      </w:pPr>
      <w:bookmarkStart w:id="22" w:name="ProjectNumber6"/>
      <w:bookmarkStart w:id="23" w:name="ProjectCleaned6"/>
      <w:bookmarkStart w:id="24" w:name="Project6"/>
      <w:bookmarkEnd w:id="19"/>
      <w:bookmarkEnd w:id="20"/>
      <w:bookmarkEnd w:id="22"/>
    </w:p>
    <w:p w14:paraId="590723B6" w14:textId="77777777" w:rsidR="006A42EC" w:rsidRDefault="00BB5BA2" w:rsidP="006A42EC">
      <w:pPr>
        <w:pStyle w:val="DepartmentName"/>
      </w:pPr>
      <w:r>
        <w:t>Govt. o</w:t>
      </w:r>
      <w:r w:rsidR="006A42EC">
        <w:t>f Alberta Advanced Education &amp; Technology.</w:t>
      </w:r>
    </w:p>
    <w:p w14:paraId="01F1E0C7" w14:textId="77777777" w:rsidR="00993063" w:rsidRDefault="00BB5BA2" w:rsidP="00993063">
      <w:pPr>
        <w:pStyle w:val="ProjectTitle"/>
      </w:pPr>
      <w:r>
        <w:t xml:space="preserve">Project: </w:t>
      </w:r>
      <w:r w:rsidR="00993063">
        <w:t>SIAMS (Secured Identity &amp; Access Management System)</w:t>
      </w:r>
    </w:p>
    <w:p w14:paraId="3748D5BC" w14:textId="77777777" w:rsidR="000F14BC" w:rsidRDefault="006A42EC" w:rsidP="000F14BC">
      <w:pPr>
        <w:pStyle w:val="ProjectRole"/>
      </w:pPr>
      <w:r>
        <w:t>Senior .Net/SharePoint Consultant</w:t>
      </w:r>
    </w:p>
    <w:p w14:paraId="003C63EC" w14:textId="147D5F9F" w:rsidR="000F14BC" w:rsidRPr="00061F10" w:rsidRDefault="000F14BC" w:rsidP="00061F10">
      <w:pPr>
        <w:pStyle w:val="NoDateCheck"/>
        <w:rPr>
          <w:color w:val="000000"/>
        </w:rPr>
      </w:pPr>
      <w:bookmarkStart w:id="25" w:name="DateRange6"/>
      <w:r w:rsidRPr="00061F10">
        <w:rPr>
          <w:color w:val="000000"/>
        </w:rPr>
        <w:t xml:space="preserve">February 2011 – </w:t>
      </w:r>
      <w:r w:rsidR="007A1DB9" w:rsidRPr="00061F10">
        <w:rPr>
          <w:color w:val="000000"/>
        </w:rPr>
        <w:t>May</w:t>
      </w:r>
      <w:r w:rsidRPr="00061F10">
        <w:rPr>
          <w:color w:val="000000"/>
        </w:rPr>
        <w:t xml:space="preserve"> 2013</w:t>
      </w:r>
      <w:bookmarkEnd w:id="25"/>
    </w:p>
    <w:p w14:paraId="27D1F7F4" w14:textId="77777777" w:rsidR="009B5C08" w:rsidRPr="00061F10" w:rsidRDefault="009B5C08" w:rsidP="009B5C08">
      <w:pPr>
        <w:pStyle w:val="ProjectDescription"/>
        <w:rPr>
          <w:color w:val="000000"/>
        </w:rPr>
      </w:pPr>
      <w:r w:rsidRPr="00061F10">
        <w:rPr>
          <w:color w:val="000000"/>
        </w:rPr>
        <w:t>Project Description:</w:t>
      </w:r>
    </w:p>
    <w:p w14:paraId="3D220D5B" w14:textId="77777777" w:rsidR="0068654B" w:rsidRPr="00061F10" w:rsidRDefault="0068654B" w:rsidP="000F14BC">
      <w:pPr>
        <w:pStyle w:val="StandardParagraph"/>
        <w:rPr>
          <w:color w:val="000000"/>
        </w:rPr>
      </w:pPr>
      <w:r w:rsidRPr="00061F10">
        <w:rPr>
          <w:color w:val="000000"/>
        </w:rPr>
        <w:t xml:space="preserve">Application </w:t>
      </w:r>
      <w:r w:rsidR="00BB5BA2">
        <w:rPr>
          <w:color w:val="000000"/>
        </w:rPr>
        <w:t>provided</w:t>
      </w:r>
      <w:r w:rsidR="00BC7FCD" w:rsidRPr="00061F10">
        <w:rPr>
          <w:color w:val="000000"/>
        </w:rPr>
        <w:t xml:space="preserve"> Authentication</w:t>
      </w:r>
      <w:r w:rsidR="008734D1" w:rsidRPr="00061F10">
        <w:rPr>
          <w:color w:val="000000"/>
        </w:rPr>
        <w:t xml:space="preserve"> and authorization for other applications.</w:t>
      </w:r>
      <w:r w:rsidR="009B5C08" w:rsidRPr="00061F10">
        <w:rPr>
          <w:color w:val="000000"/>
        </w:rPr>
        <w:t xml:space="preserve"> </w:t>
      </w:r>
      <w:r w:rsidR="00BB5BA2">
        <w:rPr>
          <w:color w:val="000000"/>
        </w:rPr>
        <w:t>Developed SharePoint application for the</w:t>
      </w:r>
      <w:r w:rsidR="008734D1" w:rsidRPr="00061F10">
        <w:rPr>
          <w:color w:val="000000"/>
        </w:rPr>
        <w:t xml:space="preserve"> Govt. of Alberta Advanced Education &amp; Technology Department.</w:t>
      </w:r>
    </w:p>
    <w:p w14:paraId="5E672962" w14:textId="77777777" w:rsidR="009B5C08" w:rsidRPr="00061F10" w:rsidRDefault="009B5C08" w:rsidP="009B5C08">
      <w:pPr>
        <w:pStyle w:val="ProjectDeliverables"/>
        <w:rPr>
          <w:color w:val="000000"/>
        </w:rPr>
      </w:pPr>
      <w:r w:rsidRPr="00061F10">
        <w:rPr>
          <w:color w:val="000000"/>
        </w:rPr>
        <w:lastRenderedPageBreak/>
        <w:t>Tasks Performed:</w:t>
      </w:r>
    </w:p>
    <w:p w14:paraId="36AB7FD3" w14:textId="77777777" w:rsidR="0068654B" w:rsidRPr="00061F10" w:rsidRDefault="0068654B" w:rsidP="000F14BC">
      <w:pPr>
        <w:pStyle w:val="TasksPerformedBulletsLevel1"/>
        <w:rPr>
          <w:color w:val="000000"/>
        </w:rPr>
      </w:pPr>
      <w:r w:rsidRPr="00061F10">
        <w:rPr>
          <w:color w:val="000000"/>
        </w:rPr>
        <w:t>Analysis and Designing Client/Server Application</w:t>
      </w:r>
      <w:r w:rsidR="00BB5BA2">
        <w:rPr>
          <w:color w:val="000000"/>
        </w:rPr>
        <w:t>.</w:t>
      </w:r>
    </w:p>
    <w:p w14:paraId="6C5398B7" w14:textId="3BC1FF26" w:rsidR="0068654B" w:rsidRPr="00061F10" w:rsidRDefault="00BB5BA2" w:rsidP="000F14BC">
      <w:pPr>
        <w:pStyle w:val="TasksPerformedBulletsLevel1"/>
        <w:rPr>
          <w:color w:val="000000"/>
        </w:rPr>
      </w:pPr>
      <w:r>
        <w:rPr>
          <w:color w:val="000000"/>
        </w:rPr>
        <w:t>Installed and configured</w:t>
      </w:r>
      <w:r w:rsidR="0068654B" w:rsidRPr="00061F10">
        <w:rPr>
          <w:color w:val="000000"/>
        </w:rPr>
        <w:t xml:space="preserve"> SharePoint 2010</w:t>
      </w:r>
      <w:r w:rsidR="004A2B98" w:rsidRPr="00061F10">
        <w:rPr>
          <w:color w:val="000000"/>
        </w:rPr>
        <w:t>/2013</w:t>
      </w:r>
      <w:r w:rsidR="0068654B" w:rsidRPr="00061F10">
        <w:rPr>
          <w:color w:val="000000"/>
        </w:rPr>
        <w:t>.</w:t>
      </w:r>
    </w:p>
    <w:p w14:paraId="5E16A73B" w14:textId="77777777" w:rsidR="0068654B" w:rsidRPr="00061F10" w:rsidRDefault="0068654B" w:rsidP="000F14BC">
      <w:pPr>
        <w:pStyle w:val="TasksPerformedBulletsLevel1"/>
        <w:rPr>
          <w:color w:val="000000"/>
        </w:rPr>
      </w:pPr>
      <w:r w:rsidRPr="00061F10">
        <w:rPr>
          <w:color w:val="000000"/>
        </w:rPr>
        <w:t>Designing and developing custom Application Page for SharePoint in ASP.NET.</w:t>
      </w:r>
    </w:p>
    <w:p w14:paraId="261A5AED" w14:textId="739DF386" w:rsidR="004A2B98" w:rsidRPr="00061F10" w:rsidRDefault="004A2B98" w:rsidP="000F14BC">
      <w:pPr>
        <w:pStyle w:val="TasksPerformedBulletsLevel1"/>
        <w:rPr>
          <w:color w:val="000000"/>
        </w:rPr>
      </w:pPr>
      <w:r w:rsidRPr="00061F10">
        <w:rPr>
          <w:color w:val="000000"/>
        </w:rPr>
        <w:t>SharePoint 2013 App Development for SharePoint Online, On</w:t>
      </w:r>
      <w:r w:rsidR="000F14BC" w:rsidRPr="00061F10">
        <w:rPr>
          <w:color w:val="000000"/>
        </w:rPr>
        <w:t>–</w:t>
      </w:r>
      <w:r w:rsidRPr="00061F10">
        <w:rPr>
          <w:color w:val="000000"/>
        </w:rPr>
        <w:t>Promise.</w:t>
      </w:r>
    </w:p>
    <w:p w14:paraId="5C1EFD6E" w14:textId="77777777" w:rsidR="0068654B" w:rsidRPr="00061F10" w:rsidRDefault="0068654B" w:rsidP="000F14BC">
      <w:pPr>
        <w:pStyle w:val="TasksPerformedBulletsLevel1"/>
        <w:rPr>
          <w:color w:val="000000"/>
        </w:rPr>
      </w:pPr>
      <w:r w:rsidRPr="00061F10">
        <w:rPr>
          <w:color w:val="000000"/>
        </w:rPr>
        <w:t>Creating Content Type and Deploy Content Type to Sandbox.</w:t>
      </w:r>
    </w:p>
    <w:p w14:paraId="2BED3BCE" w14:textId="77777777" w:rsidR="0068654B" w:rsidRPr="00061F10" w:rsidRDefault="0068654B" w:rsidP="000F14BC">
      <w:pPr>
        <w:pStyle w:val="TasksPerformedBulletsLevel1"/>
        <w:rPr>
          <w:color w:val="000000"/>
        </w:rPr>
      </w:pPr>
      <w:r w:rsidRPr="00061F10">
        <w:rPr>
          <w:color w:val="000000"/>
        </w:rPr>
        <w:t xml:space="preserve">Developing BDC for Custom List and Web Part. </w:t>
      </w:r>
    </w:p>
    <w:p w14:paraId="471C1551" w14:textId="77777777" w:rsidR="0068654B" w:rsidRPr="00061F10" w:rsidRDefault="0068654B" w:rsidP="000F14BC">
      <w:pPr>
        <w:pStyle w:val="TasksPerformedBulletsLevel1"/>
        <w:rPr>
          <w:color w:val="000000"/>
        </w:rPr>
      </w:pPr>
      <w:r w:rsidRPr="00061F10">
        <w:rPr>
          <w:color w:val="000000"/>
        </w:rPr>
        <w:t>Creating WSP and deploy solution package to server farm.</w:t>
      </w:r>
    </w:p>
    <w:p w14:paraId="1B6AA935" w14:textId="77777777" w:rsidR="0068654B" w:rsidRPr="00061F10" w:rsidRDefault="00853E01" w:rsidP="000F14BC">
      <w:pPr>
        <w:pStyle w:val="TasksPerformedBulletsLevel1"/>
        <w:rPr>
          <w:color w:val="000000"/>
        </w:rPr>
      </w:pPr>
      <w:r w:rsidRPr="00061F10">
        <w:rPr>
          <w:color w:val="000000"/>
        </w:rPr>
        <w:t>Developed enterprise WPF apps using MVVM, Unity and Prism</w:t>
      </w:r>
      <w:r w:rsidR="0068654B" w:rsidRPr="00061F10">
        <w:rPr>
          <w:color w:val="000000"/>
        </w:rPr>
        <w:t>.</w:t>
      </w:r>
    </w:p>
    <w:p w14:paraId="65EA157E" w14:textId="22142443" w:rsidR="0068654B" w:rsidRPr="00061F10" w:rsidRDefault="00BB5BA2" w:rsidP="000F14BC">
      <w:pPr>
        <w:pStyle w:val="TasksPerformedBulletsLevel1"/>
        <w:rPr>
          <w:color w:val="000000"/>
        </w:rPr>
      </w:pPr>
      <w:r>
        <w:rPr>
          <w:color w:val="000000"/>
        </w:rPr>
        <w:t>Managed</w:t>
      </w:r>
      <w:r w:rsidR="0068654B" w:rsidRPr="00061F10">
        <w:rPr>
          <w:color w:val="000000"/>
        </w:rPr>
        <w:t xml:space="preserve"> SharePoint Permission.</w:t>
      </w:r>
    </w:p>
    <w:p w14:paraId="6047684D" w14:textId="77777777" w:rsidR="0068654B" w:rsidRPr="00061F10" w:rsidRDefault="0068654B" w:rsidP="000F14BC">
      <w:pPr>
        <w:pStyle w:val="TasksPerformedBulletsLevel1"/>
        <w:rPr>
          <w:color w:val="000000"/>
        </w:rPr>
      </w:pPr>
      <w:r w:rsidRPr="00061F10">
        <w:rPr>
          <w:color w:val="000000"/>
        </w:rPr>
        <w:t>Developing solution package and deploy to Server farm.</w:t>
      </w:r>
    </w:p>
    <w:p w14:paraId="2E793089" w14:textId="77777777" w:rsidR="0068654B" w:rsidRPr="00061F10" w:rsidRDefault="0068654B" w:rsidP="000F14BC">
      <w:pPr>
        <w:pStyle w:val="TasksPerformedBulletsLevel1"/>
        <w:rPr>
          <w:color w:val="000000"/>
        </w:rPr>
      </w:pPr>
      <w:r w:rsidRPr="00061F10">
        <w:rPr>
          <w:color w:val="000000"/>
        </w:rPr>
        <w:t>Developing features for content Types, web Part and Custom Actions.</w:t>
      </w:r>
    </w:p>
    <w:p w14:paraId="7A47B415" w14:textId="77777777" w:rsidR="0068654B" w:rsidRPr="00061F10" w:rsidRDefault="0068654B" w:rsidP="000F14BC">
      <w:pPr>
        <w:pStyle w:val="TasksPerformedBulletsLevel1"/>
        <w:rPr>
          <w:color w:val="000000"/>
        </w:rPr>
      </w:pPr>
      <w:r w:rsidRPr="00061F10">
        <w:rPr>
          <w:color w:val="000000"/>
        </w:rPr>
        <w:t>Designing and developing Forms in InfoPath.</w:t>
      </w:r>
    </w:p>
    <w:p w14:paraId="2BD4924D" w14:textId="7BC18C4A" w:rsidR="002114A7" w:rsidRPr="00061F10" w:rsidRDefault="002114A7" w:rsidP="000F14BC">
      <w:pPr>
        <w:pStyle w:val="TasksPerformedBulletsLevel1"/>
        <w:rPr>
          <w:color w:val="000000"/>
        </w:rPr>
      </w:pPr>
      <w:r w:rsidRPr="00061F10">
        <w:rPr>
          <w:color w:val="000000"/>
        </w:rPr>
        <w:t>SharePoint 2010 upgrade to SharePoint 2013.</w:t>
      </w:r>
      <w:r w:rsidR="00823F92">
        <w:t xml:space="preserve"> </w:t>
      </w:r>
    </w:p>
    <w:p w14:paraId="14FD5371" w14:textId="607B3C8A" w:rsidR="002114A7" w:rsidRPr="00061F10" w:rsidRDefault="002114A7" w:rsidP="000F14BC">
      <w:pPr>
        <w:pStyle w:val="TasksPerformedBulletsLevel1"/>
        <w:rPr>
          <w:color w:val="000000"/>
        </w:rPr>
      </w:pPr>
      <w:r w:rsidRPr="00061F10">
        <w:rPr>
          <w:color w:val="000000"/>
        </w:rPr>
        <w:t>SharePoint Customization migrate to Add</w:t>
      </w:r>
      <w:r w:rsidR="000F14BC" w:rsidRPr="00061F10">
        <w:rPr>
          <w:color w:val="000000"/>
        </w:rPr>
        <w:t>–</w:t>
      </w:r>
      <w:r w:rsidRPr="00061F10">
        <w:rPr>
          <w:color w:val="000000"/>
        </w:rPr>
        <w:t>in Model</w:t>
      </w:r>
      <w:r w:rsidR="00823F92">
        <w:rPr>
          <w:color w:val="000000"/>
        </w:rPr>
        <w:t>.</w:t>
      </w:r>
      <w:r w:rsidR="00823F92">
        <w:t xml:space="preserve"> </w:t>
      </w:r>
    </w:p>
    <w:p w14:paraId="5576C3C2" w14:textId="49CB6AD2" w:rsidR="002114A7" w:rsidRPr="00061F10" w:rsidRDefault="002114A7" w:rsidP="000F14BC">
      <w:pPr>
        <w:pStyle w:val="TasksPerformedBulletsLevel1"/>
        <w:rPr>
          <w:color w:val="000000"/>
        </w:rPr>
      </w:pPr>
      <w:r w:rsidRPr="00061F10">
        <w:rPr>
          <w:color w:val="000000"/>
        </w:rPr>
        <w:t>Provisioning SharePoint Site Collection using CSOM API.</w:t>
      </w:r>
      <w:r w:rsidR="00823F92">
        <w:t xml:space="preserve"> </w:t>
      </w:r>
    </w:p>
    <w:p w14:paraId="4840BBAC" w14:textId="59C78CA7" w:rsidR="00296A36" w:rsidRPr="00061F10" w:rsidRDefault="00296A36" w:rsidP="000F14BC">
      <w:pPr>
        <w:pStyle w:val="TasksPerformedBulletsLevel1"/>
        <w:rPr>
          <w:color w:val="000000"/>
        </w:rPr>
      </w:pPr>
      <w:r w:rsidRPr="00061F10">
        <w:rPr>
          <w:color w:val="000000"/>
        </w:rPr>
        <w:t>Installation and Configuration ADFS 1.1/2.0.</w:t>
      </w:r>
    </w:p>
    <w:p w14:paraId="766C9949" w14:textId="48746559" w:rsidR="00296A36" w:rsidRPr="00061F10" w:rsidRDefault="00296A36" w:rsidP="000F14BC">
      <w:pPr>
        <w:pStyle w:val="TasksPerformedBulletsLevel1"/>
        <w:rPr>
          <w:color w:val="000000"/>
        </w:rPr>
      </w:pPr>
      <w:r w:rsidRPr="00061F10">
        <w:rPr>
          <w:color w:val="000000"/>
        </w:rPr>
        <w:t>Protected Asp.net Web Application and SharePoint Web Application using ADFS 1.1/2.0</w:t>
      </w:r>
      <w:r w:rsidR="001363E6">
        <w:t>.</w:t>
      </w:r>
    </w:p>
    <w:p w14:paraId="3F4183A0" w14:textId="623C36BD" w:rsidR="00296A36" w:rsidRPr="00061F10" w:rsidRDefault="00296A36" w:rsidP="000F14BC">
      <w:pPr>
        <w:pStyle w:val="TasksPerformedBulletsLevel1"/>
        <w:rPr>
          <w:color w:val="000000"/>
        </w:rPr>
      </w:pPr>
      <w:r w:rsidRPr="00061F10">
        <w:rPr>
          <w:color w:val="000000"/>
        </w:rPr>
        <w:t>Migration from ADFS 1.1 to 2.0.</w:t>
      </w:r>
    </w:p>
    <w:p w14:paraId="4F635F93" w14:textId="37549A05" w:rsidR="00296A36" w:rsidRPr="00061F10" w:rsidRDefault="00296A36" w:rsidP="000F14BC">
      <w:pPr>
        <w:pStyle w:val="TasksPerformedBulletsLevel1"/>
        <w:rPr>
          <w:color w:val="000000"/>
        </w:rPr>
      </w:pPr>
      <w:r w:rsidRPr="00061F10">
        <w:rPr>
          <w:color w:val="000000"/>
        </w:rPr>
        <w:t>Customization ADFS Pages</w:t>
      </w:r>
      <w:r w:rsidR="001363E6">
        <w:rPr>
          <w:color w:val="000000"/>
        </w:rPr>
        <w:t>.</w:t>
      </w:r>
    </w:p>
    <w:p w14:paraId="32566B10" w14:textId="77777777" w:rsidR="003D352A" w:rsidRPr="00061F10" w:rsidRDefault="003D352A" w:rsidP="000F14BC">
      <w:pPr>
        <w:pStyle w:val="TasksPerformedBulletsLevel1"/>
        <w:rPr>
          <w:color w:val="000000"/>
        </w:rPr>
      </w:pPr>
      <w:r w:rsidRPr="00061F10">
        <w:rPr>
          <w:color w:val="000000"/>
        </w:rPr>
        <w:t>Integrated asp.net with AngularJS</w:t>
      </w:r>
    </w:p>
    <w:p w14:paraId="3856046D" w14:textId="77777777" w:rsidR="003D352A" w:rsidRPr="00061F10" w:rsidRDefault="003D352A" w:rsidP="000F14BC">
      <w:pPr>
        <w:pStyle w:val="TasksPerformedBulletsLevel1"/>
        <w:rPr>
          <w:color w:val="000000"/>
        </w:rPr>
      </w:pPr>
      <w:r w:rsidRPr="00061F10">
        <w:rPr>
          <w:color w:val="000000"/>
        </w:rPr>
        <w:t>Integrated with Kendo UI Components.</w:t>
      </w:r>
    </w:p>
    <w:p w14:paraId="56F4AB9A" w14:textId="77777777" w:rsidR="00E7285F" w:rsidRPr="00061F10" w:rsidRDefault="00E7285F" w:rsidP="000F14BC">
      <w:pPr>
        <w:pStyle w:val="TasksPerformedBulletsLevel1"/>
        <w:rPr>
          <w:color w:val="000000"/>
        </w:rPr>
      </w:pPr>
      <w:r w:rsidRPr="00061F10">
        <w:rPr>
          <w:color w:val="000000"/>
        </w:rPr>
        <w:t>In</w:t>
      </w:r>
      <w:r w:rsidR="000F14BC" w:rsidRPr="00061F10">
        <w:rPr>
          <w:color w:val="000000"/>
        </w:rPr>
        <w:t>–</w:t>
      </w:r>
      <w:r w:rsidRPr="00061F10">
        <w:rPr>
          <w:color w:val="000000"/>
        </w:rPr>
        <w:t>depth hands</w:t>
      </w:r>
      <w:r w:rsidR="000F14BC" w:rsidRPr="00061F10">
        <w:rPr>
          <w:color w:val="000000"/>
        </w:rPr>
        <w:t>–</w:t>
      </w:r>
      <w:r w:rsidRPr="00061F10">
        <w:rPr>
          <w:color w:val="000000"/>
        </w:rPr>
        <w:t>on knowledge of the Microsoft Dynamics CRM platform, the entity model, security model, and Web services.</w:t>
      </w:r>
    </w:p>
    <w:p w14:paraId="03682344" w14:textId="77777777" w:rsidR="00E7285F" w:rsidRPr="00061F10" w:rsidRDefault="00E7285F" w:rsidP="000F14BC">
      <w:pPr>
        <w:pStyle w:val="TasksPerformedBulletsLevel1"/>
        <w:rPr>
          <w:color w:val="000000"/>
        </w:rPr>
      </w:pPr>
      <w:r w:rsidRPr="00061F10">
        <w:rPr>
          <w:color w:val="000000"/>
        </w:rPr>
        <w:t>In</w:t>
      </w:r>
      <w:r w:rsidR="000F14BC" w:rsidRPr="00061F10">
        <w:rPr>
          <w:color w:val="000000"/>
        </w:rPr>
        <w:t>–</w:t>
      </w:r>
      <w:r w:rsidRPr="00061F10">
        <w:rPr>
          <w:color w:val="000000"/>
        </w:rPr>
        <w:t>depth hands</w:t>
      </w:r>
      <w:r w:rsidR="000F14BC" w:rsidRPr="00061F10">
        <w:rPr>
          <w:color w:val="000000"/>
        </w:rPr>
        <w:t>–</w:t>
      </w:r>
      <w:r w:rsidRPr="00061F10">
        <w:rPr>
          <w:color w:val="000000"/>
        </w:rPr>
        <w:t>on knowledge of Advance Developer Extensions for Dynamics CRM / xRM framework.</w:t>
      </w:r>
    </w:p>
    <w:p w14:paraId="4D1DA5E5" w14:textId="2BC95901" w:rsidR="00E7285F" w:rsidRPr="00061F10" w:rsidRDefault="00E7285F" w:rsidP="000F14BC">
      <w:pPr>
        <w:pStyle w:val="TasksPerformedBulletsLevel1"/>
        <w:rPr>
          <w:color w:val="000000"/>
        </w:rPr>
      </w:pPr>
      <w:r w:rsidRPr="00061F10">
        <w:rPr>
          <w:color w:val="000000"/>
        </w:rPr>
        <w:t>Hands</w:t>
      </w:r>
      <w:r w:rsidR="000F14BC" w:rsidRPr="00061F10">
        <w:rPr>
          <w:color w:val="000000"/>
        </w:rPr>
        <w:t>–</w:t>
      </w:r>
      <w:r w:rsidRPr="00061F10">
        <w:rPr>
          <w:color w:val="000000"/>
        </w:rPr>
        <w:t>on experience architecting solutions that involve CRM customization to include server</w:t>
      </w:r>
      <w:r w:rsidR="00353BE6" w:rsidRPr="00061F10">
        <w:rPr>
          <w:color w:val="000000"/>
        </w:rPr>
        <w:t>-</w:t>
      </w:r>
      <w:r w:rsidRPr="00061F10">
        <w:rPr>
          <w:color w:val="000000"/>
        </w:rPr>
        <w:t xml:space="preserve">side code, custom business logic, integration modules, workflow assemblies and </w:t>
      </w:r>
      <w:r w:rsidR="00F4333E" w:rsidRPr="00061F10">
        <w:rPr>
          <w:color w:val="000000"/>
        </w:rPr>
        <w:t>plugins</w:t>
      </w:r>
      <w:r w:rsidR="00F4333E">
        <w:rPr>
          <w:color w:val="000000"/>
        </w:rPr>
        <w:t>.</w:t>
      </w:r>
    </w:p>
    <w:p w14:paraId="057212E5" w14:textId="77777777" w:rsidR="00E7285F" w:rsidRPr="00061F10" w:rsidRDefault="00E7285F" w:rsidP="000F14BC">
      <w:pPr>
        <w:pStyle w:val="TasksPerformedBulletsLevel1"/>
        <w:rPr>
          <w:color w:val="000000"/>
        </w:rPr>
      </w:pPr>
      <w:r w:rsidRPr="00061F10">
        <w:rPr>
          <w:color w:val="000000"/>
        </w:rPr>
        <w:t>Experience with customizing the Web client or Dynamics CRM for Microsoft Office Outlook to include scripting, integration/development of custom Web pages using the CRM user interface and style guides</w:t>
      </w:r>
    </w:p>
    <w:p w14:paraId="044B805C" w14:textId="77777777" w:rsidR="004107C5" w:rsidRPr="00061F10" w:rsidRDefault="004107C5" w:rsidP="000F14BC">
      <w:pPr>
        <w:pStyle w:val="TasksPerformedBulletsLevel1"/>
        <w:rPr>
          <w:color w:val="000000"/>
        </w:rPr>
      </w:pPr>
      <w:r w:rsidRPr="00061F10">
        <w:rPr>
          <w:color w:val="000000"/>
        </w:rPr>
        <w:t>Experience in Database Design, Development &amp; Support of MS SQL Server 2012/2008 for Production/UAT/development.</w:t>
      </w:r>
    </w:p>
    <w:p w14:paraId="5F88007E" w14:textId="77777777" w:rsidR="004107C5" w:rsidRPr="00061F10" w:rsidRDefault="004107C5" w:rsidP="000F14BC">
      <w:pPr>
        <w:pStyle w:val="TasksPerformedBulletsLevel1"/>
        <w:rPr>
          <w:color w:val="000000"/>
        </w:rPr>
      </w:pPr>
      <w:r w:rsidRPr="00061F10">
        <w:rPr>
          <w:color w:val="000000"/>
        </w:rPr>
        <w:t>Experience in implementing business logic using Triggers, Indexes, Views and Stored procedures.</w:t>
      </w:r>
    </w:p>
    <w:p w14:paraId="7F87CF04" w14:textId="77777777" w:rsidR="004107C5" w:rsidRPr="00061F10" w:rsidRDefault="00823F92" w:rsidP="000F14BC">
      <w:pPr>
        <w:pStyle w:val="TasksPerformedBulletsLevel1"/>
        <w:rPr>
          <w:color w:val="000000"/>
        </w:rPr>
      </w:pPr>
      <w:r>
        <w:rPr>
          <w:color w:val="000000"/>
        </w:rPr>
        <w:t>Excellent e</w:t>
      </w:r>
      <w:r w:rsidR="004107C5" w:rsidRPr="00061F10">
        <w:rPr>
          <w:color w:val="000000"/>
        </w:rPr>
        <w:t>xperience in monitoring SQL Server Performance tuning in SQL Server using SQL Profiler, Query Analyzer, Index Tuning Wizard, and Windows Performance Monitor.</w:t>
      </w:r>
    </w:p>
    <w:p w14:paraId="181DC637" w14:textId="77777777" w:rsidR="000F14BC" w:rsidRPr="000F14BC" w:rsidRDefault="004107C5" w:rsidP="000F14BC">
      <w:pPr>
        <w:pStyle w:val="TasksPerformedBulletsLevel1"/>
      </w:pPr>
      <w:r w:rsidRPr="00061F10">
        <w:rPr>
          <w:color w:val="000000"/>
        </w:rPr>
        <w:t>Advanced extensible reporting skills using SQL Server Reporting Services (SSRS)</w:t>
      </w:r>
    </w:p>
    <w:p w14:paraId="4949E5E6" w14:textId="77777777" w:rsidR="005C7E1E" w:rsidRDefault="006A42EC" w:rsidP="006A42EC">
      <w:pPr>
        <w:pStyle w:val="TechnicalEnvironment"/>
      </w:pPr>
      <w:r>
        <w:t>Technical Environment:</w:t>
      </w:r>
      <w:r w:rsidR="0068654B" w:rsidRPr="000F14BC">
        <w:t xml:space="preserve"> </w:t>
      </w:r>
    </w:p>
    <w:p w14:paraId="3305920E" w14:textId="77777777" w:rsidR="000F14BC" w:rsidRPr="005C7E1E" w:rsidRDefault="0068654B" w:rsidP="005C7E1E">
      <w:pPr>
        <w:pStyle w:val="StandardParagraph"/>
      </w:pPr>
      <w:r w:rsidRPr="005C7E1E">
        <w:t>Visual Studio 2010</w:t>
      </w:r>
      <w:r w:rsidR="00A2485D" w:rsidRPr="005C7E1E">
        <w:t>/2012</w:t>
      </w:r>
      <w:r w:rsidR="00FE6F84" w:rsidRPr="005C7E1E">
        <w:t>/2013/2015</w:t>
      </w:r>
      <w:r w:rsidRPr="005C7E1E">
        <w:t>, Windows 2008 R2</w:t>
      </w:r>
      <w:r w:rsidR="00FE6F84" w:rsidRPr="005C7E1E">
        <w:t>/2012/2016</w:t>
      </w:r>
      <w:r w:rsidRPr="005C7E1E">
        <w:t xml:space="preserve">, </w:t>
      </w:r>
      <w:r w:rsidR="008734D1" w:rsidRPr="005C7E1E">
        <w:t>ADFS 2.0,</w:t>
      </w:r>
      <w:r w:rsidR="00036AF1" w:rsidRPr="005C7E1E">
        <w:t xml:space="preserve"> Windows Identity </w:t>
      </w:r>
      <w:r w:rsidR="00FE6F84" w:rsidRPr="005C7E1E">
        <w:t>Foundation, SharePoint</w:t>
      </w:r>
      <w:r w:rsidRPr="005C7E1E">
        <w:t xml:space="preserve"> Server </w:t>
      </w:r>
      <w:r w:rsidR="009D2E68" w:rsidRPr="005C7E1E">
        <w:t>2007/</w:t>
      </w:r>
      <w:r w:rsidRPr="005C7E1E">
        <w:t>2010</w:t>
      </w:r>
      <w:r w:rsidR="00A2485D" w:rsidRPr="005C7E1E">
        <w:t>/</w:t>
      </w:r>
      <w:r w:rsidR="00FE6F84" w:rsidRPr="005C7E1E">
        <w:t>2013/2016/Online, C#</w:t>
      </w:r>
      <w:r w:rsidRPr="005C7E1E">
        <w:t>, ASP.NET,</w:t>
      </w:r>
      <w:r w:rsidR="00657BF2" w:rsidRPr="005C7E1E">
        <w:t xml:space="preserve"> ASP.NET MVC Framework 3.0/4.0</w:t>
      </w:r>
      <w:r w:rsidR="00FE6F84" w:rsidRPr="005C7E1E">
        <w:t>/4.6, Silverlight</w:t>
      </w:r>
      <w:r w:rsidRPr="005C7E1E">
        <w:t>, WCF/WPF/WF, AJAX, MS TFS,</w:t>
      </w:r>
      <w:r w:rsidR="003E1FED" w:rsidRPr="005C7E1E">
        <w:t xml:space="preserve"> HTML 5.0/CSS 3.0, Bootstrap, JQuery/JavaScript,</w:t>
      </w:r>
      <w:r w:rsidRPr="005C7E1E">
        <w:t xml:space="preserve"> Hyper</w:t>
      </w:r>
      <w:r w:rsidR="000F14BC" w:rsidRPr="005C7E1E">
        <w:t>–</w:t>
      </w:r>
      <w:r w:rsidRPr="005C7E1E">
        <w:t>V, SQL Server 2008</w:t>
      </w:r>
      <w:r w:rsidR="008734D1" w:rsidRPr="005C7E1E">
        <w:t xml:space="preserve"> R2</w:t>
      </w:r>
      <w:r w:rsidR="00FE6F84" w:rsidRPr="005C7E1E">
        <w:t>/2012/2014/2016</w:t>
      </w:r>
      <w:r w:rsidRPr="005C7E1E">
        <w:t>, DevExpress</w:t>
      </w:r>
      <w:r w:rsidR="003D352A" w:rsidRPr="005C7E1E">
        <w:t xml:space="preserve">, </w:t>
      </w:r>
      <w:r w:rsidR="00B473AB" w:rsidRPr="005C7E1E">
        <w:t>AngularJS (</w:t>
      </w:r>
      <w:r w:rsidR="00096609" w:rsidRPr="005C7E1E">
        <w:t>1.0)</w:t>
      </w:r>
      <w:r w:rsidR="003D352A" w:rsidRPr="005C7E1E">
        <w:t xml:space="preserve">, Telerik Kendo </w:t>
      </w:r>
      <w:r w:rsidR="00FE6F84" w:rsidRPr="005C7E1E">
        <w:t>UI</w:t>
      </w:r>
      <w:r w:rsidR="001A7BE1" w:rsidRPr="005C7E1E">
        <w:t>, Target Process</w:t>
      </w:r>
      <w:r w:rsidR="00AA3FAC" w:rsidRPr="005C7E1E">
        <w:t>, Dynamics CRM 2011/2013</w:t>
      </w:r>
      <w:r w:rsidR="00FE6F84" w:rsidRPr="005C7E1E">
        <w:t>.</w:t>
      </w:r>
      <w:r w:rsidRPr="005C7E1E">
        <w:t xml:space="preserve"> </w:t>
      </w:r>
    </w:p>
    <w:p w14:paraId="77C0F355" w14:textId="77777777" w:rsidR="000F14BC" w:rsidRDefault="000F14BC" w:rsidP="000F14BC">
      <w:pPr>
        <w:pStyle w:val="ProjectEnd"/>
      </w:pPr>
      <w:r>
        <w:t xml:space="preserve"> </w:t>
      </w:r>
    </w:p>
    <w:p w14:paraId="68F0F71C" w14:textId="77777777" w:rsidR="006A42EC" w:rsidRPr="00061F10" w:rsidRDefault="006A42EC" w:rsidP="005C7E1E">
      <w:pPr>
        <w:pStyle w:val="ProjectNumber8117"/>
      </w:pPr>
      <w:bookmarkStart w:id="26" w:name="ProjectNumber7"/>
      <w:bookmarkStart w:id="27" w:name="ProjectNumber8"/>
      <w:bookmarkStart w:id="28" w:name="ProjectCleaned8"/>
      <w:bookmarkStart w:id="29" w:name="Project8"/>
      <w:bookmarkEnd w:id="23"/>
      <w:bookmarkEnd w:id="24"/>
      <w:bookmarkEnd w:id="26"/>
      <w:bookmarkEnd w:id="27"/>
    </w:p>
    <w:p w14:paraId="7F44DCD0" w14:textId="77777777" w:rsidR="006A42EC" w:rsidRPr="00061F10" w:rsidRDefault="006A42EC" w:rsidP="006A42EC">
      <w:pPr>
        <w:pStyle w:val="DepartmentName"/>
      </w:pPr>
      <w:r w:rsidRPr="00061F10">
        <w:t>Quercus Solutions Inc. (Canada)</w:t>
      </w:r>
    </w:p>
    <w:p w14:paraId="0FD82122" w14:textId="77777777" w:rsidR="00993063" w:rsidRPr="00061F10" w:rsidRDefault="00993063" w:rsidP="00993063">
      <w:pPr>
        <w:pStyle w:val="ProjectTitle"/>
      </w:pPr>
      <w:r w:rsidRPr="00061F10">
        <w:t>Developing Application for CPSA (Physician of Alberta)</w:t>
      </w:r>
    </w:p>
    <w:p w14:paraId="717BDBB5" w14:textId="77777777" w:rsidR="000F14BC" w:rsidRPr="00061F10" w:rsidRDefault="006A42EC" w:rsidP="000F14BC">
      <w:pPr>
        <w:pStyle w:val="ProjectRole"/>
      </w:pPr>
      <w:r w:rsidRPr="00061F10">
        <w:t>Senior .Net/SharePoint Consultant</w:t>
      </w:r>
    </w:p>
    <w:p w14:paraId="37A89E19" w14:textId="7105C600" w:rsidR="000F14BC" w:rsidRPr="007A1DB9" w:rsidRDefault="000F14BC" w:rsidP="007A1DB9">
      <w:pPr>
        <w:pStyle w:val="ProjectDates"/>
      </w:pPr>
      <w:bookmarkStart w:id="30" w:name="DateRange8"/>
      <w:r w:rsidRPr="00061F10">
        <w:t xml:space="preserve">November 2010 – </w:t>
      </w:r>
      <w:r w:rsidR="009C6974">
        <w:t>Jan</w:t>
      </w:r>
      <w:r w:rsidRPr="00061F10">
        <w:t xml:space="preserve"> </w:t>
      </w:r>
      <w:r w:rsidR="00061F10" w:rsidRPr="00061F10">
        <w:t>201</w:t>
      </w:r>
      <w:bookmarkEnd w:id="30"/>
      <w:r w:rsidR="009C6974">
        <w:t>1</w:t>
      </w:r>
    </w:p>
    <w:p w14:paraId="5AC5FBEC" w14:textId="77777777" w:rsidR="009A4162" w:rsidRPr="000F14BC" w:rsidRDefault="009B5C08" w:rsidP="009B5C08">
      <w:pPr>
        <w:pStyle w:val="ProjectDeliverables"/>
      </w:pPr>
      <w:r>
        <w:t>Tasks Performed:</w:t>
      </w:r>
    </w:p>
    <w:p w14:paraId="785E7A93" w14:textId="77777777" w:rsidR="009A4162" w:rsidRPr="000F14BC" w:rsidRDefault="009A4162" w:rsidP="000F14BC">
      <w:pPr>
        <w:pStyle w:val="TasksPerformedBulletsLevel1"/>
      </w:pPr>
      <w:r w:rsidRPr="000F14BC">
        <w:t>Analysis and Designing Client/Server Application</w:t>
      </w:r>
    </w:p>
    <w:p w14:paraId="5B91648B" w14:textId="77777777" w:rsidR="009A4162" w:rsidRPr="000F14BC" w:rsidRDefault="009A4162" w:rsidP="000F14BC">
      <w:pPr>
        <w:pStyle w:val="TasksPerformedBulletsLevel1"/>
      </w:pPr>
      <w:r w:rsidRPr="000F14BC">
        <w:t>Installing and Configuration SharePoint 2010.</w:t>
      </w:r>
    </w:p>
    <w:p w14:paraId="73CB0E2C" w14:textId="77777777" w:rsidR="009A4162" w:rsidRPr="000F14BC" w:rsidRDefault="009A4162" w:rsidP="000F14BC">
      <w:pPr>
        <w:pStyle w:val="TasksPerformedBulletsLevel1"/>
      </w:pPr>
      <w:r w:rsidRPr="000F14BC">
        <w:t>Designing and developing custom Application Page for SharePoint in ASP.NET.</w:t>
      </w:r>
    </w:p>
    <w:p w14:paraId="4FEB9A7B" w14:textId="77777777" w:rsidR="009A4162" w:rsidRPr="000F14BC" w:rsidRDefault="009A4162" w:rsidP="000F14BC">
      <w:pPr>
        <w:pStyle w:val="TasksPerformedBulletsLevel1"/>
      </w:pPr>
      <w:r w:rsidRPr="000F14BC">
        <w:t>Creating Content Type and Deploy Content Type to Sandbox.</w:t>
      </w:r>
    </w:p>
    <w:p w14:paraId="1C923B20" w14:textId="77777777" w:rsidR="009A4162" w:rsidRPr="000F14BC" w:rsidRDefault="009A4162" w:rsidP="000F14BC">
      <w:pPr>
        <w:pStyle w:val="TasksPerformedBulletsLevel1"/>
      </w:pPr>
      <w:r w:rsidRPr="000F14BC">
        <w:t xml:space="preserve">Developing BDC for Custom List and Web Part. </w:t>
      </w:r>
    </w:p>
    <w:p w14:paraId="30F2F751" w14:textId="77777777" w:rsidR="009A4162" w:rsidRPr="000F14BC" w:rsidRDefault="009A4162" w:rsidP="000F14BC">
      <w:pPr>
        <w:pStyle w:val="TasksPerformedBulletsLevel1"/>
      </w:pPr>
      <w:r w:rsidRPr="000F14BC">
        <w:t>Creating WSP and deploy solution package to server farm.</w:t>
      </w:r>
    </w:p>
    <w:p w14:paraId="7406BD35" w14:textId="77777777" w:rsidR="009A4162" w:rsidRPr="000F14BC" w:rsidRDefault="000D74E2" w:rsidP="000F14BC">
      <w:pPr>
        <w:pStyle w:val="TasksPerformedBulletsLevel1"/>
      </w:pPr>
      <w:r w:rsidRPr="000F14BC">
        <w:t>Developing Web Services using WCF</w:t>
      </w:r>
      <w:r w:rsidR="009A4162" w:rsidRPr="000F14BC">
        <w:t>.</w:t>
      </w:r>
    </w:p>
    <w:p w14:paraId="419591D7" w14:textId="77777777" w:rsidR="009A4162" w:rsidRPr="000F14BC" w:rsidRDefault="009A4162" w:rsidP="000F14BC">
      <w:pPr>
        <w:pStyle w:val="TasksPerformedBulletsLevel1"/>
      </w:pPr>
      <w:r w:rsidRPr="000F14BC">
        <w:t>Managing SharePoint Permission.</w:t>
      </w:r>
    </w:p>
    <w:p w14:paraId="2208BB0D" w14:textId="77777777" w:rsidR="009A4162" w:rsidRPr="000F14BC" w:rsidRDefault="009A4162" w:rsidP="000F14BC">
      <w:pPr>
        <w:pStyle w:val="TasksPerformedBulletsLevel1"/>
      </w:pPr>
      <w:r w:rsidRPr="000F14BC">
        <w:t>Developing solution package and deploy to Server farm.</w:t>
      </w:r>
    </w:p>
    <w:p w14:paraId="43FCA250" w14:textId="77777777" w:rsidR="009A4162" w:rsidRPr="000F14BC" w:rsidRDefault="009A4162" w:rsidP="000F14BC">
      <w:pPr>
        <w:pStyle w:val="TasksPerformedBulletsLevel1"/>
      </w:pPr>
      <w:r w:rsidRPr="000F14BC">
        <w:t xml:space="preserve">Developing features for content </w:t>
      </w:r>
      <w:r w:rsidR="00D37135" w:rsidRPr="000F14BC">
        <w:t>Types,</w:t>
      </w:r>
      <w:r w:rsidRPr="000F14BC">
        <w:t xml:space="preserve"> web Part and Custom Actions.</w:t>
      </w:r>
    </w:p>
    <w:p w14:paraId="4DEBA091" w14:textId="77777777" w:rsidR="009A4162" w:rsidRPr="000F14BC" w:rsidRDefault="009A4162" w:rsidP="000F14BC">
      <w:pPr>
        <w:pStyle w:val="TasksPerformedBulletsLevel1"/>
      </w:pPr>
      <w:r w:rsidRPr="000F14BC">
        <w:t>Designing and developing Forms in InfoPath.</w:t>
      </w:r>
    </w:p>
    <w:p w14:paraId="637BBBC8" w14:textId="77777777" w:rsidR="00831EDF" w:rsidRPr="000F14BC" w:rsidRDefault="00831EDF" w:rsidP="000776C3">
      <w:pPr>
        <w:pStyle w:val="TasksPerformedBulletsLevel1"/>
      </w:pPr>
      <w:r w:rsidRPr="000F14BC">
        <w:t>Planned, designed and implemented a new SharePoint 2010 farm in</w:t>
      </w:r>
      <w:r w:rsidR="002A56ED">
        <w:t xml:space="preserve"> </w:t>
      </w:r>
      <w:r w:rsidRPr="000F14BC">
        <w:t>collaboration with other architects for a migration project from a legacy MOSS 2007 farm and multiple .NET applications.</w:t>
      </w:r>
    </w:p>
    <w:p w14:paraId="1CDFD115" w14:textId="77777777" w:rsidR="00831EDF" w:rsidRPr="000F14BC" w:rsidRDefault="00831EDF" w:rsidP="000776C3">
      <w:pPr>
        <w:pStyle w:val="TasksPerformedBulletsLevel1"/>
      </w:pPr>
      <w:r w:rsidRPr="000F14BC">
        <w:t xml:space="preserve">Redeveloped and ensured correct migration of multiple InfoPath 2007 forms and SharePoint Designer Workflows from legacy farm to the new implementation of SharePoint 20110. </w:t>
      </w:r>
    </w:p>
    <w:p w14:paraId="5164DBE8" w14:textId="77777777" w:rsidR="00831EDF" w:rsidRPr="000F14BC" w:rsidRDefault="0035433E" w:rsidP="000F14BC">
      <w:pPr>
        <w:pStyle w:val="TasksPerformedBulletsLevel1"/>
      </w:pPr>
      <w:r>
        <w:t>Provisioned</w:t>
      </w:r>
      <w:r w:rsidR="00831EDF" w:rsidRPr="000F14BC">
        <w:t xml:space="preserve"> SharePoint Online Site Collection using SharePoint Framework PNP.</w:t>
      </w:r>
    </w:p>
    <w:p w14:paraId="255545D9" w14:textId="77777777" w:rsidR="003B50B4" w:rsidRPr="000F14BC" w:rsidRDefault="003B50B4" w:rsidP="000F14BC">
      <w:pPr>
        <w:pStyle w:val="TasksPerformedBulletsLevel1"/>
      </w:pPr>
      <w:r w:rsidRPr="000F14BC">
        <w:t>Experience in Database Design, Development &amp; Support of MS SQL Server 2008 for Production/UAT/development.</w:t>
      </w:r>
    </w:p>
    <w:p w14:paraId="53656541" w14:textId="77777777" w:rsidR="003B50B4" w:rsidRPr="000F14BC" w:rsidRDefault="003B50B4" w:rsidP="000F14BC">
      <w:pPr>
        <w:pStyle w:val="TasksPerformedBulletsLevel1"/>
      </w:pPr>
      <w:r w:rsidRPr="000F14BC">
        <w:t>Experience in implementing business logic using Triggers, Indexes, Views and Stored procedures.</w:t>
      </w:r>
    </w:p>
    <w:p w14:paraId="73EA5D21" w14:textId="77777777" w:rsidR="000F14BC" w:rsidRPr="000F14BC" w:rsidRDefault="003B50B4" w:rsidP="000F14BC">
      <w:pPr>
        <w:pStyle w:val="TasksPerformedBulletsLevel1"/>
      </w:pPr>
      <w:r w:rsidRPr="000F14BC">
        <w:t>Advanced extensible reporting skills using SQL Server Reporting Services (SSRS)</w:t>
      </w:r>
    </w:p>
    <w:p w14:paraId="0103B81F" w14:textId="77777777" w:rsidR="005C7E1E" w:rsidRDefault="006A42EC" w:rsidP="006A42EC">
      <w:pPr>
        <w:pStyle w:val="TechnicalEnvironment"/>
      </w:pPr>
      <w:r>
        <w:t xml:space="preserve">Technical Environment: </w:t>
      </w:r>
    </w:p>
    <w:p w14:paraId="06BB3DEE" w14:textId="77777777" w:rsidR="000F14BC" w:rsidRPr="005C7E1E" w:rsidRDefault="00D37135" w:rsidP="005C7E1E">
      <w:pPr>
        <w:pStyle w:val="StandardParagraph"/>
      </w:pPr>
      <w:r w:rsidRPr="005C7E1E">
        <w:t>Visual Studio 2010</w:t>
      </w:r>
      <w:r w:rsidR="00FE6F84" w:rsidRPr="005C7E1E">
        <w:t>/2012/2013</w:t>
      </w:r>
      <w:r w:rsidRPr="005C7E1E">
        <w:t>, Windows 2008 R2</w:t>
      </w:r>
      <w:r w:rsidR="00FE6F84" w:rsidRPr="005C7E1E">
        <w:t>/2012 R2</w:t>
      </w:r>
      <w:r w:rsidRPr="005C7E1E">
        <w:t xml:space="preserve">, SharePoint Server </w:t>
      </w:r>
      <w:r w:rsidR="00FE6F84" w:rsidRPr="005C7E1E">
        <w:t>2007,</w:t>
      </w:r>
      <w:r w:rsidRPr="005C7E1E">
        <w:t>2010</w:t>
      </w:r>
      <w:r w:rsidR="00FE6F84" w:rsidRPr="005C7E1E">
        <w:t>,2013, C#</w:t>
      </w:r>
      <w:r w:rsidRPr="005C7E1E">
        <w:t>, ASP.NET, Silverlight, WCF/WPF/WF, AJAX, MS TFS,</w:t>
      </w:r>
      <w:r w:rsidR="003E1FED" w:rsidRPr="005C7E1E">
        <w:t xml:space="preserve"> HTML 5.0/CSS 3.0, Bootstrap, JQuery/JavaScript,</w:t>
      </w:r>
      <w:r w:rsidRPr="005C7E1E">
        <w:t xml:space="preserve"> Hyper</w:t>
      </w:r>
      <w:r w:rsidR="000F14BC" w:rsidRPr="005C7E1E">
        <w:t>–</w:t>
      </w:r>
      <w:r w:rsidRPr="005C7E1E">
        <w:t>V, SQL Server 2008</w:t>
      </w:r>
      <w:r w:rsidR="00FE6F84" w:rsidRPr="005C7E1E">
        <w:t xml:space="preserve"> R2/2012</w:t>
      </w:r>
      <w:r w:rsidR="0068654B" w:rsidRPr="005C7E1E">
        <w:t xml:space="preserve">, </w:t>
      </w:r>
      <w:r w:rsidR="00FE6F84" w:rsidRPr="005C7E1E">
        <w:t>DevExpress</w:t>
      </w:r>
      <w:r w:rsidR="001A7BE1" w:rsidRPr="005C7E1E">
        <w:t>, Visual Studio TFS/Project Server</w:t>
      </w:r>
      <w:r w:rsidR="00FE6F84" w:rsidRPr="005C7E1E">
        <w:t>.</w:t>
      </w:r>
      <w:r w:rsidRPr="005C7E1E">
        <w:t xml:space="preserve"> </w:t>
      </w:r>
    </w:p>
    <w:p w14:paraId="58437D92" w14:textId="77777777" w:rsidR="000F14BC" w:rsidRDefault="000F14BC" w:rsidP="000F14BC">
      <w:pPr>
        <w:pStyle w:val="ProjectEnd"/>
      </w:pPr>
      <w:r>
        <w:t xml:space="preserve"> </w:t>
      </w:r>
    </w:p>
    <w:p w14:paraId="30353287" w14:textId="77777777" w:rsidR="000F14BC" w:rsidRPr="005C7E1E" w:rsidRDefault="000F14BC" w:rsidP="005C7E1E">
      <w:pPr>
        <w:pStyle w:val="ProjectNumber8117"/>
      </w:pPr>
      <w:bookmarkStart w:id="31" w:name="ProjectNumber9"/>
      <w:bookmarkStart w:id="32" w:name="ProjectCleaned9"/>
      <w:bookmarkStart w:id="33" w:name="Project9"/>
      <w:bookmarkEnd w:id="28"/>
      <w:bookmarkEnd w:id="29"/>
      <w:bookmarkEnd w:id="31"/>
    </w:p>
    <w:p w14:paraId="03E0372B" w14:textId="77777777" w:rsidR="006A42EC" w:rsidRDefault="006A42EC" w:rsidP="006A42EC">
      <w:pPr>
        <w:pStyle w:val="DepartmentName"/>
      </w:pPr>
      <w:r>
        <w:t>Safety Codes Councils (Canada)</w:t>
      </w:r>
    </w:p>
    <w:p w14:paraId="4BB12318" w14:textId="77777777" w:rsidR="00993063" w:rsidRDefault="00600DAB" w:rsidP="00993063">
      <w:pPr>
        <w:pStyle w:val="ProjectTitle"/>
      </w:pPr>
      <w:r>
        <w:t>Project: Safety Information Tracking E</w:t>
      </w:r>
      <w:r w:rsidR="00993063">
        <w:t>nvironment (eSITE)</w:t>
      </w:r>
    </w:p>
    <w:p w14:paraId="659C2B94" w14:textId="77777777" w:rsidR="006A42EC" w:rsidRDefault="006A42EC" w:rsidP="006A42EC">
      <w:pPr>
        <w:pStyle w:val="ProjectRole"/>
      </w:pPr>
      <w:r>
        <w:t>Senior .Net/SharePoint Consultant</w:t>
      </w:r>
    </w:p>
    <w:p w14:paraId="3340C121" w14:textId="12D01530" w:rsidR="00993063" w:rsidRPr="007A1DB9" w:rsidRDefault="000F14BC" w:rsidP="007A1DB9">
      <w:pPr>
        <w:pStyle w:val="ProjectDates"/>
      </w:pPr>
      <w:bookmarkStart w:id="34" w:name="DateRange9"/>
      <w:r w:rsidRPr="007A1DB9">
        <w:rPr>
          <w:color w:val="000000"/>
        </w:rPr>
        <w:t xml:space="preserve">September 2008 – </w:t>
      </w:r>
      <w:r w:rsidR="007A1DB9" w:rsidRPr="007A1DB9">
        <w:rPr>
          <w:color w:val="000000"/>
        </w:rPr>
        <w:t>October</w:t>
      </w:r>
      <w:r w:rsidRPr="007A1DB9">
        <w:rPr>
          <w:color w:val="000000"/>
        </w:rPr>
        <w:t xml:space="preserve"> 2010</w:t>
      </w:r>
      <w:bookmarkEnd w:id="34"/>
    </w:p>
    <w:p w14:paraId="563DEC33" w14:textId="77777777" w:rsidR="00600DAB" w:rsidRDefault="00600DAB" w:rsidP="00600DAB">
      <w:pPr>
        <w:pStyle w:val="ProjectDeliverables"/>
      </w:pPr>
      <w:r>
        <w:t>Tasks Performed:</w:t>
      </w:r>
    </w:p>
    <w:p w14:paraId="209B38DF" w14:textId="77777777" w:rsidR="002740F2" w:rsidRPr="000F14BC" w:rsidRDefault="002740F2" w:rsidP="000F14BC">
      <w:pPr>
        <w:pStyle w:val="TasksPerformedBulletsLevel1"/>
      </w:pPr>
      <w:r w:rsidRPr="000F14BC">
        <w:t>Analysis and Designing Client/Server Application</w:t>
      </w:r>
    </w:p>
    <w:p w14:paraId="7DE17C67" w14:textId="4567E2D8" w:rsidR="002740F2" w:rsidRPr="000F14BC" w:rsidRDefault="00823F92" w:rsidP="000F14BC">
      <w:pPr>
        <w:pStyle w:val="TasksPerformedBulletsLevel1"/>
      </w:pPr>
      <w:r>
        <w:t>Installed and configured</w:t>
      </w:r>
      <w:r w:rsidR="002740F2" w:rsidRPr="000F14BC">
        <w:t xml:space="preserve"> SharePoint 2007/SharePoint 2010.</w:t>
      </w:r>
      <w:r>
        <w:t xml:space="preserve"> </w:t>
      </w:r>
    </w:p>
    <w:p w14:paraId="4E6E80DD" w14:textId="77777777" w:rsidR="002740F2" w:rsidRPr="000F14BC" w:rsidRDefault="00823F92" w:rsidP="000F14BC">
      <w:pPr>
        <w:pStyle w:val="TasksPerformedBulletsLevel1"/>
      </w:pPr>
      <w:r>
        <w:t>Designed and developed</w:t>
      </w:r>
      <w:r w:rsidR="002740F2" w:rsidRPr="000F14BC">
        <w:t xml:space="preserve"> custom webpage in ASP.NET.</w:t>
      </w:r>
    </w:p>
    <w:p w14:paraId="00528B76" w14:textId="77777777" w:rsidR="002740F2" w:rsidRPr="000F14BC" w:rsidRDefault="00823F92" w:rsidP="000F14BC">
      <w:pPr>
        <w:pStyle w:val="TasksPerformedBulletsLevel1"/>
      </w:pPr>
      <w:r>
        <w:t>Created Content Type and d</w:t>
      </w:r>
      <w:r w:rsidR="002740F2" w:rsidRPr="000F14BC">
        <w:t>eploy</w:t>
      </w:r>
      <w:r>
        <w:t>ed</w:t>
      </w:r>
      <w:r w:rsidR="002740F2" w:rsidRPr="000F14BC">
        <w:t xml:space="preserve"> Content Type to Sandbox.</w:t>
      </w:r>
    </w:p>
    <w:p w14:paraId="79BCD3ED" w14:textId="77777777" w:rsidR="002740F2" w:rsidRPr="000F14BC" w:rsidRDefault="00823F92" w:rsidP="000F14BC">
      <w:pPr>
        <w:pStyle w:val="TasksPerformedBulletsLevel1"/>
      </w:pPr>
      <w:r>
        <w:t>Developed</w:t>
      </w:r>
      <w:r w:rsidR="002740F2" w:rsidRPr="000F14BC">
        <w:t xml:space="preserve"> BDC for Custom List and Web Part. </w:t>
      </w:r>
    </w:p>
    <w:p w14:paraId="5C1B35CA" w14:textId="77777777" w:rsidR="002740F2" w:rsidRPr="000F14BC" w:rsidRDefault="00823F92" w:rsidP="000F14BC">
      <w:pPr>
        <w:pStyle w:val="TasksPerformedBulletsLevel1"/>
      </w:pPr>
      <w:r>
        <w:t>Created</w:t>
      </w:r>
      <w:r w:rsidR="002740F2" w:rsidRPr="000F14BC">
        <w:t xml:space="preserve"> WSP and deploy</w:t>
      </w:r>
      <w:r>
        <w:t>ed</w:t>
      </w:r>
      <w:r w:rsidR="002740F2" w:rsidRPr="000F14BC">
        <w:t xml:space="preserve"> solution package to server farm.</w:t>
      </w:r>
    </w:p>
    <w:p w14:paraId="1AEB7701" w14:textId="13D9065D" w:rsidR="002740F2" w:rsidRPr="000F14BC" w:rsidRDefault="00823F92" w:rsidP="000F14BC">
      <w:pPr>
        <w:pStyle w:val="TasksPerformedBulletsLevel1"/>
      </w:pPr>
      <w:r>
        <w:t>Created</w:t>
      </w:r>
      <w:r w:rsidR="00B158A2" w:rsidRPr="000F14BC">
        <w:t xml:space="preserve"> and</w:t>
      </w:r>
      <w:r>
        <w:t xml:space="preserve"> customized</w:t>
      </w:r>
      <w:r w:rsidR="002B7D40" w:rsidRPr="000F14BC">
        <w:t xml:space="preserve"> </w:t>
      </w:r>
      <w:r w:rsidR="007E7BA7" w:rsidRPr="000F14BC">
        <w:t>Workflow</w:t>
      </w:r>
      <w:r w:rsidR="002740F2" w:rsidRPr="000F14BC">
        <w:t xml:space="preserve"> using </w:t>
      </w:r>
      <w:r w:rsidR="002B7D40" w:rsidRPr="000F14BC">
        <w:t>Visual Studio and SharePoint Designer</w:t>
      </w:r>
      <w:r w:rsidR="002740F2" w:rsidRPr="000F14BC">
        <w:t>.</w:t>
      </w:r>
      <w:r>
        <w:t xml:space="preserve"> </w:t>
      </w:r>
    </w:p>
    <w:p w14:paraId="56411510" w14:textId="01D18E73" w:rsidR="002740F2" w:rsidRPr="000F14BC" w:rsidRDefault="00823F92" w:rsidP="000F14BC">
      <w:pPr>
        <w:pStyle w:val="TasksPerformedBulletsLevel1"/>
      </w:pPr>
      <w:r>
        <w:lastRenderedPageBreak/>
        <w:t>Managed</w:t>
      </w:r>
      <w:r w:rsidR="002740F2" w:rsidRPr="000F14BC">
        <w:t xml:space="preserve"> SharePoint Permission.</w:t>
      </w:r>
      <w:r>
        <w:t xml:space="preserve"> </w:t>
      </w:r>
    </w:p>
    <w:p w14:paraId="19D1ED64" w14:textId="77777777" w:rsidR="002740F2" w:rsidRPr="000F14BC" w:rsidRDefault="00823F92" w:rsidP="000F14BC">
      <w:pPr>
        <w:pStyle w:val="TasksPerformedBulletsLevel1"/>
      </w:pPr>
      <w:r>
        <w:t>Developed</w:t>
      </w:r>
      <w:r w:rsidR="002740F2" w:rsidRPr="000F14BC">
        <w:t xml:space="preserve"> solution package and deploy</w:t>
      </w:r>
      <w:r>
        <w:t>ed</w:t>
      </w:r>
      <w:r w:rsidR="002740F2" w:rsidRPr="000F14BC">
        <w:t xml:space="preserve"> to Server farm.</w:t>
      </w:r>
    </w:p>
    <w:p w14:paraId="258CE25B" w14:textId="77777777" w:rsidR="002740F2" w:rsidRPr="000F14BC" w:rsidRDefault="00823F92" w:rsidP="000F14BC">
      <w:pPr>
        <w:pStyle w:val="TasksPerformedBulletsLevel1"/>
      </w:pPr>
      <w:r>
        <w:t>Developed</w:t>
      </w:r>
      <w:r w:rsidR="002740F2" w:rsidRPr="000F14BC">
        <w:t xml:space="preserve"> features for content </w:t>
      </w:r>
      <w:r w:rsidR="00B158A2" w:rsidRPr="000F14BC">
        <w:t>Types,</w:t>
      </w:r>
      <w:r w:rsidR="002740F2" w:rsidRPr="000F14BC">
        <w:t xml:space="preserve"> web Part and Custom Actions.</w:t>
      </w:r>
    </w:p>
    <w:p w14:paraId="28D48C69" w14:textId="77777777" w:rsidR="002740F2" w:rsidRPr="000F14BC" w:rsidRDefault="00823F92" w:rsidP="000F14BC">
      <w:pPr>
        <w:pStyle w:val="TasksPerformedBulletsLevel1"/>
      </w:pPr>
      <w:r>
        <w:t>Designed and developed</w:t>
      </w:r>
      <w:r w:rsidR="002740F2" w:rsidRPr="000F14BC">
        <w:t xml:space="preserve"> Forms in InfoPath.</w:t>
      </w:r>
    </w:p>
    <w:p w14:paraId="7D1B5954" w14:textId="74B2CD5B" w:rsidR="00831EDF" w:rsidRPr="000F14BC" w:rsidRDefault="00831EDF" w:rsidP="000F14BC">
      <w:pPr>
        <w:pStyle w:val="TasksPerformedBulletsLevel1"/>
      </w:pPr>
      <w:r w:rsidRPr="000F14BC">
        <w:t>SharePoint 2007 upgrade to SharePoint 2010</w:t>
      </w:r>
      <w:r w:rsidR="00FC3084" w:rsidRPr="000F14BC">
        <w:t>.</w:t>
      </w:r>
      <w:r w:rsidR="00823F92">
        <w:t xml:space="preserve"> </w:t>
      </w:r>
    </w:p>
    <w:p w14:paraId="1D3EECC5" w14:textId="2E667738" w:rsidR="00FC3084" w:rsidRPr="000F14BC" w:rsidRDefault="00FC3084" w:rsidP="000F14BC">
      <w:pPr>
        <w:pStyle w:val="TasksPerformedBulletsLevel1"/>
      </w:pPr>
      <w:r w:rsidRPr="000F14BC">
        <w:t>Create</w:t>
      </w:r>
      <w:r w:rsidR="00823F92">
        <w:t>d</w:t>
      </w:r>
      <w:r w:rsidRPr="000F14BC">
        <w:t xml:space="preserve"> Workflow and Forms using Nintex in SharePoint 2007.</w:t>
      </w:r>
      <w:r w:rsidR="00823F92">
        <w:t xml:space="preserve"> </w:t>
      </w:r>
    </w:p>
    <w:p w14:paraId="120E01C8" w14:textId="77777777" w:rsidR="00FC3084" w:rsidRPr="000F14BC" w:rsidRDefault="00FC3084" w:rsidP="000F14BC">
      <w:pPr>
        <w:pStyle w:val="TasksPerformedBulletsLevel1"/>
      </w:pPr>
      <w:r w:rsidRPr="000F14BC">
        <w:t>Implemented Workflow and Forms using Nintex in SharePoint 2010.</w:t>
      </w:r>
    </w:p>
    <w:p w14:paraId="3E6722AF" w14:textId="77777777" w:rsidR="00FC3084" w:rsidRPr="000F14BC" w:rsidRDefault="00823F92" w:rsidP="000F14BC">
      <w:pPr>
        <w:pStyle w:val="TasksPerformedBulletsLevel1"/>
      </w:pPr>
      <w:r w:rsidRPr="000F14BC">
        <w:t>Creat</w:t>
      </w:r>
      <w:r>
        <w:t>ed</w:t>
      </w:r>
      <w:r w:rsidR="00FC3084" w:rsidRPr="000F14BC">
        <w:t xml:space="preserve"> Nintex workflow using line of business in SharePoint 2010.</w:t>
      </w:r>
    </w:p>
    <w:p w14:paraId="15AA62ED" w14:textId="77777777" w:rsidR="00FC3084" w:rsidRPr="000F14BC" w:rsidRDefault="00FC3084" w:rsidP="000F14BC">
      <w:pPr>
        <w:pStyle w:val="TasksPerformedBulletsLevel1"/>
      </w:pPr>
      <w:r w:rsidRPr="000F14BC">
        <w:t>Create Code based Workflow and Info Path Forms for SharePoint using Visual Studio.</w:t>
      </w:r>
    </w:p>
    <w:p w14:paraId="44A1DF49" w14:textId="39105F40" w:rsidR="00FC3084" w:rsidRPr="000F14BC" w:rsidRDefault="00FC3084" w:rsidP="000F14BC">
      <w:pPr>
        <w:pStyle w:val="TasksPerformedBulletsLevel1"/>
      </w:pPr>
      <w:r w:rsidRPr="000F14BC">
        <w:t>Design</w:t>
      </w:r>
      <w:r w:rsidR="00823F92">
        <w:t xml:space="preserve">ed and developed </w:t>
      </w:r>
      <w:r w:rsidRPr="000F14BC">
        <w:t>approval forms in InfoPath 2007 and workflow associated with it.</w:t>
      </w:r>
      <w:r w:rsidR="00823F92">
        <w:t xml:space="preserve"> </w:t>
      </w:r>
    </w:p>
    <w:p w14:paraId="10FFCE69" w14:textId="33DE7742" w:rsidR="00831EDF" w:rsidRPr="000F14BC" w:rsidRDefault="00831EDF" w:rsidP="000776C3">
      <w:pPr>
        <w:pStyle w:val="TasksPerformedBulletsLevel1"/>
      </w:pPr>
      <w:r w:rsidRPr="000F14BC">
        <w:t>Planned, designed and implemented a new SharePoint 2010 farm in</w:t>
      </w:r>
      <w:r w:rsidR="006A42EC">
        <w:t xml:space="preserve"> </w:t>
      </w:r>
      <w:r w:rsidRPr="000F14BC">
        <w:t>collaboration with other architects for a migration project from a legacy MOSS 2007 farm and multiple .NET applications.</w:t>
      </w:r>
      <w:r w:rsidR="00823F92">
        <w:t xml:space="preserve"> </w:t>
      </w:r>
    </w:p>
    <w:p w14:paraId="409E5249" w14:textId="02B43021" w:rsidR="00831EDF" w:rsidRPr="000F14BC" w:rsidRDefault="00831EDF" w:rsidP="000776C3">
      <w:pPr>
        <w:pStyle w:val="TasksPerformedBulletsLevel1"/>
      </w:pPr>
      <w:r w:rsidRPr="000F14BC">
        <w:t>Redeveloped and ensured correct migration of multiple InfoPath 2007 forms and SharePoint Workflows from legacy farm to the new</w:t>
      </w:r>
      <w:r w:rsidR="006A42EC">
        <w:t xml:space="preserve"> </w:t>
      </w:r>
      <w:r w:rsidRPr="000F14BC">
        <w:t>implementation of SharePoint 2010.</w:t>
      </w:r>
    </w:p>
    <w:p w14:paraId="14C78095" w14:textId="77777777" w:rsidR="00010CE6" w:rsidRPr="000F14BC" w:rsidRDefault="00010CE6" w:rsidP="000F14BC">
      <w:pPr>
        <w:pStyle w:val="TasksPerformedBulletsLevel1"/>
      </w:pPr>
      <w:r w:rsidRPr="000F14BC">
        <w:t>Set up Microsoft CRM Environments and demonstrate them to potential prospects.</w:t>
      </w:r>
    </w:p>
    <w:p w14:paraId="449C813C" w14:textId="77777777" w:rsidR="00010CE6" w:rsidRPr="000F14BC" w:rsidRDefault="00010CE6" w:rsidP="000F14BC">
      <w:pPr>
        <w:pStyle w:val="TasksPerformedBulletsLevel1"/>
      </w:pPr>
      <w:r w:rsidRPr="000F14BC">
        <w:t>Lead Microsoft CRM team to implement CRM system for clients.</w:t>
      </w:r>
    </w:p>
    <w:p w14:paraId="4316C1F9" w14:textId="77777777" w:rsidR="00010CE6" w:rsidRPr="000F14BC" w:rsidRDefault="00010CE6" w:rsidP="000F14BC">
      <w:pPr>
        <w:pStyle w:val="TasksPerformedBulletsLevel1"/>
      </w:pPr>
      <w:r w:rsidRPr="000F14BC">
        <w:t>Gather end</w:t>
      </w:r>
      <w:r w:rsidR="000F14BC">
        <w:t>–</w:t>
      </w:r>
      <w:r w:rsidRPr="000F14BC">
        <w:t>users’ business requirements and translate them into CRM Application functions with perform gap analysis design to complete the clients’ business requirements</w:t>
      </w:r>
    </w:p>
    <w:p w14:paraId="5B1C4BDE" w14:textId="77777777" w:rsidR="00010CE6" w:rsidRPr="000F14BC" w:rsidRDefault="00010CE6" w:rsidP="000F14BC">
      <w:pPr>
        <w:pStyle w:val="TasksPerformedBulletsLevel1"/>
      </w:pPr>
      <w:r w:rsidRPr="000F14BC">
        <w:t>Create and develop Microsoft Dynamics CRM Custom parts (callout, workflow, data migration, email integration, new web forms, sitemap, ISV functions) to plug in into out</w:t>
      </w:r>
      <w:r w:rsidR="000F14BC">
        <w:t>–</w:t>
      </w:r>
      <w:r w:rsidRPr="000F14BC">
        <w:t>of</w:t>
      </w:r>
      <w:r w:rsidR="000F14BC">
        <w:t>–</w:t>
      </w:r>
      <w:r w:rsidRPr="000F14BC">
        <w:t>the box of MS CRM Solution.</w:t>
      </w:r>
    </w:p>
    <w:p w14:paraId="67975864" w14:textId="77777777" w:rsidR="00010CE6" w:rsidRPr="000F14BC" w:rsidRDefault="00010CE6" w:rsidP="000F14BC">
      <w:pPr>
        <w:pStyle w:val="TasksPerformedBulletsLevel1"/>
      </w:pPr>
      <w:r w:rsidRPr="000F14BC">
        <w:t>Perform gathering business requirements needs and translate into Microsoft Dynamics CRM functions.</w:t>
      </w:r>
    </w:p>
    <w:p w14:paraId="3426DEE1" w14:textId="77777777" w:rsidR="00010CE6" w:rsidRPr="000F14BC" w:rsidRDefault="00010CE6" w:rsidP="000F14BC">
      <w:pPr>
        <w:pStyle w:val="TasksPerformedBulletsLevel1"/>
      </w:pPr>
      <w:r w:rsidRPr="000F14BC">
        <w:t>Customize CRM reports to specific business requirements need by using SQL Reporting Service.</w:t>
      </w:r>
    </w:p>
    <w:p w14:paraId="52411C74" w14:textId="77777777" w:rsidR="00010CE6" w:rsidRPr="000F14BC" w:rsidRDefault="00010CE6" w:rsidP="000F14BC">
      <w:pPr>
        <w:pStyle w:val="TasksPerformedBulletsLevel1"/>
      </w:pPr>
      <w:r w:rsidRPr="000F14BC">
        <w:t>Strong experience to use C#, Jscript, Workflow assembly, Callout assembly, MS CRM SDK Tool, Data Migration for Microsoft Dynamics CRM customization parts.</w:t>
      </w:r>
    </w:p>
    <w:p w14:paraId="26ED6941" w14:textId="77777777" w:rsidR="00010CE6" w:rsidRPr="000F14BC" w:rsidRDefault="00010CE6" w:rsidP="000F14BC">
      <w:pPr>
        <w:pStyle w:val="TasksPerformedBulletsLevel1"/>
      </w:pPr>
      <w:r w:rsidRPr="000F14BC">
        <w:t>Provide end</w:t>
      </w:r>
      <w:r w:rsidR="000F14BC">
        <w:t>–</w:t>
      </w:r>
      <w:r w:rsidRPr="000F14BC">
        <w:t>users’ training for CRM system with post deployment support.</w:t>
      </w:r>
    </w:p>
    <w:p w14:paraId="7CEBB7A7" w14:textId="77777777" w:rsidR="00010CE6" w:rsidRPr="000F14BC" w:rsidRDefault="002B7D40" w:rsidP="000F14BC">
      <w:pPr>
        <w:pStyle w:val="TasksPerformedBulletsLevel1"/>
      </w:pPr>
      <w:r w:rsidRPr="000F14BC">
        <w:t>Develop custom CRM Web Application Systems by using ASP.NET, SQL Server/Oracle for supporting online / e</w:t>
      </w:r>
      <w:r w:rsidR="000F14BC">
        <w:t>–</w:t>
      </w:r>
      <w:r w:rsidRPr="000F14BC">
        <w:t>commerce operations of small and medium businesses.</w:t>
      </w:r>
    </w:p>
    <w:p w14:paraId="79F18816" w14:textId="77777777" w:rsidR="002B7D40" w:rsidRPr="000F14BC" w:rsidRDefault="002B7D40" w:rsidP="000F14BC">
      <w:pPr>
        <w:pStyle w:val="TasksPerformedBulletsLevel1"/>
      </w:pPr>
      <w:r w:rsidRPr="000F14BC">
        <w:t>Integrated SharePoint 2007 and MS CRM 4.0.</w:t>
      </w:r>
    </w:p>
    <w:p w14:paraId="41FEAF19" w14:textId="77777777" w:rsidR="002B7D40" w:rsidRPr="000F14BC" w:rsidRDefault="002B7D40" w:rsidP="000F14BC">
      <w:pPr>
        <w:pStyle w:val="TasksPerformedBulletsLevel1"/>
      </w:pPr>
      <w:r w:rsidRPr="000F14BC">
        <w:t>Developed MS CRM 4.0 plug in and work flow assembly to support sales, accounting, and customer services business process for system integrator client.</w:t>
      </w:r>
    </w:p>
    <w:p w14:paraId="62903CB4" w14:textId="77777777" w:rsidR="002B7D40" w:rsidRPr="000F14BC" w:rsidRDefault="002B7D40" w:rsidP="000F14BC">
      <w:pPr>
        <w:pStyle w:val="TasksPerformedBulletsLevel1"/>
      </w:pPr>
      <w:r w:rsidRPr="000F14BC">
        <w:t>Integrated other web application with MS CRM by using IFrame and MS CRM Web Services.</w:t>
      </w:r>
    </w:p>
    <w:p w14:paraId="5275B170" w14:textId="77777777" w:rsidR="003B50B4" w:rsidRPr="000F14BC" w:rsidRDefault="003B50B4" w:rsidP="000F14BC">
      <w:pPr>
        <w:pStyle w:val="TasksPerformedBulletsLevel1"/>
      </w:pPr>
      <w:r w:rsidRPr="000F14BC">
        <w:t>Experience in Database Design, Development &amp; Support of MS SQL Server 2008 for Production/UAT/development.</w:t>
      </w:r>
    </w:p>
    <w:p w14:paraId="0824ECAF" w14:textId="77777777" w:rsidR="003B50B4" w:rsidRPr="000F14BC" w:rsidRDefault="003B50B4" w:rsidP="000F14BC">
      <w:pPr>
        <w:pStyle w:val="TasksPerformedBulletsLevel1"/>
      </w:pPr>
      <w:r w:rsidRPr="000F14BC">
        <w:t>Experience in implementing business logic using Triggers, Indexes, Views and Stored procedures.</w:t>
      </w:r>
    </w:p>
    <w:p w14:paraId="0B98A4A2" w14:textId="77777777" w:rsidR="003B50B4" w:rsidRPr="000F14BC" w:rsidRDefault="00823F92" w:rsidP="000F14BC">
      <w:pPr>
        <w:pStyle w:val="TasksPerformedBulletsLevel1"/>
      </w:pPr>
      <w:r>
        <w:t>Excellent e</w:t>
      </w:r>
      <w:r w:rsidR="003B50B4" w:rsidRPr="000F14BC">
        <w:t>xperience in monitoring SQL Server Performance tuning in SQL Server using SQL Profiler, Query Analyzer, Index Tuning Wizard, and Windows Performance Monitor.</w:t>
      </w:r>
    </w:p>
    <w:p w14:paraId="79F09106" w14:textId="77777777" w:rsidR="003B50B4" w:rsidRPr="000F14BC" w:rsidRDefault="003B50B4" w:rsidP="000F14BC">
      <w:pPr>
        <w:pStyle w:val="TasksPerformedBulletsLevel1"/>
      </w:pPr>
      <w:r w:rsidRPr="000F14BC">
        <w:t>Advanced extensible reporting skills using SQL Server Reporting Services (SSRS)</w:t>
      </w:r>
    </w:p>
    <w:p w14:paraId="1CF87989" w14:textId="77777777" w:rsidR="000F14BC" w:rsidRPr="000F14BC" w:rsidRDefault="003B50B4" w:rsidP="000F14BC">
      <w:pPr>
        <w:pStyle w:val="TasksPerformedBulletsLevel1"/>
      </w:pPr>
      <w:r w:rsidRPr="000F14BC">
        <w:t>Extensively worked on Developing SSAS Cubes, Aggregation, KPIs, Measures, Partitioning Cube, Data Mining Models and Deploying and Processing SSAS objects.</w:t>
      </w:r>
    </w:p>
    <w:p w14:paraId="035B350B" w14:textId="77777777" w:rsidR="005C7E1E" w:rsidRDefault="006A42EC" w:rsidP="006A42EC">
      <w:pPr>
        <w:pStyle w:val="TechnicalEnvironment"/>
      </w:pPr>
      <w:r>
        <w:t xml:space="preserve">Technical Environment: </w:t>
      </w:r>
    </w:p>
    <w:p w14:paraId="5D0EAA48" w14:textId="77777777" w:rsidR="000F14BC" w:rsidRPr="005C7E1E" w:rsidRDefault="002740F2" w:rsidP="005C7E1E">
      <w:pPr>
        <w:pStyle w:val="StandardParagraph"/>
      </w:pPr>
      <w:r w:rsidRPr="005C7E1E">
        <w:t xml:space="preserve">Win XP </w:t>
      </w:r>
      <w:r w:rsidR="004502F4" w:rsidRPr="005C7E1E">
        <w:t>Professional,</w:t>
      </w:r>
      <w:r w:rsidRPr="005C7E1E">
        <w:t xml:space="preserve"> .NET Framework, VS.NET 2008, C#, JavaScript, SQL Server Reporting </w:t>
      </w:r>
      <w:r w:rsidR="009D2E68" w:rsidRPr="005C7E1E">
        <w:t>Service,</w:t>
      </w:r>
      <w:r w:rsidRPr="005C7E1E">
        <w:t xml:space="preserve"> ASP.NET,</w:t>
      </w:r>
      <w:r w:rsidR="00657BF2" w:rsidRPr="005C7E1E">
        <w:t xml:space="preserve"> ASP.NET MVC </w:t>
      </w:r>
      <w:r w:rsidR="009D2E68" w:rsidRPr="005C7E1E">
        <w:t>Framework, AJAX</w:t>
      </w:r>
      <w:r w:rsidRPr="005C7E1E">
        <w:t>, WSS 3.0, Moss 2007</w:t>
      </w:r>
      <w:r w:rsidR="00010CE6" w:rsidRPr="005C7E1E">
        <w:t>, SharePoint 2010</w:t>
      </w:r>
      <w:r w:rsidRPr="005C7E1E">
        <w:t>, MS</w:t>
      </w:r>
      <w:r w:rsidR="000F14BC" w:rsidRPr="005C7E1E">
        <w:t>–</w:t>
      </w:r>
      <w:r w:rsidRPr="005C7E1E">
        <w:t>SQL Server 2005&amp; 2008, Oracle 10</w:t>
      </w:r>
      <w:r w:rsidR="009D2E68" w:rsidRPr="005C7E1E">
        <w:t>g, Nintex</w:t>
      </w:r>
      <w:r w:rsidRPr="005C7E1E">
        <w:t xml:space="preserve"> work flow, Cruise Control, SQL Server Integration </w:t>
      </w:r>
      <w:r w:rsidR="009D2E68" w:rsidRPr="005C7E1E">
        <w:t>Service,</w:t>
      </w:r>
      <w:r w:rsidRPr="005C7E1E">
        <w:t xml:space="preserve"> </w:t>
      </w:r>
      <w:r w:rsidR="009D2E68" w:rsidRPr="005C7E1E">
        <w:t>Toad,</w:t>
      </w:r>
      <w:r w:rsidRPr="005C7E1E">
        <w:t xml:space="preserve"> WPF/WCF, Silverlight, Cruise Control, </w:t>
      </w:r>
      <w:r w:rsidR="00010CE6" w:rsidRPr="005C7E1E">
        <w:t>MS Build, Microsoft Dynamics CRM 4.0, Microsoft BizTalk Server 2009</w:t>
      </w:r>
      <w:r w:rsidR="001A7BE1" w:rsidRPr="005C7E1E">
        <w:t>, Jira</w:t>
      </w:r>
      <w:r w:rsidR="00010CE6" w:rsidRPr="005C7E1E">
        <w:t>.</w:t>
      </w:r>
    </w:p>
    <w:p w14:paraId="16A76A58" w14:textId="77777777" w:rsidR="000F14BC" w:rsidRDefault="000F14BC" w:rsidP="000F14BC">
      <w:pPr>
        <w:pStyle w:val="ProjectEnd"/>
      </w:pPr>
      <w:r>
        <w:lastRenderedPageBreak/>
        <w:t xml:space="preserve"> </w:t>
      </w:r>
    </w:p>
    <w:p w14:paraId="2FA771CF" w14:textId="77777777" w:rsidR="000F14BC" w:rsidRPr="005C7E1E" w:rsidRDefault="000F14BC" w:rsidP="005C7E1E">
      <w:pPr>
        <w:pStyle w:val="ProjectNumber8117"/>
      </w:pPr>
      <w:bookmarkStart w:id="35" w:name="ProjectNumber10"/>
      <w:bookmarkStart w:id="36" w:name="ProjectCleaned10"/>
      <w:bookmarkStart w:id="37" w:name="Project10"/>
      <w:bookmarkEnd w:id="32"/>
      <w:bookmarkEnd w:id="33"/>
      <w:bookmarkEnd w:id="35"/>
    </w:p>
    <w:p w14:paraId="45C5E2BF" w14:textId="77777777" w:rsidR="006A42EC" w:rsidRDefault="006A42EC" w:rsidP="006A42EC">
      <w:pPr>
        <w:pStyle w:val="DepartmentName"/>
      </w:pPr>
      <w:r>
        <w:t xml:space="preserve">Help Desk </w:t>
      </w:r>
      <w:r w:rsidR="00993063">
        <w:t>Technology Corporation (Canada)</w:t>
      </w:r>
    </w:p>
    <w:p w14:paraId="53989D57" w14:textId="77777777" w:rsidR="000F14BC" w:rsidRDefault="006A42EC" w:rsidP="000F14BC">
      <w:pPr>
        <w:pStyle w:val="ProjectRole"/>
      </w:pPr>
      <w:r>
        <w:t>Senior .Net Developer</w:t>
      </w:r>
    </w:p>
    <w:p w14:paraId="20D8F849" w14:textId="3DA8E117" w:rsidR="000F14BC" w:rsidRPr="007A1DB9" w:rsidRDefault="000F14BC" w:rsidP="007A1DB9">
      <w:pPr>
        <w:pStyle w:val="ProjectDates"/>
      </w:pPr>
      <w:bookmarkStart w:id="38" w:name="DateRange10"/>
      <w:r w:rsidRPr="007A1DB9">
        <w:rPr>
          <w:color w:val="000000"/>
        </w:rPr>
        <w:t xml:space="preserve">January 2007 – </w:t>
      </w:r>
      <w:r w:rsidR="007A1DB9" w:rsidRPr="007A1DB9">
        <w:rPr>
          <w:color w:val="000000"/>
        </w:rPr>
        <w:t>August</w:t>
      </w:r>
      <w:r w:rsidRPr="007A1DB9">
        <w:rPr>
          <w:color w:val="000000"/>
        </w:rPr>
        <w:t xml:space="preserve"> 2008</w:t>
      </w:r>
      <w:bookmarkEnd w:id="38"/>
    </w:p>
    <w:p w14:paraId="3EB9CEA7" w14:textId="77777777" w:rsidR="009B5C08" w:rsidRDefault="009B5C08" w:rsidP="009B5C08">
      <w:pPr>
        <w:pStyle w:val="ProjectDeliverables"/>
      </w:pPr>
      <w:r>
        <w:t>Tasks Performed:</w:t>
      </w:r>
    </w:p>
    <w:p w14:paraId="7939B71A" w14:textId="77777777" w:rsidR="002740F2" w:rsidRPr="000F14BC" w:rsidRDefault="002740F2" w:rsidP="000F14BC">
      <w:pPr>
        <w:pStyle w:val="TasksPerformedBulletsLevel1"/>
      </w:pPr>
      <w:r w:rsidRPr="000F14BC">
        <w:t>Design and Developing Web Portal, Windows Base Application, Web Service.</w:t>
      </w:r>
    </w:p>
    <w:p w14:paraId="363269DD" w14:textId="77777777" w:rsidR="002740F2" w:rsidRPr="000F14BC" w:rsidRDefault="002740F2" w:rsidP="000F14BC">
      <w:pPr>
        <w:pStyle w:val="TasksPerformedBulletsLevel1"/>
      </w:pPr>
      <w:r w:rsidRPr="000F14BC">
        <w:t>Analysis and Designing Client/Server Application</w:t>
      </w:r>
    </w:p>
    <w:p w14:paraId="47142238" w14:textId="77777777" w:rsidR="002740F2" w:rsidRPr="000F14BC" w:rsidRDefault="002740F2" w:rsidP="000F14BC">
      <w:pPr>
        <w:pStyle w:val="TasksPerformedBulletsLevel1"/>
      </w:pPr>
      <w:r w:rsidRPr="000F14BC">
        <w:t>Installing and Configuration SharePoint 2007.</w:t>
      </w:r>
    </w:p>
    <w:p w14:paraId="6A719D80" w14:textId="77777777" w:rsidR="002740F2" w:rsidRPr="000F14BC" w:rsidRDefault="002740F2" w:rsidP="000F14BC">
      <w:pPr>
        <w:pStyle w:val="TasksPerformedBulletsLevel1"/>
      </w:pPr>
      <w:r w:rsidRPr="000F14BC">
        <w:t>Database design and developing</w:t>
      </w:r>
      <w:r w:rsidR="00235134" w:rsidRPr="000F14BC">
        <w:t>, d</w:t>
      </w:r>
      <w:r w:rsidRPr="000F14BC">
        <w:t>atabase Configuration Application</w:t>
      </w:r>
      <w:r w:rsidR="00235134" w:rsidRPr="000F14BC">
        <w:t>, d</w:t>
      </w:r>
      <w:r w:rsidRPr="000F14BC">
        <w:t>atabase Upgrade Application.</w:t>
      </w:r>
    </w:p>
    <w:p w14:paraId="23B42B91" w14:textId="77777777" w:rsidR="008760AE" w:rsidRPr="000F14BC" w:rsidRDefault="002740F2" w:rsidP="000F14BC">
      <w:pPr>
        <w:pStyle w:val="TasksPerformedBulletsLevel1"/>
      </w:pPr>
      <w:r w:rsidRPr="000F14BC">
        <w:t xml:space="preserve">SharePoint Application was developed using medium Server farm configuration, Extensive use of personalization, branding, custom web parts, content types, InfoPath forms, and Custom workflows using Windows Workflow Foundation </w:t>
      </w:r>
    </w:p>
    <w:p w14:paraId="51F81B03" w14:textId="77777777" w:rsidR="002B7D40" w:rsidRPr="000F14BC" w:rsidRDefault="002B7D40" w:rsidP="000F14BC">
      <w:pPr>
        <w:pStyle w:val="TasksPerformedBulletsLevel1"/>
      </w:pPr>
      <w:r w:rsidRPr="000F14BC">
        <w:t>Set up Microsoft CRM Environments and demonstrate them to potential prospects.</w:t>
      </w:r>
    </w:p>
    <w:p w14:paraId="36312AEA" w14:textId="77777777" w:rsidR="002B7D40" w:rsidRPr="000F14BC" w:rsidRDefault="002B7D40" w:rsidP="000F14BC">
      <w:pPr>
        <w:pStyle w:val="TasksPerformedBulletsLevel1"/>
      </w:pPr>
      <w:r w:rsidRPr="000F14BC">
        <w:t>Lead Microsoft CRM team to implement CRM system for clients.</w:t>
      </w:r>
    </w:p>
    <w:p w14:paraId="17483145" w14:textId="77777777" w:rsidR="002B7D40" w:rsidRPr="000F14BC" w:rsidRDefault="002B7D40" w:rsidP="000F14BC">
      <w:pPr>
        <w:pStyle w:val="TasksPerformedBulletsLevel1"/>
      </w:pPr>
      <w:r w:rsidRPr="000F14BC">
        <w:t>Gather end</w:t>
      </w:r>
      <w:r w:rsidR="000F14BC">
        <w:t>–</w:t>
      </w:r>
      <w:r w:rsidRPr="000F14BC">
        <w:t>users’ business requirements and translate them into CRM Application functions with perform gap analysis design to complete the clients’ business requirements</w:t>
      </w:r>
    </w:p>
    <w:p w14:paraId="4796EAE0" w14:textId="77777777" w:rsidR="002B7D40" w:rsidRPr="000F14BC" w:rsidRDefault="002B7D40" w:rsidP="000F14BC">
      <w:pPr>
        <w:pStyle w:val="TasksPerformedBulletsLevel1"/>
      </w:pPr>
      <w:r w:rsidRPr="000F14BC">
        <w:t>Create and develop Microsoft Dynamics CRM Custom parts (callout, workflow, data migration, email integration, new web forms, sitemap, ISV functions) to plug in into out</w:t>
      </w:r>
      <w:r w:rsidR="000F14BC">
        <w:t>–</w:t>
      </w:r>
      <w:r w:rsidRPr="000F14BC">
        <w:t>of</w:t>
      </w:r>
      <w:r w:rsidR="000F14BC">
        <w:t>–</w:t>
      </w:r>
      <w:r w:rsidRPr="000F14BC">
        <w:t>the box of MS CRM Solution.</w:t>
      </w:r>
    </w:p>
    <w:p w14:paraId="03BD5FCE" w14:textId="77777777" w:rsidR="002B7D40" w:rsidRPr="000F14BC" w:rsidRDefault="002B7D40" w:rsidP="000F14BC">
      <w:pPr>
        <w:pStyle w:val="TasksPerformedBulletsLevel1"/>
      </w:pPr>
      <w:r w:rsidRPr="000F14BC">
        <w:t>Perform gathering business requirements needs and translate into Microsoft Dynamics CRM functions.</w:t>
      </w:r>
    </w:p>
    <w:p w14:paraId="13111FCE" w14:textId="77777777" w:rsidR="002B7D40" w:rsidRPr="000F14BC" w:rsidRDefault="002B7D40" w:rsidP="000F14BC">
      <w:pPr>
        <w:pStyle w:val="TasksPerformedBulletsLevel1"/>
      </w:pPr>
      <w:r w:rsidRPr="000F14BC">
        <w:t>Customize CRM reports to specific business requirements need by using SQL Reporting Service.</w:t>
      </w:r>
    </w:p>
    <w:p w14:paraId="12FDDDA2" w14:textId="77777777" w:rsidR="002B7D40" w:rsidRPr="000F14BC" w:rsidRDefault="002B7D40" w:rsidP="000F14BC">
      <w:pPr>
        <w:pStyle w:val="TasksPerformedBulletsLevel1"/>
      </w:pPr>
      <w:r w:rsidRPr="000F14BC">
        <w:t>Strong experience to use C#, Jscript, Workflow assembly, Callout assembly, MS CRM SDK Tool, Data Migration for Microsoft Dynamics CRM customization parts.</w:t>
      </w:r>
    </w:p>
    <w:p w14:paraId="302C4161" w14:textId="77777777" w:rsidR="002B7D40" w:rsidRPr="000F14BC" w:rsidRDefault="002B7D40" w:rsidP="000F14BC">
      <w:pPr>
        <w:pStyle w:val="TasksPerformedBulletsLevel1"/>
      </w:pPr>
      <w:r w:rsidRPr="000F14BC">
        <w:t>Provide end</w:t>
      </w:r>
      <w:r w:rsidR="000F14BC">
        <w:t>–</w:t>
      </w:r>
      <w:r w:rsidRPr="000F14BC">
        <w:t>users’ training for CRM system with post deployment support.</w:t>
      </w:r>
    </w:p>
    <w:p w14:paraId="2CD5028D" w14:textId="77777777" w:rsidR="002B7D40" w:rsidRPr="000F14BC" w:rsidRDefault="002B7D40" w:rsidP="000F14BC">
      <w:pPr>
        <w:pStyle w:val="TasksPerformedBulletsLevel1"/>
      </w:pPr>
      <w:r w:rsidRPr="000F14BC">
        <w:t>Develop custom CRM Web Application Systems by using ASP.NET, SQL Server/Oracle for supporting online / e</w:t>
      </w:r>
      <w:r w:rsidR="000F14BC">
        <w:t>–</w:t>
      </w:r>
      <w:r w:rsidRPr="000F14BC">
        <w:t>commerce operations of small and medium businesses.</w:t>
      </w:r>
    </w:p>
    <w:p w14:paraId="02CFACAC" w14:textId="77777777" w:rsidR="002B7D40" w:rsidRPr="000F14BC" w:rsidRDefault="002B7D40" w:rsidP="000F14BC">
      <w:pPr>
        <w:pStyle w:val="TasksPerformedBulletsLevel1"/>
      </w:pPr>
      <w:r w:rsidRPr="000F14BC">
        <w:t>Developed MS CRM 4.0 plug in and work flow assembly to support sales, accounting, and customer services business process for system integrator client.</w:t>
      </w:r>
    </w:p>
    <w:p w14:paraId="742006F7" w14:textId="77777777" w:rsidR="002B7D40" w:rsidRPr="000F14BC" w:rsidRDefault="002B7D40" w:rsidP="000F14BC">
      <w:pPr>
        <w:pStyle w:val="TasksPerformedBulletsLevel1"/>
      </w:pPr>
      <w:r w:rsidRPr="000F14BC">
        <w:t xml:space="preserve">Integrated other web application with MS CRM by using </w:t>
      </w:r>
      <w:r w:rsidR="002F3E7B" w:rsidRPr="000F14BC">
        <w:t>Iframe</w:t>
      </w:r>
      <w:r w:rsidRPr="000F14BC">
        <w:t xml:space="preserve"> and MS CRM Web Services.</w:t>
      </w:r>
    </w:p>
    <w:p w14:paraId="0BB832B0" w14:textId="77777777" w:rsidR="003B50B4" w:rsidRPr="000F14BC" w:rsidRDefault="003B50B4" w:rsidP="000F14BC">
      <w:pPr>
        <w:pStyle w:val="TasksPerformedBulletsLevel1"/>
      </w:pPr>
      <w:r w:rsidRPr="000F14BC">
        <w:t>Experience in Database Design, Development &amp; Support of MS SQL Server 2005 for Production/UAT/development.</w:t>
      </w:r>
    </w:p>
    <w:p w14:paraId="347D4535" w14:textId="77777777" w:rsidR="003B50B4" w:rsidRPr="000F14BC" w:rsidRDefault="003B50B4" w:rsidP="000F14BC">
      <w:pPr>
        <w:pStyle w:val="TasksPerformedBulletsLevel1"/>
      </w:pPr>
      <w:r w:rsidRPr="000F14BC">
        <w:t>Experience in implementing business logic using Triggers, Indexes, Views and Stored procedures.</w:t>
      </w:r>
    </w:p>
    <w:p w14:paraId="44D4CFBB" w14:textId="77777777" w:rsidR="003B50B4" w:rsidRPr="000F14BC" w:rsidRDefault="003B50B4" w:rsidP="000F14BC">
      <w:pPr>
        <w:pStyle w:val="TasksPerformedBulletsLevel1"/>
      </w:pPr>
      <w:r w:rsidRPr="000F14BC">
        <w:t>Excellent Experience in monitoring SQL Server Performance tuning in SQL Server using SQL Profiler, Query Analyzer, Index Tuning Wizard, and Windows Performance Monitor.</w:t>
      </w:r>
    </w:p>
    <w:p w14:paraId="33320BBB" w14:textId="77777777" w:rsidR="000F14BC" w:rsidRPr="000F14BC" w:rsidRDefault="003B50B4" w:rsidP="000F14BC">
      <w:pPr>
        <w:pStyle w:val="TasksPerformedBulletsLevel1"/>
      </w:pPr>
      <w:r w:rsidRPr="000F14BC">
        <w:t>Advanced extensible reporting skills using SQL Server Reporting Services (SSRS)</w:t>
      </w:r>
    </w:p>
    <w:p w14:paraId="21F8D3C3" w14:textId="77777777" w:rsidR="005C7E1E" w:rsidRDefault="006A42EC" w:rsidP="006A42EC">
      <w:pPr>
        <w:pStyle w:val="TechnicalEnvironment"/>
      </w:pPr>
      <w:r>
        <w:t>Technical Environment:</w:t>
      </w:r>
      <w:r w:rsidR="002740F2" w:rsidRPr="000F14BC">
        <w:t xml:space="preserve"> </w:t>
      </w:r>
    </w:p>
    <w:p w14:paraId="61E0969C" w14:textId="77777777" w:rsidR="000F14BC" w:rsidRDefault="002740F2" w:rsidP="005C7E1E">
      <w:pPr>
        <w:pStyle w:val="StandardParagraph"/>
      </w:pPr>
      <w:r w:rsidRPr="005C7E1E">
        <w:t xml:space="preserve">Win XP </w:t>
      </w:r>
      <w:r w:rsidR="009D2E68" w:rsidRPr="005C7E1E">
        <w:t>Professional, .NET</w:t>
      </w:r>
      <w:r w:rsidRPr="005C7E1E">
        <w:t xml:space="preserve"> </w:t>
      </w:r>
      <w:r w:rsidR="00B21398" w:rsidRPr="005C7E1E">
        <w:t>Framework, VS.NET</w:t>
      </w:r>
      <w:r w:rsidRPr="005C7E1E">
        <w:t xml:space="preserve"> 2005, C#, VB.NET, JavaScript, Crystal Report 11.5, ASP.NET, AJAX, WSS 3.0, Moss 2007,</w:t>
      </w:r>
      <w:r w:rsidR="009D2E68" w:rsidRPr="005C7E1E">
        <w:t xml:space="preserve"> SharePoint Server 2010,</w:t>
      </w:r>
      <w:r w:rsidRPr="005C7E1E">
        <w:t xml:space="preserve"> </w:t>
      </w:r>
      <w:r w:rsidR="008760AE" w:rsidRPr="005C7E1E">
        <w:t xml:space="preserve">Nintex Workflow, </w:t>
      </w:r>
      <w:r w:rsidRPr="005C7E1E">
        <w:t>MS</w:t>
      </w:r>
      <w:r w:rsidR="000F14BC" w:rsidRPr="005C7E1E">
        <w:t>–</w:t>
      </w:r>
      <w:r w:rsidRPr="005C7E1E">
        <w:t>SQL Server 2005</w:t>
      </w:r>
      <w:r w:rsidR="009D2E68" w:rsidRPr="005C7E1E">
        <w:t>/2008 R2</w:t>
      </w:r>
      <w:r w:rsidRPr="005C7E1E">
        <w:t xml:space="preserve">, Oracle 10g, Visual Source Safe, Toad, </w:t>
      </w:r>
      <w:r w:rsidR="002B7D40" w:rsidRPr="005C7E1E">
        <w:t>Microsoft Dynamics CRM 3.0, Microsoft BizTalk Server 2006</w:t>
      </w:r>
      <w:r w:rsidR="001A7BE1" w:rsidRPr="005C7E1E">
        <w:t>, Jira</w:t>
      </w:r>
      <w:r w:rsidR="002B7D40" w:rsidRPr="005C7E1E">
        <w:t>.</w:t>
      </w:r>
    </w:p>
    <w:p w14:paraId="5A31737F" w14:textId="77777777" w:rsidR="00737ADF" w:rsidRDefault="00737ADF" w:rsidP="005C7E1E">
      <w:pPr>
        <w:pStyle w:val="StandardParagraph"/>
      </w:pPr>
    </w:p>
    <w:p w14:paraId="53232D25" w14:textId="77777777" w:rsidR="00290C32" w:rsidRPr="005C7E1E" w:rsidRDefault="00290C32" w:rsidP="00290C32">
      <w:pPr>
        <w:pStyle w:val="ProjectNumber8117"/>
      </w:pPr>
    </w:p>
    <w:p w14:paraId="0787B9DD" w14:textId="42F22F6C" w:rsidR="00290C32" w:rsidRDefault="00BC275E" w:rsidP="00290C32">
      <w:pPr>
        <w:pStyle w:val="DepartmentName"/>
      </w:pPr>
      <w:r w:rsidRPr="00BC275E">
        <w:t xml:space="preserve">Matrix Bridge </w:t>
      </w:r>
      <w:r w:rsidR="004D6086" w:rsidRPr="00BC275E">
        <w:t>Corporation</w:t>
      </w:r>
      <w:r w:rsidR="004D6086">
        <w:t xml:space="preserve"> (</w:t>
      </w:r>
      <w:r w:rsidR="007F0830">
        <w:t>Canada)</w:t>
      </w:r>
    </w:p>
    <w:p w14:paraId="6C61B3DB" w14:textId="02BC425A" w:rsidR="00290C32" w:rsidRDefault="00290C32" w:rsidP="00290C32">
      <w:pPr>
        <w:pStyle w:val="ProjectRole"/>
      </w:pPr>
      <w:r>
        <w:t xml:space="preserve">Senior .Net </w:t>
      </w:r>
      <w:r w:rsidR="002671CA">
        <w:t>Developer</w:t>
      </w:r>
    </w:p>
    <w:p w14:paraId="7B3DB731" w14:textId="7ACA1278" w:rsidR="00290C32" w:rsidRPr="00061F10" w:rsidRDefault="003D4638" w:rsidP="00290C32">
      <w:pPr>
        <w:pStyle w:val="ProjectDates"/>
      </w:pPr>
      <w:bookmarkStart w:id="39" w:name="DateRange7"/>
      <w:r>
        <w:t>August</w:t>
      </w:r>
      <w:r w:rsidR="00290C32" w:rsidRPr="00061F10">
        <w:t xml:space="preserve"> 20</w:t>
      </w:r>
      <w:r>
        <w:t>05</w:t>
      </w:r>
      <w:r w:rsidR="00290C32" w:rsidRPr="00061F10">
        <w:t xml:space="preserve"> – </w:t>
      </w:r>
      <w:r>
        <w:t>December 2006</w:t>
      </w:r>
      <w:bookmarkEnd w:id="39"/>
    </w:p>
    <w:p w14:paraId="09A9BC87" w14:textId="77777777" w:rsidR="00290C32" w:rsidRPr="00061F10" w:rsidRDefault="00290C32" w:rsidP="00290C32">
      <w:pPr>
        <w:pStyle w:val="ProjectDeliverables"/>
      </w:pPr>
      <w:r w:rsidRPr="00061F10">
        <w:t>Tasks Performed:</w:t>
      </w:r>
    </w:p>
    <w:p w14:paraId="4FB245E8" w14:textId="416C77A3" w:rsidR="00290C32" w:rsidRPr="00061F10" w:rsidRDefault="00557D64" w:rsidP="00290C32">
      <w:pPr>
        <w:pStyle w:val="TasksPerformedBulletsLevel1"/>
      </w:pPr>
      <w:r w:rsidRPr="00557D64">
        <w:t>Design and Developing Web Application, Windows Base Application, Web Service.</w:t>
      </w:r>
    </w:p>
    <w:p w14:paraId="0530BE56" w14:textId="33474E3C" w:rsidR="00290C32" w:rsidRPr="00061F10" w:rsidRDefault="008224AF" w:rsidP="00290C32">
      <w:pPr>
        <w:pStyle w:val="TasksPerformedBulletsLevel1"/>
      </w:pPr>
      <w:r w:rsidRPr="008224AF">
        <w:t>Database design and developing, Improve database performance.</w:t>
      </w:r>
    </w:p>
    <w:p w14:paraId="0F4EE706" w14:textId="623B18C0" w:rsidR="00290C32" w:rsidRPr="00061F10" w:rsidRDefault="008F3ACF" w:rsidP="00290C32">
      <w:pPr>
        <w:pStyle w:val="TasksPerformedBulletsLevel1"/>
      </w:pPr>
      <w:r w:rsidRPr="008F3ACF">
        <w:t>SharePoint Application was developed using medium Server farm configuration.</w:t>
      </w:r>
    </w:p>
    <w:p w14:paraId="3105E84C" w14:textId="77777777" w:rsidR="00364F76" w:rsidRDefault="00364F76" w:rsidP="00290C32">
      <w:pPr>
        <w:pStyle w:val="TasksPerformedBulletsLevel1"/>
      </w:pPr>
      <w:r w:rsidRPr="00364F76">
        <w:t xml:space="preserve">Extensive use of   personalization, branding, custom web parts, content types, InfoPath forms            and Custom workflows using Windows Workflow Foundation. </w:t>
      </w:r>
    </w:p>
    <w:p w14:paraId="0991A07D" w14:textId="77777777" w:rsidR="00B47025" w:rsidRDefault="00B47025" w:rsidP="00290C32">
      <w:pPr>
        <w:pStyle w:val="TasksPerformedBulletsLevel1"/>
      </w:pPr>
      <w:r w:rsidRPr="00B47025">
        <w:t xml:space="preserve">Experience in Database Design, Development &amp; Support of MS SQL Server 2005 for Production/UAT/development. </w:t>
      </w:r>
    </w:p>
    <w:p w14:paraId="5582C118" w14:textId="338369B2" w:rsidR="00E076E1" w:rsidRDefault="00E076E1" w:rsidP="00290C32">
      <w:pPr>
        <w:pStyle w:val="TasksPerformedBulletsLevel1"/>
      </w:pPr>
      <w:r w:rsidRPr="00E076E1">
        <w:t>Experience in implementing business logic using Triggers, Indexes, Views and Stored procedures.</w:t>
      </w:r>
    </w:p>
    <w:p w14:paraId="52BE6352" w14:textId="42AF32F2" w:rsidR="00290C32" w:rsidRPr="00061F10" w:rsidRDefault="00290C32" w:rsidP="00290C32">
      <w:pPr>
        <w:pStyle w:val="TechnicalEnvironment"/>
      </w:pPr>
      <w:r w:rsidRPr="00061F10">
        <w:t xml:space="preserve">Technical Environment: </w:t>
      </w:r>
    </w:p>
    <w:p w14:paraId="6CF51FCC" w14:textId="2CEB4F71" w:rsidR="00290C32" w:rsidRPr="00061F10" w:rsidRDefault="00435BFB" w:rsidP="00290C32">
      <w:pPr>
        <w:pStyle w:val="StandardParagraph"/>
      </w:pPr>
      <w:r w:rsidRPr="00F51326">
        <w:t>Win 2003 Server, .NET Framework, VS.NET 2005, C#, VB.NET, JavaScript, Crystal Report, ASP.NET, AJAX, WSS 2.0, SharePoint Portal Server 2003, MS-SQL Server 2005, Oracle 10g, Visual Source Safe</w:t>
      </w:r>
      <w:r w:rsidR="00290C32" w:rsidRPr="00061F10">
        <w:t xml:space="preserve">. </w:t>
      </w:r>
    </w:p>
    <w:p w14:paraId="1A47F868" w14:textId="77777777" w:rsidR="009415D5" w:rsidRDefault="009415D5" w:rsidP="009415D5">
      <w:pPr>
        <w:pStyle w:val="StandardParagraph"/>
      </w:pPr>
    </w:p>
    <w:p w14:paraId="56117723" w14:textId="77777777" w:rsidR="009415D5" w:rsidRPr="005C7E1E" w:rsidRDefault="009415D5" w:rsidP="009415D5">
      <w:pPr>
        <w:pStyle w:val="ProjectNumber8117"/>
      </w:pPr>
    </w:p>
    <w:p w14:paraId="77144CE2" w14:textId="2FCBEAD8" w:rsidR="009415D5" w:rsidRDefault="009415D5" w:rsidP="009415D5">
      <w:pPr>
        <w:pStyle w:val="DepartmentName"/>
      </w:pPr>
      <w:r>
        <w:t>Aditech Private Limited (</w:t>
      </w:r>
      <w:r w:rsidR="002671CA">
        <w:t>India</w:t>
      </w:r>
      <w:r>
        <w:t>)</w:t>
      </w:r>
    </w:p>
    <w:p w14:paraId="60D66BC4" w14:textId="0B4DCC63" w:rsidR="009415D5" w:rsidRDefault="002671CA" w:rsidP="009415D5">
      <w:pPr>
        <w:pStyle w:val="ProjectRole"/>
      </w:pPr>
      <w:r>
        <w:t>Software Developer</w:t>
      </w:r>
    </w:p>
    <w:p w14:paraId="1CF12D2D" w14:textId="6F75EB47" w:rsidR="009415D5" w:rsidRPr="00061F10" w:rsidRDefault="00F80469" w:rsidP="009415D5">
      <w:pPr>
        <w:pStyle w:val="ProjectDates"/>
      </w:pPr>
      <w:r>
        <w:t>September</w:t>
      </w:r>
      <w:r w:rsidR="009415D5" w:rsidRPr="00061F10">
        <w:t xml:space="preserve"> 20</w:t>
      </w:r>
      <w:r w:rsidR="009415D5">
        <w:t>0</w:t>
      </w:r>
      <w:r>
        <w:t>1</w:t>
      </w:r>
      <w:r w:rsidR="009415D5" w:rsidRPr="00061F10">
        <w:t xml:space="preserve"> – </w:t>
      </w:r>
      <w:r w:rsidR="0084059D">
        <w:t>May 2005</w:t>
      </w:r>
    </w:p>
    <w:p w14:paraId="6B5ECB32" w14:textId="77777777" w:rsidR="009415D5" w:rsidRPr="00061F10" w:rsidRDefault="009415D5" w:rsidP="009415D5">
      <w:pPr>
        <w:pStyle w:val="ProjectDeliverables"/>
      </w:pPr>
      <w:r w:rsidRPr="00061F10">
        <w:t>Tasks Performed:</w:t>
      </w:r>
    </w:p>
    <w:p w14:paraId="2EA631AE" w14:textId="77777777" w:rsidR="009415D5" w:rsidRPr="00061F10" w:rsidRDefault="009415D5" w:rsidP="009415D5">
      <w:pPr>
        <w:pStyle w:val="TasksPerformedBulletsLevel1"/>
      </w:pPr>
      <w:r w:rsidRPr="00557D64">
        <w:t>Design and Developing Web Application, Windows Base Application, Web Service.</w:t>
      </w:r>
    </w:p>
    <w:p w14:paraId="38CCA512" w14:textId="77777777" w:rsidR="009415D5" w:rsidRPr="00061F10" w:rsidRDefault="009415D5" w:rsidP="009415D5">
      <w:pPr>
        <w:pStyle w:val="TasksPerformedBulletsLevel1"/>
      </w:pPr>
      <w:r w:rsidRPr="008224AF">
        <w:t>Database design and developing, Improve database performance.</w:t>
      </w:r>
    </w:p>
    <w:p w14:paraId="1DE57A9C" w14:textId="77777777" w:rsidR="009415D5" w:rsidRPr="00061F10" w:rsidRDefault="009415D5" w:rsidP="009415D5">
      <w:pPr>
        <w:pStyle w:val="TasksPerformedBulletsLevel1"/>
      </w:pPr>
      <w:r w:rsidRPr="008F3ACF">
        <w:t>SharePoint Application was developed using medium Server farm configuration.</w:t>
      </w:r>
    </w:p>
    <w:p w14:paraId="079D68B3" w14:textId="77777777" w:rsidR="009415D5" w:rsidRDefault="009415D5" w:rsidP="009415D5">
      <w:pPr>
        <w:pStyle w:val="TasksPerformedBulletsLevel1"/>
      </w:pPr>
      <w:r w:rsidRPr="00364F76">
        <w:t xml:space="preserve">Extensive use of   personalization, branding, custom web parts, content types, InfoPath forms            and Custom workflows using Windows Workflow Foundation. </w:t>
      </w:r>
    </w:p>
    <w:p w14:paraId="3CC64D14" w14:textId="77777777" w:rsidR="009415D5" w:rsidRDefault="009415D5" w:rsidP="009415D5">
      <w:pPr>
        <w:pStyle w:val="TasksPerformedBulletsLevel1"/>
      </w:pPr>
      <w:r w:rsidRPr="00B47025">
        <w:t xml:space="preserve">Experience in Database Design, Development &amp; Support of MS SQL Server 2005 for Production/UAT/development. </w:t>
      </w:r>
    </w:p>
    <w:p w14:paraId="1E87DEFF" w14:textId="77777777" w:rsidR="009415D5" w:rsidRDefault="009415D5" w:rsidP="009415D5">
      <w:pPr>
        <w:pStyle w:val="TasksPerformedBulletsLevel1"/>
      </w:pPr>
      <w:r w:rsidRPr="00E076E1">
        <w:t>Experience in implementing business logic using Triggers, Indexes, Views and Stored procedures.</w:t>
      </w:r>
    </w:p>
    <w:p w14:paraId="5D82913C" w14:textId="77777777" w:rsidR="009415D5" w:rsidRPr="00061F10" w:rsidRDefault="009415D5" w:rsidP="009415D5">
      <w:pPr>
        <w:pStyle w:val="TechnicalEnvironment"/>
      </w:pPr>
      <w:r w:rsidRPr="00061F10">
        <w:t xml:space="preserve">Technical Environment: </w:t>
      </w:r>
    </w:p>
    <w:p w14:paraId="750A9844" w14:textId="77777777" w:rsidR="009415D5" w:rsidRDefault="009415D5" w:rsidP="009415D5">
      <w:pPr>
        <w:pStyle w:val="StandardParagraph"/>
      </w:pPr>
      <w:r w:rsidRPr="00F51326">
        <w:t>Win 2003 Server, .NET Framework, VS.NET 2005, C#, VB.NET, JavaScript, Crystal Report, ASP.NET, AJAX, WSS 2.0, SharePoint Portal Server 2003, MS-SQL Server 2005, Oracle 10g, Visual Source Safe</w:t>
      </w:r>
      <w:r w:rsidRPr="00061F10">
        <w:t xml:space="preserve">. </w:t>
      </w:r>
    </w:p>
    <w:p w14:paraId="45676434" w14:textId="77777777" w:rsidR="009B407D" w:rsidRDefault="009B407D" w:rsidP="009415D5">
      <w:pPr>
        <w:pStyle w:val="StandardParagraph"/>
      </w:pPr>
    </w:p>
    <w:p w14:paraId="73DB7370" w14:textId="77777777" w:rsidR="009B407D" w:rsidRPr="005C7E1E" w:rsidRDefault="009B407D" w:rsidP="009B407D">
      <w:pPr>
        <w:pStyle w:val="ProjectNumber8117"/>
      </w:pPr>
    </w:p>
    <w:p w14:paraId="44E88E17" w14:textId="4B28CAEF" w:rsidR="009B407D" w:rsidRDefault="003B6D9D" w:rsidP="009B407D">
      <w:pPr>
        <w:pStyle w:val="DepartmentName"/>
      </w:pPr>
      <w:r>
        <w:t>Info</w:t>
      </w:r>
      <w:r w:rsidR="00F86BFE">
        <w:t>quest Computer Academy</w:t>
      </w:r>
      <w:r w:rsidR="009B407D">
        <w:t xml:space="preserve"> (India)</w:t>
      </w:r>
    </w:p>
    <w:p w14:paraId="289FF2AE" w14:textId="77777777" w:rsidR="009B407D" w:rsidRDefault="009B407D" w:rsidP="009B407D">
      <w:pPr>
        <w:pStyle w:val="ProjectRole"/>
      </w:pPr>
      <w:r>
        <w:t>Software Developer</w:t>
      </w:r>
    </w:p>
    <w:p w14:paraId="1B2DCD63" w14:textId="11651F7E" w:rsidR="009B407D" w:rsidRPr="00061F10" w:rsidRDefault="0085435E" w:rsidP="009B407D">
      <w:pPr>
        <w:pStyle w:val="ProjectDates"/>
      </w:pPr>
      <w:r>
        <w:t>October</w:t>
      </w:r>
      <w:r w:rsidR="009B407D" w:rsidRPr="00061F10">
        <w:t xml:space="preserve"> </w:t>
      </w:r>
      <w:r>
        <w:t>1999</w:t>
      </w:r>
      <w:r w:rsidR="009B407D" w:rsidRPr="00061F10">
        <w:t xml:space="preserve"> – </w:t>
      </w:r>
      <w:r>
        <w:t>August</w:t>
      </w:r>
      <w:r w:rsidR="009B407D">
        <w:t xml:space="preserve"> 200</w:t>
      </w:r>
      <w:r>
        <w:t>1</w:t>
      </w:r>
    </w:p>
    <w:p w14:paraId="472D1014" w14:textId="77777777" w:rsidR="009B407D" w:rsidRPr="00061F10" w:rsidRDefault="009B407D" w:rsidP="009B407D">
      <w:pPr>
        <w:pStyle w:val="ProjectDeliverables"/>
      </w:pPr>
      <w:r w:rsidRPr="00061F10">
        <w:t>Tasks Performed:</w:t>
      </w:r>
    </w:p>
    <w:p w14:paraId="26CEA330" w14:textId="77777777" w:rsidR="009B407D" w:rsidRPr="00061F10" w:rsidRDefault="009B407D" w:rsidP="009B407D">
      <w:pPr>
        <w:pStyle w:val="TasksPerformedBulletsLevel1"/>
      </w:pPr>
      <w:r w:rsidRPr="00557D64">
        <w:t>Design and Developing Web Application, Windows Base Application, Web Service.</w:t>
      </w:r>
    </w:p>
    <w:p w14:paraId="0CB30514" w14:textId="77777777" w:rsidR="00296C87" w:rsidRPr="003B50B4" w:rsidRDefault="00296C87" w:rsidP="00296C87">
      <w:pPr>
        <w:pStyle w:val="TasksPerformedBulletsLevel1"/>
        <w:rPr>
          <w:shd w:val="clear" w:color="auto" w:fill="FFFFFF"/>
        </w:rPr>
      </w:pPr>
      <w:r w:rsidRPr="003B50B4">
        <w:rPr>
          <w:shd w:val="clear" w:color="auto" w:fill="FFFFFF"/>
        </w:rPr>
        <w:t xml:space="preserve">Developing Enterprise ASP.Net Web Application. </w:t>
      </w:r>
    </w:p>
    <w:p w14:paraId="0B5A94B7" w14:textId="77777777" w:rsidR="009B407D" w:rsidRPr="00061F10" w:rsidRDefault="009B407D" w:rsidP="009B407D">
      <w:pPr>
        <w:pStyle w:val="TasksPerformedBulletsLevel1"/>
      </w:pPr>
      <w:r w:rsidRPr="008F3ACF">
        <w:t>SharePoint Application was developed using medium Server farm configuration.</w:t>
      </w:r>
    </w:p>
    <w:p w14:paraId="2D07E11C" w14:textId="77777777" w:rsidR="009B407D" w:rsidRDefault="009B407D" w:rsidP="009B407D">
      <w:pPr>
        <w:pStyle w:val="TasksPerformedBulletsLevel1"/>
      </w:pPr>
      <w:r w:rsidRPr="00364F76">
        <w:lastRenderedPageBreak/>
        <w:t xml:space="preserve">Extensive use of   personalization, branding, custom web parts, content types, InfoPath forms            and Custom workflows using Windows Workflow Foundation. </w:t>
      </w:r>
    </w:p>
    <w:p w14:paraId="2253C498" w14:textId="1B9EC9E6" w:rsidR="009B407D" w:rsidRDefault="009B407D" w:rsidP="009B407D">
      <w:pPr>
        <w:pStyle w:val="TasksPerformedBulletsLevel1"/>
      </w:pPr>
      <w:r w:rsidRPr="00B47025">
        <w:t>Experience in Database Design, Development &amp; Support of MS SQL Server</w:t>
      </w:r>
      <w:r w:rsidR="0053550A">
        <w:t>.</w:t>
      </w:r>
    </w:p>
    <w:p w14:paraId="02A9B165" w14:textId="77777777" w:rsidR="009B407D" w:rsidRDefault="009B407D" w:rsidP="009B407D">
      <w:pPr>
        <w:pStyle w:val="TasksPerformedBulletsLevel1"/>
      </w:pPr>
      <w:r w:rsidRPr="00E076E1">
        <w:t>Experience in implementing business logic using Triggers, Indexes, Views and Stored procedures.</w:t>
      </w:r>
    </w:p>
    <w:p w14:paraId="43072FAE" w14:textId="77777777" w:rsidR="009B407D" w:rsidRPr="00061F10" w:rsidRDefault="009B407D" w:rsidP="009B407D">
      <w:pPr>
        <w:pStyle w:val="TechnicalEnvironment"/>
      </w:pPr>
      <w:r w:rsidRPr="00061F10">
        <w:t xml:space="preserve">Technical Environment: </w:t>
      </w:r>
    </w:p>
    <w:p w14:paraId="7399F1BA" w14:textId="116998F8" w:rsidR="009B407D" w:rsidRPr="00061F10" w:rsidRDefault="004E13F3" w:rsidP="009B407D">
      <w:pPr>
        <w:pStyle w:val="StandardParagraph"/>
      </w:pPr>
      <w:r w:rsidRPr="00F51326">
        <w:t>Win 2000 Server, ASP, Visual Studio, InterDev, V</w:t>
      </w:r>
      <w:r>
        <w:t xml:space="preserve">B, </w:t>
      </w:r>
      <w:r w:rsidRPr="000740F1">
        <w:t>COM+, COM, DCOM</w:t>
      </w:r>
      <w:r>
        <w:t xml:space="preserve">, Crystal Report, JavaScript, </w:t>
      </w:r>
      <w:r w:rsidRPr="00F51326">
        <w:t>SQL Server</w:t>
      </w:r>
      <w:r>
        <w:t>, ASP.Net, C#</w:t>
      </w:r>
      <w:r w:rsidR="009B407D" w:rsidRPr="00061F10">
        <w:t>.</w:t>
      </w:r>
    </w:p>
    <w:p w14:paraId="55343EF6" w14:textId="77777777" w:rsidR="00737ADF" w:rsidRPr="005C7E1E" w:rsidRDefault="00737ADF" w:rsidP="005C7E1E">
      <w:pPr>
        <w:pStyle w:val="StandardParagraph"/>
      </w:pPr>
    </w:p>
    <w:p w14:paraId="6E7437A8" w14:textId="542515E0" w:rsidR="000F14BC" w:rsidRDefault="000F14BC" w:rsidP="00745A4E">
      <w:pPr>
        <w:pStyle w:val="TechnicalEnvironment"/>
      </w:pPr>
      <w:r>
        <w:t xml:space="preserve"> </w:t>
      </w:r>
      <w:bookmarkStart w:id="40" w:name="ProjectNumber11"/>
      <w:bookmarkStart w:id="41" w:name="ProjectNumber12"/>
      <w:bookmarkEnd w:id="36"/>
      <w:bookmarkEnd w:id="37"/>
      <w:bookmarkEnd w:id="40"/>
      <w:bookmarkEnd w:id="41"/>
      <w:r>
        <w:t>Education</w:t>
      </w:r>
      <w:r w:rsidR="00745A4E">
        <w:t>:</w:t>
      </w:r>
    </w:p>
    <w:p w14:paraId="7B882D2D" w14:textId="77777777" w:rsidR="000F14BC" w:rsidRDefault="002A56ED" w:rsidP="000F14BC">
      <w:pPr>
        <w:pStyle w:val="StandardParagraph"/>
      </w:pPr>
      <w:bookmarkStart w:id="42" w:name="Education"/>
      <w:bookmarkEnd w:id="42"/>
      <w:r>
        <w:t xml:space="preserve">Bachelor of Engineer </w:t>
      </w:r>
      <w:r w:rsidR="006A42EC" w:rsidRPr="000F14BC">
        <w:t>Degree</w:t>
      </w:r>
      <w:r w:rsidR="006A42EC" w:rsidRPr="000F14BC">
        <w:tab/>
      </w:r>
      <w:r w:rsidR="006A42EC" w:rsidRPr="002A56ED">
        <w:rPr>
          <w:i/>
        </w:rPr>
        <w:t>Sardar Patel University, Gujarat, India</w:t>
      </w:r>
      <w:r w:rsidR="006A42EC" w:rsidRPr="000F14BC">
        <w:tab/>
        <w:t xml:space="preserve"> 95</w:t>
      </w:r>
      <w:r w:rsidR="006A42EC">
        <w:t>–</w:t>
      </w:r>
      <w:r w:rsidR="006A42EC" w:rsidRPr="000F14BC">
        <w:t>99</w:t>
      </w:r>
    </w:p>
    <w:p w14:paraId="323A0F02" w14:textId="77777777" w:rsidR="000F14BC" w:rsidRDefault="000F14BC" w:rsidP="000F14BC">
      <w:pPr>
        <w:pStyle w:val="ResumeSectionHeading"/>
      </w:pPr>
      <w:r>
        <w:t>Certification</w:t>
      </w:r>
    </w:p>
    <w:p w14:paraId="785E9CB6" w14:textId="77777777" w:rsidR="006A42EC" w:rsidRPr="00993063" w:rsidRDefault="006A42EC" w:rsidP="00993063">
      <w:pPr>
        <w:pStyle w:val="TasksPerformedBulletsLevel1"/>
      </w:pPr>
      <w:bookmarkStart w:id="43" w:name="Certification"/>
      <w:bookmarkEnd w:id="43"/>
      <w:r w:rsidRPr="00993063">
        <w:t xml:space="preserve">Multiple Microsoft Certifications </w:t>
      </w:r>
      <w:r w:rsidRPr="00993063">
        <w:rPr>
          <w:i/>
        </w:rPr>
        <w:t>Microsoft</w:t>
      </w:r>
    </w:p>
    <w:p w14:paraId="60AEDBEA" w14:textId="77777777" w:rsidR="006A42EC" w:rsidRPr="00993063" w:rsidRDefault="00000000" w:rsidP="00993063">
      <w:pPr>
        <w:pStyle w:val="TasksPerformedBulletsLevel2"/>
      </w:pPr>
      <w:hyperlink r:id="rId8" w:history="1">
        <w:r w:rsidR="006A42EC" w:rsidRPr="00993063">
          <w:rPr>
            <w:rStyle w:val="Hyperlink"/>
          </w:rPr>
          <w:t>https://mcp.microsoft.com/Anonymous//Transcript/Validate</w:t>
        </w:r>
      </w:hyperlink>
    </w:p>
    <w:p w14:paraId="2F378C21" w14:textId="7BF0E5F5" w:rsidR="006A42EC" w:rsidRPr="00993063" w:rsidRDefault="006A42EC" w:rsidP="00993063">
      <w:pPr>
        <w:pStyle w:val="TasksPerformedBulletsLevel2"/>
      </w:pPr>
      <w:r w:rsidRPr="00993063">
        <w:t xml:space="preserve">Transcript </w:t>
      </w:r>
      <w:r w:rsidR="00745A4E" w:rsidRPr="00993063">
        <w:t>ID:</w:t>
      </w:r>
      <w:r w:rsidRPr="00993063">
        <w:t xml:space="preserve"> 961680</w:t>
      </w:r>
    </w:p>
    <w:p w14:paraId="0107ABF4" w14:textId="630439AB" w:rsidR="006A42EC" w:rsidRDefault="006A42EC" w:rsidP="00993063">
      <w:pPr>
        <w:pStyle w:val="TasksPerformedBulletsLevel2"/>
      </w:pPr>
      <w:r w:rsidRPr="00993063">
        <w:t xml:space="preserve">Access </w:t>
      </w:r>
      <w:r w:rsidR="00745A4E" w:rsidRPr="00993063">
        <w:t>Code:</w:t>
      </w:r>
      <w:r w:rsidRPr="00993063">
        <w:t xml:space="preserve"> AlpsMcpTrans</w:t>
      </w:r>
    </w:p>
    <w:p w14:paraId="350692CE" w14:textId="77777777" w:rsidR="005169A6" w:rsidRDefault="005169A6" w:rsidP="005169A6">
      <w:pPr>
        <w:pStyle w:val="TasksPerformedBulletsLevel2"/>
      </w:pPr>
      <w:r>
        <w:t>Microsoft 365 Certified: Teamwork Administrator Associate</w:t>
      </w:r>
      <w:r>
        <w:tab/>
        <w:t>July 13, 2019</w:t>
      </w:r>
    </w:p>
    <w:p w14:paraId="78B12A7E" w14:textId="39BC6FBD" w:rsidR="007F7BBE" w:rsidRDefault="005169A6" w:rsidP="005169A6">
      <w:pPr>
        <w:pStyle w:val="TasksPerformedBulletsLevel2"/>
        <w:numPr>
          <w:ilvl w:val="0"/>
          <w:numId w:val="0"/>
        </w:numPr>
        <w:ind w:left="720"/>
      </w:pPr>
      <w:r>
        <w:t>(Certification Number: H190-2904)</w:t>
      </w:r>
    </w:p>
    <w:p w14:paraId="03BA4604" w14:textId="77777777" w:rsidR="00825F24" w:rsidRDefault="00825F24" w:rsidP="00825F24">
      <w:pPr>
        <w:pStyle w:val="TasksPerformedBulletsLevel2"/>
      </w:pPr>
      <w:r>
        <w:t>Microsoft® Certified Solutions Expert: Productivity</w:t>
      </w:r>
      <w:r>
        <w:tab/>
        <w:t>July 5, 2019</w:t>
      </w:r>
    </w:p>
    <w:p w14:paraId="4C0F68B9" w14:textId="1E04A9D6" w:rsidR="006B09ED" w:rsidRDefault="00825F24" w:rsidP="00825F24">
      <w:pPr>
        <w:pStyle w:val="TasksPerformedBulletsLevel2"/>
        <w:numPr>
          <w:ilvl w:val="0"/>
          <w:numId w:val="0"/>
        </w:numPr>
        <w:ind w:left="720"/>
      </w:pPr>
      <w:r>
        <w:t>(Certification Number: H180-8826)</w:t>
      </w:r>
    </w:p>
    <w:p w14:paraId="751A1C4F" w14:textId="77777777" w:rsidR="00EE6A51" w:rsidRDefault="00EE6A51" w:rsidP="00EE6A51">
      <w:pPr>
        <w:pStyle w:val="TasksPerformedBulletsLevel2"/>
      </w:pPr>
      <w:r>
        <w:t>Microsoft 365 Certified: Enterprise Administrator Expert</w:t>
      </w:r>
      <w:r>
        <w:tab/>
        <w:t>July 11, 2019</w:t>
      </w:r>
    </w:p>
    <w:p w14:paraId="0159E775" w14:textId="3A7B8FF3" w:rsidR="006B09ED" w:rsidRDefault="006B09ED" w:rsidP="006B09ED">
      <w:pPr>
        <w:pStyle w:val="TasksPerformedBulletsLevel2"/>
        <w:numPr>
          <w:ilvl w:val="0"/>
          <w:numId w:val="0"/>
        </w:numPr>
        <w:ind w:left="720"/>
      </w:pPr>
      <w:r>
        <w:t>(Certification Number: H188-9816)</w:t>
      </w:r>
    </w:p>
    <w:p w14:paraId="2DBD9280" w14:textId="77777777" w:rsidR="00FA20D2" w:rsidRDefault="00FA20D2" w:rsidP="00FA20D2">
      <w:pPr>
        <w:pStyle w:val="TasksPerformedBulletsLevel2"/>
      </w:pPr>
      <w:r>
        <w:t>Microsoft® Certified Solutions Expert: Data Management and Analytics</w:t>
      </w:r>
      <w:r>
        <w:tab/>
        <w:t>January 18, 2017</w:t>
      </w:r>
    </w:p>
    <w:p w14:paraId="7744EB54" w14:textId="17FB507F" w:rsidR="00EF5ADB" w:rsidRDefault="00A84994" w:rsidP="00FA20D2">
      <w:pPr>
        <w:pStyle w:val="TasksPerformedBulletsLevel2"/>
        <w:numPr>
          <w:ilvl w:val="0"/>
          <w:numId w:val="0"/>
        </w:numPr>
        <w:ind w:left="720"/>
      </w:pPr>
      <w:r>
        <w:t>(</w:t>
      </w:r>
      <w:r w:rsidR="00FA20D2">
        <w:t>Certification Number: G144-4390</w:t>
      </w:r>
      <w:r>
        <w:t>)</w:t>
      </w:r>
    </w:p>
    <w:p w14:paraId="6E2982C0" w14:textId="77777777" w:rsidR="00FA11A9" w:rsidRDefault="00FA11A9" w:rsidP="00FA11A9">
      <w:pPr>
        <w:pStyle w:val="TasksPerformedBulletsLevel2"/>
      </w:pPr>
      <w:r>
        <w:t>Microsoft® Certified Solutions Associate: SQL Server 2012/2014</w:t>
      </w:r>
      <w:r>
        <w:tab/>
        <w:t>January 18, 2017</w:t>
      </w:r>
    </w:p>
    <w:p w14:paraId="7EA9AA72" w14:textId="2C4FEBFB" w:rsidR="00F27EF2" w:rsidRDefault="00A84994" w:rsidP="00FA11A9">
      <w:pPr>
        <w:pStyle w:val="TasksPerformedBulletsLevel2"/>
        <w:numPr>
          <w:ilvl w:val="0"/>
          <w:numId w:val="0"/>
        </w:numPr>
        <w:ind w:left="720"/>
      </w:pPr>
      <w:r>
        <w:t>(</w:t>
      </w:r>
      <w:r w:rsidR="00FA11A9">
        <w:t>Certification Number: F968-6447</w:t>
      </w:r>
      <w:r>
        <w:t>)</w:t>
      </w:r>
    </w:p>
    <w:p w14:paraId="06107F84" w14:textId="77777777" w:rsidR="006619D8" w:rsidRDefault="006619D8" w:rsidP="006619D8">
      <w:pPr>
        <w:pStyle w:val="TasksPerformedBulletsLevel2"/>
      </w:pPr>
      <w:r>
        <w:t>Microsoft® Certified Solutions Expert: Cloud Platform and Infrastructure</w:t>
      </w:r>
      <w:r>
        <w:tab/>
        <w:t>January 1, 2017</w:t>
      </w:r>
    </w:p>
    <w:p w14:paraId="7625F58B" w14:textId="41F8ACF7" w:rsidR="006619D8" w:rsidRDefault="006619D8" w:rsidP="006619D8">
      <w:pPr>
        <w:pStyle w:val="TasksPerformedBulletsLevel2"/>
        <w:numPr>
          <w:ilvl w:val="0"/>
          <w:numId w:val="0"/>
        </w:numPr>
        <w:ind w:left="720"/>
      </w:pPr>
      <w:r>
        <w:t>(Certification Number: G044-6740)</w:t>
      </w:r>
    </w:p>
    <w:p w14:paraId="7A5E3AD4" w14:textId="77777777" w:rsidR="00263748" w:rsidRDefault="00263748" w:rsidP="00263748">
      <w:pPr>
        <w:pStyle w:val="TasksPerformedBulletsLevel2"/>
      </w:pPr>
      <w:r>
        <w:t>Microsoft Certified Solutions Developer: Azure Solutions Architect</w:t>
      </w:r>
      <w:r>
        <w:tab/>
        <w:t>December 20, 2016</w:t>
      </w:r>
    </w:p>
    <w:p w14:paraId="77BCBF82" w14:textId="6CC39222" w:rsidR="00263748" w:rsidRDefault="00263748" w:rsidP="00263748">
      <w:pPr>
        <w:pStyle w:val="TasksPerformedBulletsLevel2"/>
        <w:numPr>
          <w:ilvl w:val="0"/>
          <w:numId w:val="0"/>
        </w:numPr>
        <w:ind w:left="720"/>
      </w:pPr>
      <w:r>
        <w:t>(Certification Number: F922-8932)</w:t>
      </w:r>
    </w:p>
    <w:p w14:paraId="25CA03E9" w14:textId="65E5A934" w:rsidR="007F1F80" w:rsidRDefault="00E53B73" w:rsidP="00BC6206">
      <w:pPr>
        <w:pStyle w:val="TasksPerformedBulletsLevel2"/>
      </w:pPr>
      <w:r>
        <w:t>Microsoft® Certified Solutions Expert: Cloud Platform and Infrastructure (Charter)*</w:t>
      </w:r>
      <w:r w:rsidR="00A84994">
        <w:t xml:space="preserve"> </w:t>
      </w:r>
      <w:r>
        <w:t>December 20, 2016</w:t>
      </w:r>
      <w:r w:rsidR="00A84994">
        <w:t xml:space="preserve"> (</w:t>
      </w:r>
      <w:r>
        <w:t>Certification Number: F922-8933</w:t>
      </w:r>
      <w:r w:rsidR="00A84994">
        <w:t>)</w:t>
      </w:r>
    </w:p>
    <w:p w14:paraId="6B2A11D8" w14:textId="77777777" w:rsidR="00CF3F19" w:rsidRDefault="00CF3F19" w:rsidP="00CF3F19">
      <w:pPr>
        <w:pStyle w:val="TasksPerformedBulletsLevel2"/>
      </w:pPr>
      <w:r>
        <w:t>Microsoft Specialist: Architecting Microsoft Azure Solutions</w:t>
      </w:r>
      <w:r>
        <w:tab/>
        <w:t>December 20, 2016</w:t>
      </w:r>
    </w:p>
    <w:p w14:paraId="69C4DAFE" w14:textId="6EC35071" w:rsidR="00CF3F19" w:rsidRDefault="00CF3F19" w:rsidP="00CF3F19">
      <w:pPr>
        <w:pStyle w:val="TasksPerformedBulletsLevel2"/>
        <w:numPr>
          <w:ilvl w:val="0"/>
          <w:numId w:val="0"/>
        </w:numPr>
        <w:ind w:left="720"/>
      </w:pPr>
      <w:r>
        <w:t>(Certification Number: F922-8934)</w:t>
      </w:r>
    </w:p>
    <w:p w14:paraId="52868EDC" w14:textId="77777777" w:rsidR="009256DC" w:rsidRDefault="009256DC" w:rsidP="009256DC">
      <w:pPr>
        <w:pStyle w:val="TasksPerformedBulletsLevel2"/>
      </w:pPr>
      <w:r>
        <w:t>Microsoft® Certified Solutions Associate: Cloud Platform (Charter)*</w:t>
      </w:r>
      <w:r>
        <w:tab/>
        <w:t>December 17, 2016</w:t>
      </w:r>
    </w:p>
    <w:p w14:paraId="55F20433" w14:textId="7C067E4A" w:rsidR="00DD4908" w:rsidRDefault="009256DC" w:rsidP="009256DC">
      <w:pPr>
        <w:pStyle w:val="TasksPerformedBulletsLevel2"/>
        <w:numPr>
          <w:ilvl w:val="0"/>
          <w:numId w:val="0"/>
        </w:numPr>
        <w:ind w:left="720"/>
      </w:pPr>
      <w:r>
        <w:t>(Certification Number: F919-6153)</w:t>
      </w:r>
    </w:p>
    <w:p w14:paraId="0D9C55AA" w14:textId="472CDD7B" w:rsidR="0018209C" w:rsidRDefault="0018209C" w:rsidP="0018209C">
      <w:pPr>
        <w:pStyle w:val="TasksPerformedBulletsLevel2"/>
      </w:pPr>
      <w:r>
        <w:t xml:space="preserve">Microsoft Specialist: Implementing Microsoft Azure Infrastructure </w:t>
      </w:r>
      <w:r w:rsidR="00004DBA">
        <w:t>Solutions December</w:t>
      </w:r>
      <w:r>
        <w:t xml:space="preserve"> 17, 2016</w:t>
      </w:r>
    </w:p>
    <w:p w14:paraId="60CD41CA" w14:textId="418F2157" w:rsidR="0018209C" w:rsidRDefault="0018209C" w:rsidP="0018209C">
      <w:pPr>
        <w:pStyle w:val="TasksPerformedBulletsLevel2"/>
        <w:numPr>
          <w:ilvl w:val="0"/>
          <w:numId w:val="0"/>
        </w:numPr>
        <w:ind w:left="720"/>
      </w:pPr>
      <w:r>
        <w:t>(Certification Number: F919-6154)</w:t>
      </w:r>
    </w:p>
    <w:p w14:paraId="69F7A1AA" w14:textId="77777777" w:rsidR="00004DBA" w:rsidRDefault="00004DBA" w:rsidP="00004DBA">
      <w:pPr>
        <w:pStyle w:val="TasksPerformedBulletsLevel2"/>
      </w:pPr>
      <w:r>
        <w:t>Microsoft Specialist: Developing Microsoft Azure Solutions</w:t>
      </w:r>
      <w:r>
        <w:tab/>
        <w:t>December 13, 2016</w:t>
      </w:r>
    </w:p>
    <w:p w14:paraId="0100574B" w14:textId="24DD074A" w:rsidR="00004DBA" w:rsidRDefault="00004DBA" w:rsidP="00004DBA">
      <w:pPr>
        <w:pStyle w:val="TasksPerformedBulletsLevel2"/>
        <w:numPr>
          <w:ilvl w:val="0"/>
          <w:numId w:val="0"/>
        </w:numPr>
        <w:ind w:left="720"/>
      </w:pPr>
      <w:r>
        <w:t>(Certification Number: F912-9889)</w:t>
      </w:r>
    </w:p>
    <w:p w14:paraId="21743ACC" w14:textId="77777777" w:rsidR="00115C6D" w:rsidRDefault="00115C6D" w:rsidP="00115C6D">
      <w:pPr>
        <w:pStyle w:val="TasksPerformedBulletsLevel2"/>
      </w:pPr>
      <w:r>
        <w:t>Microsoft Certified Solutions Developer: Web Applications</w:t>
      </w:r>
      <w:r>
        <w:tab/>
        <w:t>December 6, 2016</w:t>
      </w:r>
    </w:p>
    <w:p w14:paraId="4E6D5FC6" w14:textId="3EAA83B3" w:rsidR="00A5371C" w:rsidRDefault="00115C6D" w:rsidP="00115C6D">
      <w:pPr>
        <w:pStyle w:val="TasksPerformedBulletsLevel2"/>
        <w:numPr>
          <w:ilvl w:val="0"/>
          <w:numId w:val="0"/>
        </w:numPr>
        <w:ind w:left="720"/>
      </w:pPr>
      <w:r>
        <w:t>(Certification Number: F902-0081)</w:t>
      </w:r>
    </w:p>
    <w:p w14:paraId="7C8CDFDB" w14:textId="77777777" w:rsidR="00120B1F" w:rsidRDefault="00120B1F" w:rsidP="00120B1F">
      <w:pPr>
        <w:pStyle w:val="TasksPerformedBulletsLevel2"/>
      </w:pPr>
      <w:r>
        <w:t>Microsoft® Certified Solutions Associate: Web Applications (Charter)*</w:t>
      </w:r>
      <w:r>
        <w:tab/>
        <w:t>December 2, 2016</w:t>
      </w:r>
    </w:p>
    <w:p w14:paraId="2E8B3CD3" w14:textId="3B717ECB" w:rsidR="00E745F2" w:rsidRDefault="00120B1F" w:rsidP="00120B1F">
      <w:pPr>
        <w:pStyle w:val="TasksPerformedBulletsLevel2"/>
        <w:numPr>
          <w:ilvl w:val="0"/>
          <w:numId w:val="0"/>
        </w:numPr>
        <w:ind w:left="720"/>
      </w:pPr>
      <w:r>
        <w:t>(Certification Number: F898-9347)</w:t>
      </w:r>
    </w:p>
    <w:p w14:paraId="1E5C5A94" w14:textId="1F62281C" w:rsidR="001078F0" w:rsidRDefault="001078F0" w:rsidP="001078F0">
      <w:pPr>
        <w:pStyle w:val="TasksPerformedBulletsLevel2"/>
      </w:pPr>
      <w:r>
        <w:t>Microsoft Certified Solutions Developer: SharePoint Applications</w:t>
      </w:r>
      <w:r>
        <w:tab/>
        <w:t>December 2, 2016 (Certification Number: F898-9346)</w:t>
      </w:r>
    </w:p>
    <w:p w14:paraId="27A1729E" w14:textId="77777777" w:rsidR="00B63FC1" w:rsidRDefault="00B63FC1" w:rsidP="00B63FC1">
      <w:pPr>
        <w:pStyle w:val="TasksPerformedBulletsLevel2"/>
      </w:pPr>
      <w:r>
        <w:lastRenderedPageBreak/>
        <w:t>Microsoft Certified Solutions Developer: App Builder (Charter)*</w:t>
      </w:r>
      <w:r>
        <w:tab/>
        <w:t>December 2, 2016</w:t>
      </w:r>
    </w:p>
    <w:p w14:paraId="13A98DA5" w14:textId="1F86C15E" w:rsidR="00DE1445" w:rsidRDefault="00B63FC1" w:rsidP="00F43DEF">
      <w:pPr>
        <w:pStyle w:val="TasksPerformedBulletsLevel2"/>
        <w:numPr>
          <w:ilvl w:val="0"/>
          <w:numId w:val="0"/>
        </w:numPr>
        <w:ind w:left="720"/>
      </w:pPr>
      <w:r>
        <w:t>(Certification Number: F898-9372)</w:t>
      </w:r>
    </w:p>
    <w:p w14:paraId="7E913481" w14:textId="77777777" w:rsidR="00E73338" w:rsidRDefault="00E73338" w:rsidP="00E73338">
      <w:pPr>
        <w:pStyle w:val="TasksPerformedBulletsLevel2"/>
      </w:pPr>
      <w:r>
        <w:t>Microsoft Specialist: Programming in HTML5 with JavaScript and CSS3</w:t>
      </w:r>
      <w:r>
        <w:tab/>
        <w:t>December 2, 2016</w:t>
      </w:r>
    </w:p>
    <w:p w14:paraId="49117DB4" w14:textId="41EFE7C6" w:rsidR="00E73338" w:rsidRDefault="00E73338" w:rsidP="00E73338">
      <w:pPr>
        <w:pStyle w:val="TasksPerformedBulletsLevel2"/>
        <w:numPr>
          <w:ilvl w:val="0"/>
          <w:numId w:val="0"/>
        </w:numPr>
        <w:ind w:left="720"/>
      </w:pPr>
      <w:r>
        <w:t>(Certification Number: F898-9349)</w:t>
      </w:r>
    </w:p>
    <w:p w14:paraId="1EAB9DBA" w14:textId="77777777" w:rsidR="00540754" w:rsidRDefault="00540754" w:rsidP="00540754">
      <w:pPr>
        <w:pStyle w:val="TasksPerformedBulletsLevel2"/>
      </w:pPr>
      <w:r>
        <w:t>Microsoft® Certified Solutions Expert: Productivity (Charter)*</w:t>
      </w:r>
      <w:r>
        <w:tab/>
        <w:t>September 26, 2016</w:t>
      </w:r>
    </w:p>
    <w:p w14:paraId="2B9B71AB" w14:textId="662DACF7" w:rsidR="00540754" w:rsidRDefault="00540754" w:rsidP="00540754">
      <w:pPr>
        <w:pStyle w:val="TasksPerformedBulletsLevel2"/>
        <w:numPr>
          <w:ilvl w:val="0"/>
          <w:numId w:val="0"/>
        </w:numPr>
        <w:ind w:left="720"/>
      </w:pPr>
      <w:r>
        <w:t>(Certification Number: F806-9691)</w:t>
      </w:r>
    </w:p>
    <w:p w14:paraId="2E8BE6A9" w14:textId="77777777" w:rsidR="0071741F" w:rsidRDefault="0071741F" w:rsidP="0071741F">
      <w:pPr>
        <w:pStyle w:val="TasksPerformedBulletsLevel2"/>
      </w:pPr>
      <w:r>
        <w:t>Microsoft Specialist: Microsoft Dynamics CRM Online Deployment     June 8, 2016</w:t>
      </w:r>
    </w:p>
    <w:p w14:paraId="481CB983" w14:textId="77777777" w:rsidR="0071741F" w:rsidRDefault="0071741F" w:rsidP="0071741F">
      <w:pPr>
        <w:pStyle w:val="TasksPerformedBulletsLevel2"/>
        <w:numPr>
          <w:ilvl w:val="0"/>
          <w:numId w:val="0"/>
        </w:numPr>
        <w:ind w:left="720"/>
      </w:pPr>
      <w:r>
        <w:t>(Certification Number: F722-1208)</w:t>
      </w:r>
    </w:p>
    <w:p w14:paraId="1105ACF3" w14:textId="77777777" w:rsidR="0071741F" w:rsidRDefault="0071741F" w:rsidP="0071741F">
      <w:pPr>
        <w:pStyle w:val="TasksPerformedBulletsLevel2"/>
      </w:pPr>
      <w:r>
        <w:t>Microsoft Specialist: Managing Microsoft Dynamics Implementations</w:t>
      </w:r>
      <w:r>
        <w:tab/>
        <w:t>May 26, 2016</w:t>
      </w:r>
    </w:p>
    <w:p w14:paraId="21C893B0" w14:textId="77777777" w:rsidR="0071741F" w:rsidRDefault="0071741F" w:rsidP="0071741F">
      <w:pPr>
        <w:pStyle w:val="TasksPerformedBulletsLevel2"/>
        <w:numPr>
          <w:ilvl w:val="0"/>
          <w:numId w:val="0"/>
        </w:numPr>
        <w:ind w:left="720"/>
      </w:pPr>
      <w:r>
        <w:t>(Certification Number: F709-0980)</w:t>
      </w:r>
    </w:p>
    <w:p w14:paraId="26D67D43" w14:textId="77777777" w:rsidR="0071741F" w:rsidRDefault="0071741F" w:rsidP="0071741F">
      <w:pPr>
        <w:pStyle w:val="TasksPerformedBulletsLevel2"/>
      </w:pPr>
      <w:r>
        <w:t>Microsoft Specialist: Microsoft Dynamics CRM Customization and Configuration</w:t>
      </w:r>
      <w:r>
        <w:tab/>
        <w:t>May 23, 2016</w:t>
      </w:r>
    </w:p>
    <w:p w14:paraId="0D904145" w14:textId="77777777" w:rsidR="0071741F" w:rsidRDefault="0071741F" w:rsidP="0071741F">
      <w:pPr>
        <w:pStyle w:val="TasksPerformedBulletsLevel2"/>
        <w:numPr>
          <w:ilvl w:val="0"/>
          <w:numId w:val="0"/>
        </w:numPr>
        <w:ind w:left="720"/>
      </w:pPr>
      <w:r>
        <w:t>(Certification Number: F702-8246)</w:t>
      </w:r>
    </w:p>
    <w:p w14:paraId="7224A3F1" w14:textId="77777777" w:rsidR="0071741F" w:rsidRDefault="0071741F" w:rsidP="0071741F">
      <w:pPr>
        <w:pStyle w:val="TasksPerformedBulletsLevel2"/>
      </w:pPr>
      <w:r>
        <w:t>Microsoft Specialist: Microsoft Dynamics CRM Application</w:t>
      </w:r>
      <w:r>
        <w:tab/>
        <w:t>May 18, 2016</w:t>
      </w:r>
    </w:p>
    <w:p w14:paraId="784D96A2" w14:textId="7EAF8506" w:rsidR="00E73338" w:rsidRDefault="0071741F" w:rsidP="00E73338">
      <w:pPr>
        <w:pStyle w:val="TasksPerformedBulletsLevel2"/>
        <w:numPr>
          <w:ilvl w:val="0"/>
          <w:numId w:val="0"/>
        </w:numPr>
        <w:ind w:left="720"/>
      </w:pPr>
      <w:r>
        <w:t>(Certification Number: F681-5216)</w:t>
      </w:r>
    </w:p>
    <w:p w14:paraId="580B9650" w14:textId="0EA66239" w:rsidR="001078F0" w:rsidRDefault="001078F0" w:rsidP="001078F0">
      <w:pPr>
        <w:pStyle w:val="TasksPerformedBulletsLevel2"/>
      </w:pPr>
      <w:r>
        <w:t>Microsoft® Certified Solutions Expert: SharePoint</w:t>
      </w:r>
      <w:r>
        <w:tab/>
      </w:r>
      <w:r w:rsidR="007A1DB9">
        <w:t>May</w:t>
      </w:r>
      <w:r>
        <w:t xml:space="preserve"> 15, 2016 </w:t>
      </w:r>
      <w:r w:rsidR="003B26DC">
        <w:br/>
      </w:r>
      <w:r>
        <w:t>(Certification Number: F679-7033)</w:t>
      </w:r>
    </w:p>
    <w:p w14:paraId="4F926965" w14:textId="03C022AE" w:rsidR="001078F0" w:rsidRDefault="001078F0" w:rsidP="001078F0">
      <w:pPr>
        <w:pStyle w:val="TasksPerformedBulletsLevel2"/>
      </w:pPr>
      <w:r>
        <w:t>Microsoft® Certified Solutions Associate: Office 365</w:t>
      </w:r>
      <w:r>
        <w:tab/>
        <w:t xml:space="preserve">April 17, 2016 </w:t>
      </w:r>
      <w:r w:rsidR="00ED16AD">
        <w:br/>
      </w:r>
      <w:r>
        <w:t>(Certification Number: F650-7571)</w:t>
      </w:r>
    </w:p>
    <w:p w14:paraId="1A139C42" w14:textId="77777777" w:rsidR="008F3863" w:rsidRDefault="008F3863" w:rsidP="008F3863">
      <w:pPr>
        <w:pStyle w:val="TasksPerformedBulletsLevel2"/>
      </w:pPr>
      <w:r>
        <w:t>Microsoft Certified Professional: Microsoft Certified Professional</w:t>
      </w:r>
      <w:r>
        <w:tab/>
        <w:t>September 7, 2012</w:t>
      </w:r>
    </w:p>
    <w:p w14:paraId="7D5E44DF" w14:textId="222316EC" w:rsidR="008F3863" w:rsidRDefault="008F3863" w:rsidP="008F3863">
      <w:pPr>
        <w:pStyle w:val="TasksPerformedBulletsLevel2"/>
        <w:numPr>
          <w:ilvl w:val="0"/>
          <w:numId w:val="0"/>
        </w:numPr>
        <w:ind w:left="720"/>
      </w:pPr>
      <w:r>
        <w:t>(Certification Number: E072-0852)</w:t>
      </w:r>
    </w:p>
    <w:p w14:paraId="668ECBAF" w14:textId="5608D4D8" w:rsidR="00321F97" w:rsidRDefault="00E74A59" w:rsidP="00321F97">
      <w:pPr>
        <w:pStyle w:val="TasksPerformedBulletsLevel2"/>
      </w:pPr>
      <w:r>
        <w:t>Microsoft® Certified Technology Specialist: SharePoint 2010, Application Development (Charter)*</w:t>
      </w:r>
      <w:r>
        <w:tab/>
        <w:t>November 18, 2010 (Certification Number: C546-9588)</w:t>
      </w:r>
    </w:p>
    <w:p w14:paraId="2BDA3D22" w14:textId="6E6812F2" w:rsidR="00E74A59" w:rsidRDefault="00E74A59" w:rsidP="00E74A59">
      <w:pPr>
        <w:pStyle w:val="TasksPerformedBulletsLevel2"/>
        <w:numPr>
          <w:ilvl w:val="0"/>
          <w:numId w:val="0"/>
        </w:numPr>
        <w:ind w:left="720"/>
      </w:pPr>
    </w:p>
    <w:p w14:paraId="29ABC6B3" w14:textId="77777777" w:rsidR="00E74A59" w:rsidRDefault="00E74A59" w:rsidP="00E74A59">
      <w:pPr>
        <w:pStyle w:val="TasksPerformedBulletsLevel2"/>
        <w:numPr>
          <w:ilvl w:val="0"/>
          <w:numId w:val="0"/>
        </w:numPr>
        <w:ind w:left="720"/>
      </w:pPr>
    </w:p>
    <w:p w14:paraId="656104FA" w14:textId="7E9AB462" w:rsidR="00E74A59" w:rsidRDefault="00AB719C" w:rsidP="00BC6206">
      <w:pPr>
        <w:pStyle w:val="TasksPerformedBulletsLevel2"/>
      </w:pPr>
      <w:r>
        <w:t xml:space="preserve">Microsoft® Certified Professional Developer: SharePoint Developer 2010 (Charter)* November 25, 2010 </w:t>
      </w:r>
      <w:r>
        <w:tab/>
      </w:r>
      <w:r>
        <w:tab/>
        <w:t>(Certification Number: C546-9589)</w:t>
      </w:r>
    </w:p>
    <w:p w14:paraId="60FD5076" w14:textId="77777777" w:rsidR="009B5E25" w:rsidRDefault="009B5E25" w:rsidP="009B5E25">
      <w:pPr>
        <w:pStyle w:val="TasksPerformedBulletsLevel2"/>
      </w:pPr>
      <w:r>
        <w:t>Microsoft® Certified Professional Developer: Web Developer</w:t>
      </w:r>
      <w:r>
        <w:tab/>
        <w:t>September 4, 2009</w:t>
      </w:r>
    </w:p>
    <w:p w14:paraId="5E807B83" w14:textId="0F0E1A00" w:rsidR="006F3235" w:rsidRDefault="006F3235" w:rsidP="006F3235">
      <w:pPr>
        <w:pStyle w:val="TasksPerformedBulletsLevel2"/>
        <w:numPr>
          <w:ilvl w:val="0"/>
          <w:numId w:val="0"/>
        </w:numPr>
        <w:ind w:left="720"/>
      </w:pPr>
      <w:r>
        <w:t>(Certification Number: C546-9563)</w:t>
      </w:r>
    </w:p>
    <w:p w14:paraId="2C25718A" w14:textId="77777777" w:rsidR="007728FA" w:rsidRDefault="007728FA" w:rsidP="007728FA">
      <w:pPr>
        <w:pStyle w:val="TasksPerformedBulletsLevel2"/>
      </w:pPr>
      <w:r>
        <w:t>Microsoft® Certified Professional Developer: Windows Developer</w:t>
      </w:r>
      <w:r>
        <w:tab/>
        <w:t>August 20, 2009</w:t>
      </w:r>
    </w:p>
    <w:p w14:paraId="33818430" w14:textId="7D90A02B" w:rsidR="007728FA" w:rsidRDefault="007728FA" w:rsidP="007728FA">
      <w:pPr>
        <w:pStyle w:val="TasksPerformedBulletsLevel2"/>
        <w:numPr>
          <w:ilvl w:val="0"/>
          <w:numId w:val="0"/>
        </w:numPr>
        <w:ind w:left="720"/>
      </w:pPr>
      <w:r>
        <w:t>(Certification Number: C546-9564)</w:t>
      </w:r>
    </w:p>
    <w:p w14:paraId="0AB9031A" w14:textId="1B3C9751" w:rsidR="007728FA" w:rsidRDefault="007728FA" w:rsidP="007728FA">
      <w:pPr>
        <w:pStyle w:val="TasksPerformedBulletsLevel2"/>
      </w:pPr>
      <w:r>
        <w:t>Microsoft® Certified Technology Specialist: .Net Framework 2.0, Distributed Applications</w:t>
      </w:r>
      <w:r>
        <w:tab/>
        <w:t>August 5, 2009</w:t>
      </w:r>
      <w:r w:rsidR="00DA0F80">
        <w:tab/>
      </w:r>
      <w:r w:rsidR="00DA0F80">
        <w:tab/>
      </w:r>
      <w:r w:rsidR="00E21F3A">
        <w:t xml:space="preserve"> (Certification Number: C546-9568)</w:t>
      </w:r>
    </w:p>
    <w:p w14:paraId="7EDA552B" w14:textId="77777777" w:rsidR="00E21F3A" w:rsidRDefault="00E21F3A" w:rsidP="00E21F3A">
      <w:pPr>
        <w:pStyle w:val="TasksPerformedBulletsLevel2"/>
      </w:pPr>
      <w:r>
        <w:t>Microsoft® Certified Professional Developer: Enterprise Application Developer</w:t>
      </w:r>
      <w:r>
        <w:tab/>
        <w:t>August 5, 2009</w:t>
      </w:r>
    </w:p>
    <w:p w14:paraId="19025A52" w14:textId="30C14511" w:rsidR="00E21F3A" w:rsidRDefault="00437F2E" w:rsidP="00437F2E">
      <w:pPr>
        <w:pStyle w:val="TasksPerformedBulletsLevel2"/>
        <w:numPr>
          <w:ilvl w:val="0"/>
          <w:numId w:val="0"/>
        </w:numPr>
        <w:ind w:left="720"/>
      </w:pPr>
      <w:r>
        <w:t>(</w:t>
      </w:r>
      <w:r w:rsidR="00E21F3A">
        <w:t>Certification Number: C546-9565</w:t>
      </w:r>
      <w:r>
        <w:t>)</w:t>
      </w:r>
    </w:p>
    <w:p w14:paraId="744646CB" w14:textId="7C850C05" w:rsidR="00437F2E" w:rsidRDefault="00437F2E" w:rsidP="00E21F3A">
      <w:pPr>
        <w:pStyle w:val="TasksPerformedBulletsLevel2"/>
      </w:pPr>
      <w:r>
        <w:t>Microsoft® Certified Technology Specialist: .Net Framework 2.0, Web Applications</w:t>
      </w:r>
      <w:r>
        <w:tab/>
        <w:t>July 22, 2009</w:t>
      </w:r>
      <w:r>
        <w:tab/>
        <w:t>(Certification Number: C546-9567)</w:t>
      </w:r>
    </w:p>
    <w:p w14:paraId="172B071E" w14:textId="24A179D5" w:rsidR="00437F2E" w:rsidRDefault="00437F2E" w:rsidP="00E21F3A">
      <w:pPr>
        <w:pStyle w:val="TasksPerformedBulletsLevel2"/>
      </w:pPr>
      <w:r>
        <w:t>Microsoft® Certified Technology Specialist: .Net Framework 2.0, Windows Applications</w:t>
      </w:r>
      <w:r>
        <w:tab/>
        <w:t xml:space="preserve">July 22, 2009 </w:t>
      </w:r>
      <w:r>
        <w:tab/>
        <w:t>(Certification Number: C546-9566)</w:t>
      </w:r>
    </w:p>
    <w:p w14:paraId="6652905B" w14:textId="712B3B94" w:rsidR="00E21F3A" w:rsidRDefault="00E21F3A" w:rsidP="00E21F3A">
      <w:pPr>
        <w:pStyle w:val="TasksPerformedBulletsLevel2"/>
      </w:pPr>
      <w:r>
        <w:t>Microsoft® Certified Technology Specialist: Microsoft Office SharePoint Server 2007, Application Development</w:t>
      </w:r>
      <w:r>
        <w:tab/>
        <w:t>April 3, 2009</w:t>
      </w:r>
      <w:r w:rsidR="00392EAD">
        <w:tab/>
      </w:r>
      <w:r w:rsidR="00704187">
        <w:t xml:space="preserve"> (Certification Number: C546-9570)</w:t>
      </w:r>
    </w:p>
    <w:p w14:paraId="62ACC82E" w14:textId="1F0E153C" w:rsidR="00704187" w:rsidRDefault="00704187" w:rsidP="00E21F3A">
      <w:pPr>
        <w:pStyle w:val="TasksPerformedBulletsLevel2"/>
      </w:pPr>
      <w:r>
        <w:t>Microsoft® Certified Technology Specialist: Microsoft Windows SharePoint Services 3.0, Application Development</w:t>
      </w:r>
      <w:r>
        <w:tab/>
        <w:t>January 22, 2009</w:t>
      </w:r>
      <w:r w:rsidR="0068136E">
        <w:tab/>
      </w:r>
      <w:r>
        <w:t xml:space="preserve"> (Certification Number: C546-9569)</w:t>
      </w:r>
    </w:p>
    <w:p w14:paraId="07F7D30C" w14:textId="6D44772D" w:rsidR="00E21F3A" w:rsidRDefault="00E21F3A" w:rsidP="00E21F3A">
      <w:pPr>
        <w:pStyle w:val="TasksPerformedBulletsLevel2"/>
      </w:pPr>
      <w:r>
        <w:t>Microsoft® Certified Technology Specialist: Microsoft Office SharePoint Server 2007, Configuration</w:t>
      </w:r>
      <w:r>
        <w:tab/>
        <w:t>January 9, 2009</w:t>
      </w:r>
      <w:r w:rsidR="00E201E9">
        <w:t xml:space="preserve"> </w:t>
      </w:r>
      <w:r w:rsidR="00E201E9">
        <w:tab/>
        <w:t>(Certification Number: C546-9572)</w:t>
      </w:r>
    </w:p>
    <w:p w14:paraId="49681D78" w14:textId="5ECCAE38" w:rsidR="00E21F3A" w:rsidRDefault="00E201E9" w:rsidP="00E21F3A">
      <w:pPr>
        <w:pStyle w:val="TasksPerformedBulletsLevel2"/>
      </w:pPr>
      <w:r>
        <w:t>Microsoft® Certified Technology Specialist: Microsoft Windows SharePoint Services 3.0, Configuration</w:t>
      </w:r>
      <w:r>
        <w:tab/>
        <w:t xml:space="preserve">December 19, 2008 </w:t>
      </w:r>
      <w:r>
        <w:tab/>
        <w:t>(Certification Number: C546-9571)</w:t>
      </w:r>
    </w:p>
    <w:p w14:paraId="11AC0470" w14:textId="77777777" w:rsidR="00E21F3A" w:rsidRDefault="00E21F3A" w:rsidP="00E21F3A">
      <w:pPr>
        <w:pStyle w:val="TasksPerformedBulletsLevel2"/>
      </w:pPr>
      <w:r>
        <w:t>Microsoft Certified Solution Developer: Microsoft .NET</w:t>
      </w:r>
      <w:r>
        <w:tab/>
        <w:t>March 12, 2006</w:t>
      </w:r>
    </w:p>
    <w:p w14:paraId="0F32F44A" w14:textId="05E10636" w:rsidR="00E21F3A" w:rsidRDefault="00E21F3A" w:rsidP="00E21F3A">
      <w:pPr>
        <w:pStyle w:val="TasksPerformedBulletsLevel2"/>
        <w:numPr>
          <w:ilvl w:val="0"/>
          <w:numId w:val="0"/>
        </w:numPr>
        <w:ind w:left="720"/>
      </w:pPr>
      <w:r>
        <w:t>(Certification Number: C546-9551)</w:t>
      </w:r>
    </w:p>
    <w:p w14:paraId="30D265D1" w14:textId="287F8B98" w:rsidR="00E21F3A" w:rsidRDefault="00E21F3A" w:rsidP="00E21F3A">
      <w:pPr>
        <w:pStyle w:val="TasksPerformedBulletsLevel2"/>
      </w:pPr>
      <w:r>
        <w:lastRenderedPageBreak/>
        <w:t>Microsoft Certified Application Developer: Microsoft .NET</w:t>
      </w:r>
      <w:r>
        <w:tab/>
      </w:r>
      <w:r w:rsidR="00B755CF">
        <w:tab/>
      </w:r>
      <w:r>
        <w:t>January 28, 2006</w:t>
      </w:r>
    </w:p>
    <w:p w14:paraId="1298DFD7" w14:textId="3CFCFA9C" w:rsidR="00E21F3A" w:rsidRDefault="00E21F3A" w:rsidP="00E21F3A">
      <w:pPr>
        <w:pStyle w:val="TasksPerformedBulletsLevel2"/>
        <w:numPr>
          <w:ilvl w:val="0"/>
          <w:numId w:val="0"/>
        </w:numPr>
        <w:ind w:left="720"/>
      </w:pPr>
      <w:r>
        <w:t>(Certification Number: C546-9549)</w:t>
      </w:r>
    </w:p>
    <w:p w14:paraId="0DCFF793" w14:textId="77777777" w:rsidR="00E21F3A" w:rsidRDefault="00E21F3A" w:rsidP="00E21F3A">
      <w:pPr>
        <w:pStyle w:val="TasksPerformedBulletsLevel2"/>
      </w:pPr>
      <w:r>
        <w:t>Microsoft Certified Professional: Microsoft Certified Professional</w:t>
      </w:r>
      <w:r>
        <w:tab/>
        <w:t>October 2, 2005</w:t>
      </w:r>
    </w:p>
    <w:p w14:paraId="65EA0FED" w14:textId="7591F72A" w:rsidR="00E66341" w:rsidRDefault="00E21F3A" w:rsidP="00E66341">
      <w:pPr>
        <w:pStyle w:val="TasksPerformedBulletsLevel2"/>
        <w:numPr>
          <w:ilvl w:val="0"/>
          <w:numId w:val="0"/>
        </w:numPr>
        <w:ind w:left="720"/>
      </w:pPr>
      <w:r>
        <w:t>(Certification Number: C546-9544)</w:t>
      </w:r>
    </w:p>
    <w:p w14:paraId="7BC3F4D9" w14:textId="77777777" w:rsidR="00DB3FE5" w:rsidRDefault="00DB3FE5" w:rsidP="00E66341">
      <w:pPr>
        <w:pStyle w:val="TasksPerformedBulletsLevel2"/>
        <w:numPr>
          <w:ilvl w:val="0"/>
          <w:numId w:val="0"/>
        </w:numPr>
        <w:ind w:left="720"/>
      </w:pPr>
    </w:p>
    <w:p w14:paraId="270CD6F5" w14:textId="0E62DCD8" w:rsidR="006A42EC" w:rsidRPr="00993063" w:rsidRDefault="006A42EC" w:rsidP="00E66341">
      <w:pPr>
        <w:pStyle w:val="TasksPerformedBulletsLevel2"/>
      </w:pPr>
      <w:r w:rsidRPr="00993063">
        <w:t xml:space="preserve">Oracle Certified Professional (OCP) </w:t>
      </w:r>
      <w:r w:rsidRPr="00E66341">
        <w:t>Oracle</w:t>
      </w:r>
    </w:p>
    <w:p w14:paraId="01BF1121" w14:textId="3ACDA478" w:rsidR="00FC19F7" w:rsidRPr="00FC19F7" w:rsidRDefault="006A42EC" w:rsidP="00E66341">
      <w:pPr>
        <w:pStyle w:val="TasksPerformedBulletsLevel2"/>
      </w:pPr>
      <w:r w:rsidRPr="00993063">
        <w:t>Java SUN CERTIFIED Programmer</w:t>
      </w:r>
      <w:r w:rsidR="00993063" w:rsidRPr="00993063">
        <w:t xml:space="preserve"> </w:t>
      </w:r>
      <w:r w:rsidRPr="00993063">
        <w:rPr>
          <w:i/>
        </w:rPr>
        <w:t>Sun Microsystems</w:t>
      </w:r>
    </w:p>
    <w:sectPr w:rsidR="00FC19F7" w:rsidRPr="00FC19F7" w:rsidSect="009B2D5E">
      <w:headerReference w:type="default" r:id="rId9"/>
      <w:pgSz w:w="12240" w:h="15840"/>
      <w:pgMar w:top="1440" w:right="1440" w:bottom="1440" w:left="1440" w:header="18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DE7F8" w14:textId="77777777" w:rsidR="004442B7" w:rsidRDefault="004442B7" w:rsidP="0079333E">
      <w:pPr>
        <w:spacing w:after="0" w:line="240" w:lineRule="auto"/>
      </w:pPr>
      <w:r>
        <w:separator/>
      </w:r>
    </w:p>
  </w:endnote>
  <w:endnote w:type="continuationSeparator" w:id="0">
    <w:p w14:paraId="7F956107" w14:textId="77777777" w:rsidR="004442B7" w:rsidRDefault="004442B7" w:rsidP="0079333E">
      <w:pPr>
        <w:spacing w:after="0" w:line="240" w:lineRule="auto"/>
      </w:pPr>
      <w:r>
        <w:continuationSeparator/>
      </w:r>
    </w:p>
  </w:endnote>
  <w:endnote w:type="continuationNotice" w:id="1">
    <w:p w14:paraId="5964F0F6" w14:textId="77777777" w:rsidR="004442B7" w:rsidRDefault="004442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9C9BA" w14:textId="77777777" w:rsidR="004442B7" w:rsidRDefault="004442B7" w:rsidP="0079333E">
      <w:pPr>
        <w:spacing w:after="0" w:line="240" w:lineRule="auto"/>
      </w:pPr>
      <w:r>
        <w:separator/>
      </w:r>
    </w:p>
  </w:footnote>
  <w:footnote w:type="continuationSeparator" w:id="0">
    <w:p w14:paraId="529FEEEB" w14:textId="77777777" w:rsidR="004442B7" w:rsidRDefault="004442B7" w:rsidP="0079333E">
      <w:pPr>
        <w:spacing w:after="0" w:line="240" w:lineRule="auto"/>
      </w:pPr>
      <w:r>
        <w:continuationSeparator/>
      </w:r>
    </w:p>
  </w:footnote>
  <w:footnote w:type="continuationNotice" w:id="1">
    <w:p w14:paraId="22CECEFD" w14:textId="77777777" w:rsidR="004442B7" w:rsidRDefault="004442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00C2E" w14:textId="77777777" w:rsidR="002A35D3" w:rsidRPr="00F323BD" w:rsidRDefault="002A35D3" w:rsidP="002A35D3">
    <w:pPr>
      <w:pStyle w:val="Header"/>
      <w:jc w:val="center"/>
      <w:rPr>
        <w:sz w:val="18"/>
        <w:szCs w:val="18"/>
      </w:rPr>
    </w:pPr>
    <w:r w:rsidRPr="00F323BD">
      <w:rPr>
        <w:sz w:val="18"/>
        <w:szCs w:val="18"/>
      </w:rPr>
      <w:t>RESUME - Alpesh Patel</w:t>
    </w:r>
  </w:p>
  <w:p w14:paraId="23A00619" w14:textId="77777777" w:rsidR="002A35D3" w:rsidRPr="00F323BD" w:rsidRDefault="002A35D3" w:rsidP="002A35D3">
    <w:pPr>
      <w:pStyle w:val="Header"/>
      <w:jc w:val="center"/>
      <w:rPr>
        <w:sz w:val="18"/>
        <w:szCs w:val="18"/>
      </w:rPr>
    </w:pPr>
    <w:r w:rsidRPr="00F323BD">
      <w:rPr>
        <w:sz w:val="18"/>
        <w:szCs w:val="18"/>
      </w:rPr>
      <w:t>2109 16 AVE NW, Edmonton, AB T6T 2B7</w:t>
    </w:r>
  </w:p>
  <w:p w14:paraId="4D16A833" w14:textId="0B9C4E75" w:rsidR="002A35D3" w:rsidRPr="00F323BD" w:rsidRDefault="002A35D3" w:rsidP="002A35D3">
    <w:pPr>
      <w:pStyle w:val="Header"/>
      <w:jc w:val="center"/>
      <w:rPr>
        <w:sz w:val="18"/>
        <w:szCs w:val="18"/>
      </w:rPr>
    </w:pPr>
    <w:r w:rsidRPr="00F323BD">
      <w:rPr>
        <w:sz w:val="18"/>
        <w:szCs w:val="18"/>
      </w:rPr>
      <w:t xml:space="preserve">(M) </w:t>
    </w:r>
    <w:r w:rsidR="004A729A">
      <w:rPr>
        <w:sz w:val="18"/>
        <w:szCs w:val="18"/>
      </w:rPr>
      <w:t>780</w:t>
    </w:r>
    <w:r w:rsidR="00AB714E" w:rsidRPr="00AB714E">
      <w:rPr>
        <w:sz w:val="18"/>
        <w:szCs w:val="18"/>
      </w:rPr>
      <w:t>-</w:t>
    </w:r>
    <w:r w:rsidR="004A729A">
      <w:rPr>
        <w:sz w:val="18"/>
        <w:szCs w:val="18"/>
      </w:rPr>
      <w:t>710</w:t>
    </w:r>
    <w:r w:rsidR="00AB714E" w:rsidRPr="00AB714E">
      <w:rPr>
        <w:sz w:val="18"/>
        <w:szCs w:val="18"/>
      </w:rPr>
      <w:t>-</w:t>
    </w:r>
    <w:r w:rsidR="004A729A">
      <w:rPr>
        <w:sz w:val="18"/>
        <w:szCs w:val="18"/>
      </w:rPr>
      <w:t>0634</w:t>
    </w:r>
  </w:p>
  <w:p w14:paraId="793F926D" w14:textId="77777777" w:rsidR="002A35D3" w:rsidRPr="00F323BD" w:rsidRDefault="002A35D3" w:rsidP="002A35D3">
    <w:pPr>
      <w:pStyle w:val="Header"/>
      <w:jc w:val="center"/>
      <w:rPr>
        <w:sz w:val="18"/>
        <w:szCs w:val="18"/>
      </w:rPr>
    </w:pPr>
    <w:r w:rsidRPr="00F323BD">
      <w:rPr>
        <w:sz w:val="18"/>
        <w:szCs w:val="18"/>
      </w:rPr>
      <w:t>(E) alps2677@gmail.com</w:t>
    </w:r>
  </w:p>
  <w:p w14:paraId="3869082A" w14:textId="16E16100" w:rsidR="00D040AE" w:rsidRPr="00F323BD" w:rsidRDefault="002A35D3" w:rsidP="002A35D3">
    <w:pPr>
      <w:pStyle w:val="Header"/>
      <w:jc w:val="center"/>
      <w:rPr>
        <w:sz w:val="18"/>
        <w:szCs w:val="18"/>
      </w:rPr>
    </w:pPr>
    <w:r w:rsidRPr="00F323BD">
      <w:rPr>
        <w:sz w:val="18"/>
        <w:szCs w:val="18"/>
      </w:rPr>
      <w:t>Citizenship of Canada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96AD3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952FE7"/>
    <w:multiLevelType w:val="hybridMultilevel"/>
    <w:tmpl w:val="D534A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B7974"/>
    <w:multiLevelType w:val="multilevel"/>
    <w:tmpl w:val="62E0A398"/>
    <w:lvl w:ilvl="0">
      <w:start w:val="1"/>
      <w:numFmt w:val="bullet"/>
      <w:lvlText w:val=""/>
      <w:lvlJc w:val="left"/>
      <w:pPr>
        <w:ind w:left="360" w:hanging="360"/>
      </w:pPr>
      <w:rPr>
        <w:rFonts w:ascii="Symbol" w:hAnsi="Symbol" w:hint="default"/>
      </w:rPr>
    </w:lvl>
    <w:lvl w:ilvl="1">
      <w:start w:val="1"/>
      <w:numFmt w:val="bullet"/>
      <w:lvlText w:val=""/>
      <w:lvlJc w:val="left"/>
      <w:pPr>
        <w:ind w:left="3672" w:hanging="432"/>
      </w:pPr>
      <w:rPr>
        <w:rFonts w:ascii="Symbol" w:hAnsi="Symbol" w:hint="default"/>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11FC3650"/>
    <w:multiLevelType w:val="multilevel"/>
    <w:tmpl w:val="249AA5F0"/>
    <w:lvl w:ilvl="0">
      <w:start w:val="1"/>
      <w:numFmt w:val="bullet"/>
      <w:pStyle w:val="TasksPerformedBulletsLevel1"/>
      <w:lvlText w:val=""/>
      <w:lvlJc w:val="left"/>
      <w:pPr>
        <w:ind w:left="360" w:hanging="360"/>
      </w:pPr>
      <w:rPr>
        <w:rFonts w:ascii="Symbol" w:hAnsi="Symbol" w:hint="default"/>
      </w:rPr>
    </w:lvl>
    <w:lvl w:ilvl="1">
      <w:start w:val="1"/>
      <w:numFmt w:val="bullet"/>
      <w:pStyle w:val="TasksPerformedBulletsLevel2"/>
      <w:lvlText w:val="○"/>
      <w:lvlJc w:val="left"/>
      <w:pPr>
        <w:tabs>
          <w:tab w:val="num" w:pos="720"/>
        </w:tabs>
        <w:ind w:left="720" w:hanging="360"/>
      </w:pPr>
      <w:rPr>
        <w:rFonts w:ascii="Times New Roman" w:hAnsi="Times New Roman" w:cs="Times New Roman" w:hint="default"/>
      </w:rPr>
    </w:lvl>
    <w:lvl w:ilvl="2">
      <w:start w:val="1"/>
      <w:numFmt w:val="bullet"/>
      <w:pStyle w:val="TasksPerformedBulletsLevel3"/>
      <w:lvlText w:val="-"/>
      <w:lvlJc w:val="left"/>
      <w:pPr>
        <w:tabs>
          <w:tab w:val="num" w:pos="1080"/>
        </w:tabs>
        <w:ind w:left="1080" w:hanging="360"/>
      </w:pPr>
      <w:rPr>
        <w:rFonts w:ascii="Calibri" w:hAnsi="Calibri"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15731BE4"/>
    <w:multiLevelType w:val="multilevel"/>
    <w:tmpl w:val="85DA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2460F"/>
    <w:multiLevelType w:val="multilevel"/>
    <w:tmpl w:val="6A300AD8"/>
    <w:lvl w:ilvl="0">
      <w:start w:val="2"/>
      <w:numFmt w:val="decimal"/>
      <w:lvlText w:val="%1."/>
      <w:lvlJc w:val="left"/>
      <w:pPr>
        <w:ind w:left="360" w:hanging="360"/>
      </w:pPr>
      <w:rPr>
        <w:rFonts w:cs="Times New Roman"/>
      </w:rPr>
    </w:lvl>
    <w:lvl w:ilvl="1">
      <w:start w:val="1"/>
      <w:numFmt w:val="decimal"/>
      <w:lvlText w:val="%2."/>
      <w:lvlJc w:val="left"/>
      <w:pPr>
        <w:ind w:left="882" w:hanging="432"/>
      </w:pPr>
      <w:rPr>
        <w:rFonts w:hint="default"/>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15:restartNumberingAfterBreak="0">
    <w:nsid w:val="2E0947CE"/>
    <w:multiLevelType w:val="multilevel"/>
    <w:tmpl w:val="48487D94"/>
    <w:lvl w:ilvl="0">
      <w:start w:val="1"/>
      <w:numFmt w:val="decimal"/>
      <w:lvlText w:val="%1."/>
      <w:lvlJc w:val="left"/>
      <w:pPr>
        <w:ind w:left="360" w:hanging="360"/>
      </w:pPr>
      <w:rPr>
        <w:rFonts w:cs="Times New Roman"/>
      </w:rPr>
    </w:lvl>
    <w:lvl w:ilvl="1">
      <w:start w:val="1"/>
      <w:numFmt w:val="bullet"/>
      <w:lvlText w:val=""/>
      <w:lvlJc w:val="left"/>
      <w:pPr>
        <w:ind w:left="882" w:hanging="432"/>
      </w:pPr>
      <w:rPr>
        <w:rFonts w:ascii="Symbol" w:hAnsi="Symbol" w:hint="default"/>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15:restartNumberingAfterBreak="0">
    <w:nsid w:val="30137FF6"/>
    <w:multiLevelType w:val="multilevel"/>
    <w:tmpl w:val="0554A5FE"/>
    <w:lvl w:ilvl="0">
      <w:start w:val="1"/>
      <w:numFmt w:val="bullet"/>
      <w:lvlText w:val=""/>
      <w:lvlJc w:val="left"/>
      <w:pPr>
        <w:ind w:left="720" w:hanging="360"/>
      </w:pPr>
      <w:rPr>
        <w:rFonts w:ascii="Symbol" w:hAnsi="Symbol" w:hint="default"/>
      </w:rPr>
    </w:lvl>
    <w:lvl w:ilvl="1">
      <w:start w:val="1"/>
      <w:numFmt w:val="bullet"/>
      <w:lvlText w:val=""/>
      <w:lvlJc w:val="left"/>
      <w:pPr>
        <w:ind w:left="4032" w:hanging="432"/>
      </w:pPr>
      <w:rPr>
        <w:rFonts w:ascii="Symbol" w:hAnsi="Symbol" w:hint="default"/>
        <w:b w:val="0"/>
      </w:rPr>
    </w:lvl>
    <w:lvl w:ilvl="2">
      <w:start w:val="1"/>
      <w:numFmt w:val="decimal"/>
      <w:lvlText w:val="%1.%2.%3."/>
      <w:lvlJc w:val="left"/>
      <w:pPr>
        <w:ind w:left="329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8" w15:restartNumberingAfterBreak="0">
    <w:nsid w:val="3B933027"/>
    <w:multiLevelType w:val="multilevel"/>
    <w:tmpl w:val="AA62073C"/>
    <w:lvl w:ilvl="0">
      <w:start w:val="1"/>
      <w:numFmt w:val="none"/>
      <w:lvlText w:val="Role:"/>
      <w:lvlJc w:val="left"/>
      <w:pPr>
        <w:ind w:left="720" w:hanging="720"/>
      </w:pPr>
      <w:rPr>
        <w:rFonts w:ascii="Calibri" w:hAnsi="Calibri"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E55783F"/>
    <w:multiLevelType w:val="multilevel"/>
    <w:tmpl w:val="AB82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D2ABB"/>
    <w:multiLevelType w:val="multilevel"/>
    <w:tmpl w:val="4F641A02"/>
    <w:lvl w:ilvl="0">
      <w:start w:val="1"/>
      <w:numFmt w:val="decimal"/>
      <w:pStyle w:val="TasksPerformedNumbersLevel1"/>
      <w:lvlText w:val="%1."/>
      <w:lvlJc w:val="left"/>
      <w:pPr>
        <w:ind w:left="360" w:hanging="360"/>
      </w:pPr>
      <w:rPr>
        <w:rFonts w:hint="default"/>
      </w:rPr>
    </w:lvl>
    <w:lvl w:ilvl="1">
      <w:start w:val="1"/>
      <w:numFmt w:val="decimal"/>
      <w:pStyle w:val="TasksPerformedNumbersLevel2"/>
      <w:lvlText w:val="%1.%2"/>
      <w:lvlJc w:val="left"/>
      <w:pPr>
        <w:ind w:left="720" w:hanging="360"/>
      </w:pPr>
      <w:rPr>
        <w:rFonts w:hint="default"/>
      </w:rPr>
    </w:lvl>
    <w:lvl w:ilvl="2">
      <w:start w:val="1"/>
      <w:numFmt w:val="decimal"/>
      <w:pStyle w:val="TasksPerformedNumbersLeve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1E51F7D"/>
    <w:multiLevelType w:val="multilevel"/>
    <w:tmpl w:val="7B32B53E"/>
    <w:lvl w:ilvl="0">
      <w:start w:val="1"/>
      <w:numFmt w:val="bullet"/>
      <w:lvlText w:val=""/>
      <w:lvlJc w:val="left"/>
      <w:pPr>
        <w:ind w:left="360" w:hanging="360"/>
      </w:pPr>
      <w:rPr>
        <w:rFonts w:ascii="Symbol" w:hAnsi="Symbol" w:hint="default"/>
      </w:rPr>
    </w:lvl>
    <w:lvl w:ilvl="1">
      <w:start w:val="1"/>
      <w:numFmt w:val="bullet"/>
      <w:lvlText w:val=""/>
      <w:lvlJc w:val="left"/>
      <w:pPr>
        <w:ind w:left="3672" w:hanging="432"/>
      </w:pPr>
      <w:rPr>
        <w:rFonts w:ascii="Symbol" w:hAnsi="Symbol" w:hint="default"/>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15:restartNumberingAfterBreak="0">
    <w:nsid w:val="42B72FDD"/>
    <w:multiLevelType w:val="multilevel"/>
    <w:tmpl w:val="57106706"/>
    <w:lvl w:ilvl="0">
      <w:start w:val="6"/>
      <w:numFmt w:val="decimal"/>
      <w:lvlText w:val="%1."/>
      <w:lvlJc w:val="left"/>
      <w:pPr>
        <w:ind w:left="360" w:hanging="360"/>
      </w:pPr>
      <w:rPr>
        <w:rFonts w:cs="Times New Roman"/>
      </w:rPr>
    </w:lvl>
    <w:lvl w:ilvl="1">
      <w:start w:val="1"/>
      <w:numFmt w:val="bullet"/>
      <w:lvlText w:val=""/>
      <w:lvlJc w:val="left"/>
      <w:pPr>
        <w:ind w:left="3672" w:hanging="432"/>
      </w:pPr>
      <w:rPr>
        <w:rFonts w:ascii="Symbol" w:hAnsi="Symbol" w:hint="default"/>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43E8557A"/>
    <w:multiLevelType w:val="hybridMultilevel"/>
    <w:tmpl w:val="C792B5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6CA0921"/>
    <w:multiLevelType w:val="multilevel"/>
    <w:tmpl w:val="9B4E94F2"/>
    <w:lvl w:ilvl="0">
      <w:start w:val="4"/>
      <w:numFmt w:val="decimal"/>
      <w:lvlText w:val="%1."/>
      <w:lvlJc w:val="left"/>
      <w:pPr>
        <w:ind w:left="360" w:hanging="360"/>
      </w:pPr>
      <w:rPr>
        <w:rFonts w:cs="Times New Roman"/>
      </w:rPr>
    </w:lvl>
    <w:lvl w:ilvl="1">
      <w:start w:val="1"/>
      <w:numFmt w:val="decimal"/>
      <w:lvlText w:val="%1.%2."/>
      <w:lvlJc w:val="left"/>
      <w:pPr>
        <w:ind w:left="882" w:hanging="432"/>
      </w:pPr>
      <w:rPr>
        <w:rFonts w:cs="Times New Roman"/>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4701248F"/>
    <w:multiLevelType w:val="hybridMultilevel"/>
    <w:tmpl w:val="6CDCA946"/>
    <w:lvl w:ilvl="0" w:tplc="2090915E">
      <w:start w:val="1"/>
      <w:numFmt w:val="bullet"/>
      <w:lvlText w:val=""/>
      <w:lvlJc w:val="left"/>
      <w:pPr>
        <w:tabs>
          <w:tab w:val="num" w:pos="720"/>
        </w:tabs>
        <w:ind w:left="720" w:hanging="360"/>
      </w:pPr>
      <w:rPr>
        <w:rFonts w:ascii="Symbol" w:hAnsi="Symbol" w:hint="default"/>
        <w:color w:val="365F91"/>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6" w15:restartNumberingAfterBreak="0">
    <w:nsid w:val="47996A54"/>
    <w:multiLevelType w:val="hybridMultilevel"/>
    <w:tmpl w:val="A760BB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A2D6BFE"/>
    <w:multiLevelType w:val="multilevel"/>
    <w:tmpl w:val="94B0D038"/>
    <w:lvl w:ilvl="0">
      <w:start w:val="1"/>
      <w:numFmt w:val="none"/>
      <w:lvlRestart w:val="0"/>
      <w:pStyle w:val="ProjectDescription"/>
      <w:suff w:val="nothing"/>
      <w:lvlText w:val=""/>
      <w:lvlJc w:val="left"/>
      <w:pPr>
        <w:ind w:left="0" w:firstLine="0"/>
      </w:pPr>
      <w:rPr>
        <w:rFonts w:ascii="Arial Bold" w:hAnsi="Arial Bold" w:cs="Arial" w:hint="default"/>
        <w:b/>
        <w:i w:val="0"/>
        <w:sz w:val="20"/>
        <w:u w:val="single"/>
      </w:rPr>
    </w:lvl>
    <w:lvl w:ilvl="1">
      <w:start w:val="1"/>
      <w:numFmt w:val="decimal"/>
      <w:suff w:val="nothing"/>
      <w:lvlText w:val="Sub Project %1.%2"/>
      <w:lvlJc w:val="left"/>
      <w:pPr>
        <w:ind w:left="0" w:firstLine="0"/>
      </w:pPr>
      <w:rPr>
        <w:rFonts w:ascii="Arial" w:hAnsi="Arial" w:cs="Arial" w:hint="default"/>
        <w:b/>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C05338A"/>
    <w:multiLevelType w:val="multilevel"/>
    <w:tmpl w:val="3FB21EF0"/>
    <w:lvl w:ilvl="0">
      <w:start w:val="6"/>
      <w:numFmt w:val="decimal"/>
      <w:lvlText w:val="%1."/>
      <w:lvlJc w:val="left"/>
      <w:pPr>
        <w:ind w:left="360" w:hanging="360"/>
      </w:pPr>
      <w:rPr>
        <w:rFonts w:cs="Times New Roman" w:hint="default"/>
      </w:rPr>
    </w:lvl>
    <w:lvl w:ilvl="1">
      <w:start w:val="1"/>
      <w:numFmt w:val="decimal"/>
      <w:lvlText w:val="%1.%2."/>
      <w:lvlJc w:val="left"/>
      <w:pPr>
        <w:ind w:left="882" w:hanging="432"/>
      </w:pPr>
      <w:rPr>
        <w:rFonts w:cs="Times New Roman" w:hint="default"/>
        <w:b w:val="0"/>
      </w:rPr>
    </w:lvl>
    <w:lvl w:ilvl="2">
      <w:start w:val="18"/>
      <w:numFmt w:val="decimal"/>
      <w:lvlText w:val="%1.%22.%3."/>
      <w:lvlJc w:val="left"/>
      <w:pPr>
        <w:ind w:left="293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9" w15:restartNumberingAfterBreak="0">
    <w:nsid w:val="4D4A55ED"/>
    <w:multiLevelType w:val="multilevel"/>
    <w:tmpl w:val="F7285852"/>
    <w:lvl w:ilvl="0">
      <w:start w:val="1"/>
      <w:numFmt w:val="decimal"/>
      <w:lvlRestart w:val="0"/>
      <w:pStyle w:val="ProjectNumber8117"/>
      <w:suff w:val="nothing"/>
      <w:lvlText w:val="Project %1"/>
      <w:lvlJc w:val="left"/>
      <w:pPr>
        <w:ind w:left="5244" w:firstLine="0"/>
      </w:pPr>
      <w:rPr>
        <w:rFonts w:ascii="Calibri" w:hAnsi="Calibri" w:cs="Calibri"/>
        <w:b/>
        <w:i w:val="0"/>
        <w:color w:val="010000"/>
        <w:sz w:val="22"/>
      </w:rPr>
    </w:lvl>
    <w:lvl w:ilvl="1">
      <w:start w:val="1"/>
      <w:numFmt w:val="decimal"/>
      <w:pStyle w:val="SubProjectNumber8117"/>
      <w:suff w:val="nothing"/>
      <w:lvlText w:val="Sub Project %1.%2"/>
      <w:lvlJc w:val="left"/>
      <w:pPr>
        <w:ind w:left="0" w:firstLine="0"/>
      </w:pPr>
      <w:rPr>
        <w:rFonts w:ascii="Calibri" w:hAnsi="Calibri" w:cs="Calibri"/>
        <w:b/>
        <w:i w:val="0"/>
        <w:color w:val="0000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541566A"/>
    <w:multiLevelType w:val="hybridMultilevel"/>
    <w:tmpl w:val="B7A02E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5977741D"/>
    <w:multiLevelType w:val="multilevel"/>
    <w:tmpl w:val="57106706"/>
    <w:lvl w:ilvl="0">
      <w:start w:val="6"/>
      <w:numFmt w:val="decimal"/>
      <w:lvlText w:val="%1."/>
      <w:lvlJc w:val="left"/>
      <w:pPr>
        <w:ind w:left="360" w:hanging="360"/>
      </w:pPr>
      <w:rPr>
        <w:rFonts w:cs="Times New Roman"/>
      </w:rPr>
    </w:lvl>
    <w:lvl w:ilvl="1">
      <w:start w:val="1"/>
      <w:numFmt w:val="bullet"/>
      <w:lvlText w:val=""/>
      <w:lvlJc w:val="left"/>
      <w:pPr>
        <w:ind w:left="882" w:hanging="432"/>
      </w:pPr>
      <w:rPr>
        <w:rFonts w:ascii="Symbol" w:hAnsi="Symbol" w:hint="default"/>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15:restartNumberingAfterBreak="0">
    <w:nsid w:val="5D0C615D"/>
    <w:multiLevelType w:val="multilevel"/>
    <w:tmpl w:val="02C83390"/>
    <w:lvl w:ilvl="0">
      <w:start w:val="1"/>
      <w:numFmt w:val="bullet"/>
      <w:lvlText w:val=""/>
      <w:lvlJc w:val="left"/>
      <w:pPr>
        <w:ind w:left="360" w:hanging="360"/>
      </w:pPr>
      <w:rPr>
        <w:rFonts w:ascii="Symbol" w:hAnsi="Symbol" w:hint="default"/>
      </w:rPr>
    </w:lvl>
    <w:lvl w:ilvl="1">
      <w:start w:val="1"/>
      <w:numFmt w:val="bullet"/>
      <w:lvlText w:val=""/>
      <w:lvlJc w:val="left"/>
      <w:pPr>
        <w:ind w:left="3672" w:hanging="432"/>
      </w:pPr>
      <w:rPr>
        <w:rFonts w:ascii="Symbol" w:hAnsi="Symbol" w:hint="default"/>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607358D7"/>
    <w:multiLevelType w:val="multilevel"/>
    <w:tmpl w:val="16D2B480"/>
    <w:lvl w:ilvl="0">
      <w:start w:val="1"/>
      <w:numFmt w:val="bullet"/>
      <w:lvlText w:val=""/>
      <w:lvlJc w:val="left"/>
      <w:pPr>
        <w:ind w:left="360" w:hanging="360"/>
      </w:pPr>
      <w:rPr>
        <w:rFonts w:ascii="Symbol" w:hAnsi="Symbol" w:hint="default"/>
      </w:rPr>
    </w:lvl>
    <w:lvl w:ilvl="1">
      <w:start w:val="1"/>
      <w:numFmt w:val="bullet"/>
      <w:lvlText w:val=""/>
      <w:lvlJc w:val="left"/>
      <w:pPr>
        <w:ind w:left="3672" w:hanging="432"/>
      </w:pPr>
      <w:rPr>
        <w:rFonts w:ascii="Symbol" w:hAnsi="Symbol" w:hint="default"/>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4" w15:restartNumberingAfterBreak="0">
    <w:nsid w:val="63A92788"/>
    <w:multiLevelType w:val="hybridMultilevel"/>
    <w:tmpl w:val="EF2880DA"/>
    <w:lvl w:ilvl="0" w:tplc="AE7A0CAC">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CA416F4"/>
    <w:multiLevelType w:val="multilevel"/>
    <w:tmpl w:val="352ADD42"/>
    <w:lvl w:ilvl="0">
      <w:start w:val="1"/>
      <w:numFmt w:val="none"/>
      <w:lvlRestart w:val="0"/>
      <w:pStyle w:val="DepartmentName"/>
      <w:lvlText w:val=""/>
      <w:lvlJc w:val="left"/>
      <w:pPr>
        <w:ind w:left="576" w:hanging="576"/>
      </w:pPr>
      <w:rPr>
        <w:rFonts w:ascii="Calibri" w:hAnsi="Calibri"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FD63A55"/>
    <w:multiLevelType w:val="multilevel"/>
    <w:tmpl w:val="0554A5FE"/>
    <w:lvl w:ilvl="0">
      <w:start w:val="1"/>
      <w:numFmt w:val="bullet"/>
      <w:lvlText w:val=""/>
      <w:lvlJc w:val="left"/>
      <w:pPr>
        <w:ind w:left="360" w:hanging="360"/>
      </w:pPr>
      <w:rPr>
        <w:rFonts w:ascii="Symbol" w:hAnsi="Symbol" w:hint="default"/>
      </w:rPr>
    </w:lvl>
    <w:lvl w:ilvl="1">
      <w:start w:val="1"/>
      <w:numFmt w:val="bullet"/>
      <w:lvlText w:val=""/>
      <w:lvlJc w:val="left"/>
      <w:pPr>
        <w:ind w:left="3672" w:hanging="432"/>
      </w:pPr>
      <w:rPr>
        <w:rFonts w:ascii="Symbol" w:hAnsi="Symbol" w:hint="default"/>
        <w:b w:val="0"/>
      </w:rPr>
    </w:lvl>
    <w:lvl w:ilvl="2">
      <w:start w:val="1"/>
      <w:numFmt w:val="decimal"/>
      <w:lvlText w:val="%1.%2.%3."/>
      <w:lvlJc w:val="left"/>
      <w:pPr>
        <w:ind w:left="293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15:restartNumberingAfterBreak="0">
    <w:nsid w:val="73A602D7"/>
    <w:multiLevelType w:val="hybridMultilevel"/>
    <w:tmpl w:val="4084989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7E694D6C"/>
    <w:multiLevelType w:val="multilevel"/>
    <w:tmpl w:val="CA38446A"/>
    <w:lvl w:ilvl="0">
      <w:start w:val="1"/>
      <w:numFmt w:val="none"/>
      <w:pStyle w:val="ProjectRole"/>
      <w:suff w:val="nothing"/>
      <w:lvlText w:val=""/>
      <w:lvlJc w:val="left"/>
      <w:pPr>
        <w:ind w:left="720" w:hanging="720"/>
      </w:pPr>
      <w:rPr>
        <w:rFonts w:ascii="Calibri" w:hAnsi="Calibri" w:hint="default"/>
        <w:b/>
        <w:i w:val="0"/>
        <w:sz w:val="24"/>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E6F4AD3"/>
    <w:multiLevelType w:val="hybridMultilevel"/>
    <w:tmpl w:val="877A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1108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2697428">
    <w:abstractNumId w:val="12"/>
  </w:num>
  <w:num w:numId="3" w16cid:durableId="1297446402">
    <w:abstractNumId w:val="21"/>
  </w:num>
  <w:num w:numId="4" w16cid:durableId="1769616539">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3511741">
    <w:abstractNumId w:val="7"/>
  </w:num>
  <w:num w:numId="6" w16cid:durableId="1214073355">
    <w:abstractNumId w:val="5"/>
  </w:num>
  <w:num w:numId="7" w16cid:durableId="385683258">
    <w:abstractNumId w:val="6"/>
  </w:num>
  <w:num w:numId="8" w16cid:durableId="579556339">
    <w:abstractNumId w:val="18"/>
  </w:num>
  <w:num w:numId="9" w16cid:durableId="1137994814">
    <w:abstractNumId w:val="1"/>
  </w:num>
  <w:num w:numId="10" w16cid:durableId="2006778512">
    <w:abstractNumId w:val="0"/>
  </w:num>
  <w:num w:numId="11" w16cid:durableId="1075586718">
    <w:abstractNumId w:val="1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4423460">
    <w:abstractNumId w:val="23"/>
  </w:num>
  <w:num w:numId="13" w16cid:durableId="206570208">
    <w:abstractNumId w:val="22"/>
  </w:num>
  <w:num w:numId="14" w16cid:durableId="418142650">
    <w:abstractNumId w:val="11"/>
  </w:num>
  <w:num w:numId="15" w16cid:durableId="801118337">
    <w:abstractNumId w:val="2"/>
  </w:num>
  <w:num w:numId="16" w16cid:durableId="778600194">
    <w:abstractNumId w:val="29"/>
  </w:num>
  <w:num w:numId="17" w16cid:durableId="1578126054">
    <w:abstractNumId w:val="9"/>
  </w:num>
  <w:num w:numId="18" w16cid:durableId="1715229600">
    <w:abstractNumId w:val="27"/>
  </w:num>
  <w:num w:numId="19" w16cid:durableId="420764821">
    <w:abstractNumId w:val="24"/>
  </w:num>
  <w:num w:numId="20" w16cid:durableId="1969773138">
    <w:abstractNumId w:val="26"/>
  </w:num>
  <w:num w:numId="21" w16cid:durableId="1184787193">
    <w:abstractNumId w:val="25"/>
  </w:num>
  <w:num w:numId="22" w16cid:durableId="1446071195">
    <w:abstractNumId w:val="17"/>
  </w:num>
  <w:num w:numId="23" w16cid:durableId="1303846780">
    <w:abstractNumId w:val="28"/>
  </w:num>
  <w:num w:numId="24" w16cid:durableId="481194099">
    <w:abstractNumId w:val="3"/>
  </w:num>
  <w:num w:numId="25" w16cid:durableId="1255935354">
    <w:abstractNumId w:val="10"/>
  </w:num>
  <w:num w:numId="26" w16cid:durableId="1998263459">
    <w:abstractNumId w:val="8"/>
  </w:num>
  <w:num w:numId="27" w16cid:durableId="1859856519">
    <w:abstractNumId w:val="25"/>
  </w:num>
  <w:num w:numId="28" w16cid:durableId="1912814426">
    <w:abstractNumId w:val="17"/>
  </w:num>
  <w:num w:numId="29" w16cid:durableId="696154160">
    <w:abstractNumId w:val="28"/>
  </w:num>
  <w:num w:numId="30" w16cid:durableId="350231144">
    <w:abstractNumId w:val="3"/>
  </w:num>
  <w:num w:numId="31" w16cid:durableId="884953941">
    <w:abstractNumId w:val="3"/>
  </w:num>
  <w:num w:numId="32" w16cid:durableId="1010326952">
    <w:abstractNumId w:val="3"/>
  </w:num>
  <w:num w:numId="33" w16cid:durableId="1263225295">
    <w:abstractNumId w:val="10"/>
  </w:num>
  <w:num w:numId="34" w16cid:durableId="1266422870">
    <w:abstractNumId w:val="10"/>
  </w:num>
  <w:num w:numId="35" w16cid:durableId="714816631">
    <w:abstractNumId w:val="10"/>
  </w:num>
  <w:num w:numId="36" w16cid:durableId="1588882475">
    <w:abstractNumId w:val="19"/>
  </w:num>
  <w:num w:numId="37" w16cid:durableId="1748073109">
    <w:abstractNumId w:val="20"/>
  </w:num>
  <w:num w:numId="38" w16cid:durableId="794635282">
    <w:abstractNumId w:val="3"/>
  </w:num>
  <w:num w:numId="39" w16cid:durableId="734546709">
    <w:abstractNumId w:val="3"/>
  </w:num>
  <w:num w:numId="40" w16cid:durableId="893353342">
    <w:abstractNumId w:val="16"/>
  </w:num>
  <w:num w:numId="41" w16cid:durableId="298456057">
    <w:abstractNumId w:val="3"/>
  </w:num>
  <w:num w:numId="42" w16cid:durableId="1005480929">
    <w:abstractNumId w:val="13"/>
  </w:num>
  <w:num w:numId="43" w16cid:durableId="278949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7DD"/>
    <w:rsid w:val="00004C8E"/>
    <w:rsid w:val="00004DBA"/>
    <w:rsid w:val="00007B69"/>
    <w:rsid w:val="00010CE6"/>
    <w:rsid w:val="00015F3A"/>
    <w:rsid w:val="000169A8"/>
    <w:rsid w:val="0002067E"/>
    <w:rsid w:val="00035D97"/>
    <w:rsid w:val="00036AF1"/>
    <w:rsid w:val="00042320"/>
    <w:rsid w:val="0004363E"/>
    <w:rsid w:val="0004423B"/>
    <w:rsid w:val="00054EE8"/>
    <w:rsid w:val="00061F10"/>
    <w:rsid w:val="000776C3"/>
    <w:rsid w:val="00082E8E"/>
    <w:rsid w:val="000853E7"/>
    <w:rsid w:val="00086682"/>
    <w:rsid w:val="0008708A"/>
    <w:rsid w:val="00090B3B"/>
    <w:rsid w:val="000922D7"/>
    <w:rsid w:val="00096609"/>
    <w:rsid w:val="000A1220"/>
    <w:rsid w:val="000A2B48"/>
    <w:rsid w:val="000A54DF"/>
    <w:rsid w:val="000A5A98"/>
    <w:rsid w:val="000A5EE4"/>
    <w:rsid w:val="000B1D9A"/>
    <w:rsid w:val="000B7EBE"/>
    <w:rsid w:val="000C0623"/>
    <w:rsid w:val="000C5336"/>
    <w:rsid w:val="000C7675"/>
    <w:rsid w:val="000D674F"/>
    <w:rsid w:val="000D6C6E"/>
    <w:rsid w:val="000D74E2"/>
    <w:rsid w:val="000E28E0"/>
    <w:rsid w:val="000E4ABB"/>
    <w:rsid w:val="000E53B6"/>
    <w:rsid w:val="000F14BC"/>
    <w:rsid w:val="000F17D5"/>
    <w:rsid w:val="000F1E32"/>
    <w:rsid w:val="000F55AC"/>
    <w:rsid w:val="00106DD3"/>
    <w:rsid w:val="001078F0"/>
    <w:rsid w:val="001106A4"/>
    <w:rsid w:val="00110C96"/>
    <w:rsid w:val="00112F58"/>
    <w:rsid w:val="0011372C"/>
    <w:rsid w:val="00115C6D"/>
    <w:rsid w:val="00120218"/>
    <w:rsid w:val="00120B1F"/>
    <w:rsid w:val="00123B39"/>
    <w:rsid w:val="00124BFF"/>
    <w:rsid w:val="00126AD1"/>
    <w:rsid w:val="001320E1"/>
    <w:rsid w:val="001363E6"/>
    <w:rsid w:val="001416E5"/>
    <w:rsid w:val="00143845"/>
    <w:rsid w:val="001518DD"/>
    <w:rsid w:val="00151F8B"/>
    <w:rsid w:val="001579A2"/>
    <w:rsid w:val="00165A46"/>
    <w:rsid w:val="00167331"/>
    <w:rsid w:val="00173015"/>
    <w:rsid w:val="001809D3"/>
    <w:rsid w:val="0018209C"/>
    <w:rsid w:val="00183F8C"/>
    <w:rsid w:val="001944C4"/>
    <w:rsid w:val="00197B90"/>
    <w:rsid w:val="001A04B1"/>
    <w:rsid w:val="001A0DA7"/>
    <w:rsid w:val="001A4A72"/>
    <w:rsid w:val="001A5C8C"/>
    <w:rsid w:val="001A7BE1"/>
    <w:rsid w:val="001B2A60"/>
    <w:rsid w:val="001B3500"/>
    <w:rsid w:val="001B6ECD"/>
    <w:rsid w:val="001C63CF"/>
    <w:rsid w:val="001C6FA9"/>
    <w:rsid w:val="001D0E34"/>
    <w:rsid w:val="001D0EEB"/>
    <w:rsid w:val="001D57ED"/>
    <w:rsid w:val="001D7565"/>
    <w:rsid w:val="001E3C05"/>
    <w:rsid w:val="001F16B7"/>
    <w:rsid w:val="001F7541"/>
    <w:rsid w:val="001F7C09"/>
    <w:rsid w:val="002023FE"/>
    <w:rsid w:val="00205691"/>
    <w:rsid w:val="00205BED"/>
    <w:rsid w:val="002114A7"/>
    <w:rsid w:val="002144C1"/>
    <w:rsid w:val="0022079B"/>
    <w:rsid w:val="00221731"/>
    <w:rsid w:val="002252A3"/>
    <w:rsid w:val="00231EE8"/>
    <w:rsid w:val="00235134"/>
    <w:rsid w:val="00235B1F"/>
    <w:rsid w:val="00236D10"/>
    <w:rsid w:val="0024105E"/>
    <w:rsid w:val="002446E4"/>
    <w:rsid w:val="0024618B"/>
    <w:rsid w:val="00250F9E"/>
    <w:rsid w:val="00254809"/>
    <w:rsid w:val="00257842"/>
    <w:rsid w:val="00263748"/>
    <w:rsid w:val="00266338"/>
    <w:rsid w:val="002671CA"/>
    <w:rsid w:val="002740F2"/>
    <w:rsid w:val="00275FD8"/>
    <w:rsid w:val="00277BE0"/>
    <w:rsid w:val="00280F62"/>
    <w:rsid w:val="00283FD9"/>
    <w:rsid w:val="002851E4"/>
    <w:rsid w:val="0028554D"/>
    <w:rsid w:val="00290C32"/>
    <w:rsid w:val="002928CE"/>
    <w:rsid w:val="00296A36"/>
    <w:rsid w:val="00296C87"/>
    <w:rsid w:val="002A35D3"/>
    <w:rsid w:val="002A56ED"/>
    <w:rsid w:val="002B7D40"/>
    <w:rsid w:val="002C1AF7"/>
    <w:rsid w:val="002C63AB"/>
    <w:rsid w:val="002D1DD3"/>
    <w:rsid w:val="002D21E1"/>
    <w:rsid w:val="002D61C1"/>
    <w:rsid w:val="002E1C30"/>
    <w:rsid w:val="002E1CFE"/>
    <w:rsid w:val="002E3F57"/>
    <w:rsid w:val="002F0ADC"/>
    <w:rsid w:val="002F3E7B"/>
    <w:rsid w:val="003003EF"/>
    <w:rsid w:val="0030739F"/>
    <w:rsid w:val="00311BE0"/>
    <w:rsid w:val="00314B1B"/>
    <w:rsid w:val="00321F97"/>
    <w:rsid w:val="003260FC"/>
    <w:rsid w:val="00351126"/>
    <w:rsid w:val="00353BE6"/>
    <w:rsid w:val="0035433E"/>
    <w:rsid w:val="00361255"/>
    <w:rsid w:val="00362E9A"/>
    <w:rsid w:val="003637E8"/>
    <w:rsid w:val="00364F76"/>
    <w:rsid w:val="00370047"/>
    <w:rsid w:val="0037466E"/>
    <w:rsid w:val="00375A5A"/>
    <w:rsid w:val="00376281"/>
    <w:rsid w:val="003801AA"/>
    <w:rsid w:val="00382B12"/>
    <w:rsid w:val="003842E4"/>
    <w:rsid w:val="00385318"/>
    <w:rsid w:val="00392EAD"/>
    <w:rsid w:val="00393173"/>
    <w:rsid w:val="003B1681"/>
    <w:rsid w:val="003B26DC"/>
    <w:rsid w:val="003B50B4"/>
    <w:rsid w:val="003B5C19"/>
    <w:rsid w:val="003B637B"/>
    <w:rsid w:val="003B6D9D"/>
    <w:rsid w:val="003D352A"/>
    <w:rsid w:val="003D4638"/>
    <w:rsid w:val="003D468E"/>
    <w:rsid w:val="003D5CD5"/>
    <w:rsid w:val="003E1FED"/>
    <w:rsid w:val="003E3E7E"/>
    <w:rsid w:val="003E4C4F"/>
    <w:rsid w:val="003F02EC"/>
    <w:rsid w:val="003F1FD8"/>
    <w:rsid w:val="00404A02"/>
    <w:rsid w:val="004107C5"/>
    <w:rsid w:val="004109B3"/>
    <w:rsid w:val="00416029"/>
    <w:rsid w:val="0041608E"/>
    <w:rsid w:val="004209B3"/>
    <w:rsid w:val="00426990"/>
    <w:rsid w:val="00435BFB"/>
    <w:rsid w:val="00437F2E"/>
    <w:rsid w:val="004442B7"/>
    <w:rsid w:val="0044589A"/>
    <w:rsid w:val="00445DA0"/>
    <w:rsid w:val="004476BC"/>
    <w:rsid w:val="004502F4"/>
    <w:rsid w:val="00451C2B"/>
    <w:rsid w:val="004671B1"/>
    <w:rsid w:val="00480513"/>
    <w:rsid w:val="004844AC"/>
    <w:rsid w:val="00492878"/>
    <w:rsid w:val="00495DBD"/>
    <w:rsid w:val="004A0464"/>
    <w:rsid w:val="004A2B98"/>
    <w:rsid w:val="004A3737"/>
    <w:rsid w:val="004A536C"/>
    <w:rsid w:val="004A67AC"/>
    <w:rsid w:val="004A729A"/>
    <w:rsid w:val="004B1C52"/>
    <w:rsid w:val="004B3930"/>
    <w:rsid w:val="004B3CC5"/>
    <w:rsid w:val="004C2CFA"/>
    <w:rsid w:val="004D6086"/>
    <w:rsid w:val="004E13F3"/>
    <w:rsid w:val="004E6F99"/>
    <w:rsid w:val="00504810"/>
    <w:rsid w:val="00506F7F"/>
    <w:rsid w:val="005101DB"/>
    <w:rsid w:val="00515B22"/>
    <w:rsid w:val="005169A6"/>
    <w:rsid w:val="005235F6"/>
    <w:rsid w:val="005263E5"/>
    <w:rsid w:val="00532C24"/>
    <w:rsid w:val="0053550A"/>
    <w:rsid w:val="00540754"/>
    <w:rsid w:val="0054145B"/>
    <w:rsid w:val="005457C8"/>
    <w:rsid w:val="005463BD"/>
    <w:rsid w:val="005523E9"/>
    <w:rsid w:val="00557D64"/>
    <w:rsid w:val="00564284"/>
    <w:rsid w:val="00571A50"/>
    <w:rsid w:val="00572CA5"/>
    <w:rsid w:val="00576472"/>
    <w:rsid w:val="00585AD3"/>
    <w:rsid w:val="00586244"/>
    <w:rsid w:val="00586753"/>
    <w:rsid w:val="005926E7"/>
    <w:rsid w:val="005941F1"/>
    <w:rsid w:val="0059764D"/>
    <w:rsid w:val="005B2FE1"/>
    <w:rsid w:val="005B6BC9"/>
    <w:rsid w:val="005C7E1E"/>
    <w:rsid w:val="005D04B5"/>
    <w:rsid w:val="005D6131"/>
    <w:rsid w:val="005E695C"/>
    <w:rsid w:val="005F1987"/>
    <w:rsid w:val="005F5EFA"/>
    <w:rsid w:val="005F7B5C"/>
    <w:rsid w:val="00600303"/>
    <w:rsid w:val="006009AC"/>
    <w:rsid w:val="00600DAB"/>
    <w:rsid w:val="00604D3E"/>
    <w:rsid w:val="00605418"/>
    <w:rsid w:val="006128C1"/>
    <w:rsid w:val="00617826"/>
    <w:rsid w:val="00622039"/>
    <w:rsid w:val="006232FC"/>
    <w:rsid w:val="00632757"/>
    <w:rsid w:val="00643BF0"/>
    <w:rsid w:val="00647BA9"/>
    <w:rsid w:val="00652C3E"/>
    <w:rsid w:val="006531C6"/>
    <w:rsid w:val="0065586A"/>
    <w:rsid w:val="00655AC0"/>
    <w:rsid w:val="00656429"/>
    <w:rsid w:val="00657BF2"/>
    <w:rsid w:val="006617AA"/>
    <w:rsid w:val="006619D8"/>
    <w:rsid w:val="00662102"/>
    <w:rsid w:val="00666937"/>
    <w:rsid w:val="006719BF"/>
    <w:rsid w:val="00675B6E"/>
    <w:rsid w:val="00680F3F"/>
    <w:rsid w:val="0068136E"/>
    <w:rsid w:val="006840DE"/>
    <w:rsid w:val="0068654B"/>
    <w:rsid w:val="00692E23"/>
    <w:rsid w:val="00696755"/>
    <w:rsid w:val="006A27E2"/>
    <w:rsid w:val="006A42EC"/>
    <w:rsid w:val="006B09ED"/>
    <w:rsid w:val="006B5F0A"/>
    <w:rsid w:val="006C0606"/>
    <w:rsid w:val="006C2F46"/>
    <w:rsid w:val="006C50D8"/>
    <w:rsid w:val="006D3BE1"/>
    <w:rsid w:val="006D3EC4"/>
    <w:rsid w:val="006D679B"/>
    <w:rsid w:val="006D72C1"/>
    <w:rsid w:val="006E59AF"/>
    <w:rsid w:val="006E6812"/>
    <w:rsid w:val="006F19F8"/>
    <w:rsid w:val="006F3235"/>
    <w:rsid w:val="006F4F65"/>
    <w:rsid w:val="006F60A1"/>
    <w:rsid w:val="00700053"/>
    <w:rsid w:val="00700522"/>
    <w:rsid w:val="007011D9"/>
    <w:rsid w:val="00704187"/>
    <w:rsid w:val="007129E9"/>
    <w:rsid w:val="0071741F"/>
    <w:rsid w:val="007336B9"/>
    <w:rsid w:val="00737ADF"/>
    <w:rsid w:val="00742E26"/>
    <w:rsid w:val="00745A4E"/>
    <w:rsid w:val="007728FA"/>
    <w:rsid w:val="00774635"/>
    <w:rsid w:val="00776B65"/>
    <w:rsid w:val="00781EE9"/>
    <w:rsid w:val="00782D14"/>
    <w:rsid w:val="0078399B"/>
    <w:rsid w:val="00787037"/>
    <w:rsid w:val="007902C2"/>
    <w:rsid w:val="00792C1C"/>
    <w:rsid w:val="00792C5D"/>
    <w:rsid w:val="0079333E"/>
    <w:rsid w:val="0079361B"/>
    <w:rsid w:val="00794894"/>
    <w:rsid w:val="00794CEB"/>
    <w:rsid w:val="00796CA6"/>
    <w:rsid w:val="007A02D7"/>
    <w:rsid w:val="007A1DB9"/>
    <w:rsid w:val="007B0BDA"/>
    <w:rsid w:val="007B14E6"/>
    <w:rsid w:val="007B1572"/>
    <w:rsid w:val="007C2818"/>
    <w:rsid w:val="007C3839"/>
    <w:rsid w:val="007C5BED"/>
    <w:rsid w:val="007C5BF8"/>
    <w:rsid w:val="007C758A"/>
    <w:rsid w:val="007D624D"/>
    <w:rsid w:val="007E1ACE"/>
    <w:rsid w:val="007E5258"/>
    <w:rsid w:val="007E6AE3"/>
    <w:rsid w:val="007E7BA7"/>
    <w:rsid w:val="007F0830"/>
    <w:rsid w:val="007F1F80"/>
    <w:rsid w:val="007F3424"/>
    <w:rsid w:val="007F7BBE"/>
    <w:rsid w:val="00802B6D"/>
    <w:rsid w:val="00803701"/>
    <w:rsid w:val="008102C1"/>
    <w:rsid w:val="00815CDA"/>
    <w:rsid w:val="008224AF"/>
    <w:rsid w:val="00823F92"/>
    <w:rsid w:val="00825F24"/>
    <w:rsid w:val="00831EDF"/>
    <w:rsid w:val="0083318D"/>
    <w:rsid w:val="008368A2"/>
    <w:rsid w:val="00836BE9"/>
    <w:rsid w:val="0084059D"/>
    <w:rsid w:val="00846A49"/>
    <w:rsid w:val="00846F19"/>
    <w:rsid w:val="00851F9A"/>
    <w:rsid w:val="00852742"/>
    <w:rsid w:val="00853E01"/>
    <w:rsid w:val="0085435E"/>
    <w:rsid w:val="00862643"/>
    <w:rsid w:val="0086427A"/>
    <w:rsid w:val="008676D9"/>
    <w:rsid w:val="0087288F"/>
    <w:rsid w:val="008734D1"/>
    <w:rsid w:val="00873C07"/>
    <w:rsid w:val="008760AE"/>
    <w:rsid w:val="00880F36"/>
    <w:rsid w:val="0088613C"/>
    <w:rsid w:val="008861B1"/>
    <w:rsid w:val="008921B3"/>
    <w:rsid w:val="0089467E"/>
    <w:rsid w:val="00897FF4"/>
    <w:rsid w:val="008A1C57"/>
    <w:rsid w:val="008A334C"/>
    <w:rsid w:val="008A4B0D"/>
    <w:rsid w:val="008B56D2"/>
    <w:rsid w:val="008C6D3E"/>
    <w:rsid w:val="008D1D34"/>
    <w:rsid w:val="008D2316"/>
    <w:rsid w:val="008D29A5"/>
    <w:rsid w:val="008E1C19"/>
    <w:rsid w:val="008E60CF"/>
    <w:rsid w:val="008F1A83"/>
    <w:rsid w:val="008F3863"/>
    <w:rsid w:val="008F3ACF"/>
    <w:rsid w:val="008F62C8"/>
    <w:rsid w:val="008F6E5C"/>
    <w:rsid w:val="00902C7A"/>
    <w:rsid w:val="009045E0"/>
    <w:rsid w:val="0090528F"/>
    <w:rsid w:val="00910F75"/>
    <w:rsid w:val="00913445"/>
    <w:rsid w:val="00920630"/>
    <w:rsid w:val="00922917"/>
    <w:rsid w:val="00922A00"/>
    <w:rsid w:val="009256DC"/>
    <w:rsid w:val="00931FF9"/>
    <w:rsid w:val="00935173"/>
    <w:rsid w:val="00936430"/>
    <w:rsid w:val="009415D5"/>
    <w:rsid w:val="00941A52"/>
    <w:rsid w:val="00942616"/>
    <w:rsid w:val="009454FC"/>
    <w:rsid w:val="00947865"/>
    <w:rsid w:val="009510E5"/>
    <w:rsid w:val="00951135"/>
    <w:rsid w:val="00952039"/>
    <w:rsid w:val="009738F4"/>
    <w:rsid w:val="00982B35"/>
    <w:rsid w:val="0099195A"/>
    <w:rsid w:val="00993063"/>
    <w:rsid w:val="00994E58"/>
    <w:rsid w:val="00996BAD"/>
    <w:rsid w:val="00996D22"/>
    <w:rsid w:val="009A1E7A"/>
    <w:rsid w:val="009A4162"/>
    <w:rsid w:val="009B2D5E"/>
    <w:rsid w:val="009B407D"/>
    <w:rsid w:val="009B41F7"/>
    <w:rsid w:val="009B4416"/>
    <w:rsid w:val="009B5C08"/>
    <w:rsid w:val="009B5E25"/>
    <w:rsid w:val="009C04DC"/>
    <w:rsid w:val="009C6974"/>
    <w:rsid w:val="009D133B"/>
    <w:rsid w:val="009D2E68"/>
    <w:rsid w:val="009E6FFC"/>
    <w:rsid w:val="009F03FD"/>
    <w:rsid w:val="009F5338"/>
    <w:rsid w:val="009F6EBB"/>
    <w:rsid w:val="00A00862"/>
    <w:rsid w:val="00A0101A"/>
    <w:rsid w:val="00A01FA3"/>
    <w:rsid w:val="00A031C0"/>
    <w:rsid w:val="00A06171"/>
    <w:rsid w:val="00A1566E"/>
    <w:rsid w:val="00A2485D"/>
    <w:rsid w:val="00A36BA8"/>
    <w:rsid w:val="00A37505"/>
    <w:rsid w:val="00A4155B"/>
    <w:rsid w:val="00A42AFA"/>
    <w:rsid w:val="00A43CC5"/>
    <w:rsid w:val="00A51717"/>
    <w:rsid w:val="00A52507"/>
    <w:rsid w:val="00A5371C"/>
    <w:rsid w:val="00A557BB"/>
    <w:rsid w:val="00A55DF4"/>
    <w:rsid w:val="00A55F93"/>
    <w:rsid w:val="00A60DE1"/>
    <w:rsid w:val="00A727DD"/>
    <w:rsid w:val="00A8074F"/>
    <w:rsid w:val="00A84994"/>
    <w:rsid w:val="00A871C1"/>
    <w:rsid w:val="00A8793B"/>
    <w:rsid w:val="00AA3FAC"/>
    <w:rsid w:val="00AA6D20"/>
    <w:rsid w:val="00AB0B5D"/>
    <w:rsid w:val="00AB4BA3"/>
    <w:rsid w:val="00AB714E"/>
    <w:rsid w:val="00AB719C"/>
    <w:rsid w:val="00AC1C75"/>
    <w:rsid w:val="00AC3668"/>
    <w:rsid w:val="00AC7154"/>
    <w:rsid w:val="00AD4087"/>
    <w:rsid w:val="00AE6F5D"/>
    <w:rsid w:val="00B009E9"/>
    <w:rsid w:val="00B12440"/>
    <w:rsid w:val="00B158A2"/>
    <w:rsid w:val="00B2045E"/>
    <w:rsid w:val="00B21398"/>
    <w:rsid w:val="00B3211C"/>
    <w:rsid w:val="00B3290C"/>
    <w:rsid w:val="00B40CEF"/>
    <w:rsid w:val="00B4211B"/>
    <w:rsid w:val="00B46D93"/>
    <w:rsid w:val="00B47025"/>
    <w:rsid w:val="00B473AB"/>
    <w:rsid w:val="00B55A6C"/>
    <w:rsid w:val="00B61255"/>
    <w:rsid w:val="00B61B4A"/>
    <w:rsid w:val="00B63BA6"/>
    <w:rsid w:val="00B63FC1"/>
    <w:rsid w:val="00B64504"/>
    <w:rsid w:val="00B66A82"/>
    <w:rsid w:val="00B71E26"/>
    <w:rsid w:val="00B723E6"/>
    <w:rsid w:val="00B73552"/>
    <w:rsid w:val="00B755CF"/>
    <w:rsid w:val="00B77396"/>
    <w:rsid w:val="00B803AE"/>
    <w:rsid w:val="00B86487"/>
    <w:rsid w:val="00B8777F"/>
    <w:rsid w:val="00B926AB"/>
    <w:rsid w:val="00B96EFD"/>
    <w:rsid w:val="00B97B8C"/>
    <w:rsid w:val="00BA13A9"/>
    <w:rsid w:val="00BB1C0C"/>
    <w:rsid w:val="00BB3B5B"/>
    <w:rsid w:val="00BB5BA2"/>
    <w:rsid w:val="00BC275E"/>
    <w:rsid w:val="00BC6206"/>
    <w:rsid w:val="00BC7FCD"/>
    <w:rsid w:val="00BD4B49"/>
    <w:rsid w:val="00BE07FC"/>
    <w:rsid w:val="00BE21C3"/>
    <w:rsid w:val="00BF2568"/>
    <w:rsid w:val="00C023F1"/>
    <w:rsid w:val="00C164DE"/>
    <w:rsid w:val="00C226D5"/>
    <w:rsid w:val="00C254F0"/>
    <w:rsid w:val="00C266D7"/>
    <w:rsid w:val="00C269C7"/>
    <w:rsid w:val="00C26AAB"/>
    <w:rsid w:val="00C32A39"/>
    <w:rsid w:val="00C4213F"/>
    <w:rsid w:val="00C441BD"/>
    <w:rsid w:val="00C46787"/>
    <w:rsid w:val="00C46C80"/>
    <w:rsid w:val="00C51444"/>
    <w:rsid w:val="00C535C2"/>
    <w:rsid w:val="00C55735"/>
    <w:rsid w:val="00C5697E"/>
    <w:rsid w:val="00C64075"/>
    <w:rsid w:val="00C64944"/>
    <w:rsid w:val="00C65E05"/>
    <w:rsid w:val="00C7032A"/>
    <w:rsid w:val="00C70C39"/>
    <w:rsid w:val="00C71F35"/>
    <w:rsid w:val="00C729C6"/>
    <w:rsid w:val="00C85155"/>
    <w:rsid w:val="00C86FA1"/>
    <w:rsid w:val="00C87ACB"/>
    <w:rsid w:val="00C9451B"/>
    <w:rsid w:val="00CA09A9"/>
    <w:rsid w:val="00CA6A7B"/>
    <w:rsid w:val="00CA6C00"/>
    <w:rsid w:val="00CA6CBC"/>
    <w:rsid w:val="00CB0C9A"/>
    <w:rsid w:val="00CB1971"/>
    <w:rsid w:val="00CB4436"/>
    <w:rsid w:val="00CC5416"/>
    <w:rsid w:val="00CC60A3"/>
    <w:rsid w:val="00CD020E"/>
    <w:rsid w:val="00CD2983"/>
    <w:rsid w:val="00CD2EF2"/>
    <w:rsid w:val="00CD71EB"/>
    <w:rsid w:val="00CE26C5"/>
    <w:rsid w:val="00CF1E24"/>
    <w:rsid w:val="00CF3F19"/>
    <w:rsid w:val="00D040AE"/>
    <w:rsid w:val="00D0704A"/>
    <w:rsid w:val="00D14488"/>
    <w:rsid w:val="00D1666F"/>
    <w:rsid w:val="00D2264E"/>
    <w:rsid w:val="00D23F93"/>
    <w:rsid w:val="00D30EDD"/>
    <w:rsid w:val="00D319B5"/>
    <w:rsid w:val="00D3524F"/>
    <w:rsid w:val="00D37135"/>
    <w:rsid w:val="00D41264"/>
    <w:rsid w:val="00D42492"/>
    <w:rsid w:val="00D4528C"/>
    <w:rsid w:val="00D45C88"/>
    <w:rsid w:val="00D52576"/>
    <w:rsid w:val="00D63ECC"/>
    <w:rsid w:val="00D6553E"/>
    <w:rsid w:val="00D7085C"/>
    <w:rsid w:val="00D807C2"/>
    <w:rsid w:val="00D81156"/>
    <w:rsid w:val="00D87378"/>
    <w:rsid w:val="00D97C56"/>
    <w:rsid w:val="00DA0F80"/>
    <w:rsid w:val="00DA642D"/>
    <w:rsid w:val="00DB1C2C"/>
    <w:rsid w:val="00DB3566"/>
    <w:rsid w:val="00DB3FE5"/>
    <w:rsid w:val="00DB5DAC"/>
    <w:rsid w:val="00DB6F76"/>
    <w:rsid w:val="00DC0526"/>
    <w:rsid w:val="00DD0F0A"/>
    <w:rsid w:val="00DD4908"/>
    <w:rsid w:val="00DE1445"/>
    <w:rsid w:val="00DE2CCB"/>
    <w:rsid w:val="00DE4154"/>
    <w:rsid w:val="00DE48B3"/>
    <w:rsid w:val="00DE5599"/>
    <w:rsid w:val="00DF5EDD"/>
    <w:rsid w:val="00E006CC"/>
    <w:rsid w:val="00E01CB3"/>
    <w:rsid w:val="00E03FC8"/>
    <w:rsid w:val="00E076E1"/>
    <w:rsid w:val="00E106D1"/>
    <w:rsid w:val="00E201E9"/>
    <w:rsid w:val="00E21F3A"/>
    <w:rsid w:val="00E305BB"/>
    <w:rsid w:val="00E33B6C"/>
    <w:rsid w:val="00E504BB"/>
    <w:rsid w:val="00E53B73"/>
    <w:rsid w:val="00E553B9"/>
    <w:rsid w:val="00E567B3"/>
    <w:rsid w:val="00E56CCF"/>
    <w:rsid w:val="00E57342"/>
    <w:rsid w:val="00E62D42"/>
    <w:rsid w:val="00E66341"/>
    <w:rsid w:val="00E670A9"/>
    <w:rsid w:val="00E7285F"/>
    <w:rsid w:val="00E73082"/>
    <w:rsid w:val="00E73338"/>
    <w:rsid w:val="00E736B9"/>
    <w:rsid w:val="00E745F2"/>
    <w:rsid w:val="00E74A59"/>
    <w:rsid w:val="00E80705"/>
    <w:rsid w:val="00E841CE"/>
    <w:rsid w:val="00E9238F"/>
    <w:rsid w:val="00E97628"/>
    <w:rsid w:val="00EA06ED"/>
    <w:rsid w:val="00EA4448"/>
    <w:rsid w:val="00EB59A0"/>
    <w:rsid w:val="00EC14BC"/>
    <w:rsid w:val="00EC3690"/>
    <w:rsid w:val="00EC59D5"/>
    <w:rsid w:val="00ED0F76"/>
    <w:rsid w:val="00ED16AD"/>
    <w:rsid w:val="00ED4E9F"/>
    <w:rsid w:val="00EE08DB"/>
    <w:rsid w:val="00EE185C"/>
    <w:rsid w:val="00EE6A51"/>
    <w:rsid w:val="00EF208C"/>
    <w:rsid w:val="00EF3780"/>
    <w:rsid w:val="00EF4C26"/>
    <w:rsid w:val="00EF5ADB"/>
    <w:rsid w:val="00EF6B2D"/>
    <w:rsid w:val="00EF7A71"/>
    <w:rsid w:val="00F0521D"/>
    <w:rsid w:val="00F06FF8"/>
    <w:rsid w:val="00F11388"/>
    <w:rsid w:val="00F11DBF"/>
    <w:rsid w:val="00F237D6"/>
    <w:rsid w:val="00F2413D"/>
    <w:rsid w:val="00F27EF2"/>
    <w:rsid w:val="00F30487"/>
    <w:rsid w:val="00F323BD"/>
    <w:rsid w:val="00F32D45"/>
    <w:rsid w:val="00F32FB3"/>
    <w:rsid w:val="00F37EE7"/>
    <w:rsid w:val="00F4333E"/>
    <w:rsid w:val="00F43DEF"/>
    <w:rsid w:val="00F51326"/>
    <w:rsid w:val="00F61A9C"/>
    <w:rsid w:val="00F70DB4"/>
    <w:rsid w:val="00F728E0"/>
    <w:rsid w:val="00F72A04"/>
    <w:rsid w:val="00F75BC2"/>
    <w:rsid w:val="00F80469"/>
    <w:rsid w:val="00F813BE"/>
    <w:rsid w:val="00F86BFE"/>
    <w:rsid w:val="00F914CC"/>
    <w:rsid w:val="00FA11A9"/>
    <w:rsid w:val="00FA20D2"/>
    <w:rsid w:val="00FA5079"/>
    <w:rsid w:val="00FB5901"/>
    <w:rsid w:val="00FC19F7"/>
    <w:rsid w:val="00FC3084"/>
    <w:rsid w:val="00FC3D48"/>
    <w:rsid w:val="00FD576C"/>
    <w:rsid w:val="00FD5965"/>
    <w:rsid w:val="00FD6275"/>
    <w:rsid w:val="00FE039D"/>
    <w:rsid w:val="00FE19DA"/>
    <w:rsid w:val="00FE3DC6"/>
    <w:rsid w:val="00FE6F73"/>
    <w:rsid w:val="00FE6F84"/>
    <w:rsid w:val="00FE7C8A"/>
    <w:rsid w:val="00FF32C0"/>
    <w:rsid w:val="00FF44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67679"/>
  <w15:chartTrackingRefBased/>
  <w15:docId w15:val="{64DC56D4-F6AC-477C-9064-F92D0B41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9"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0F14BC"/>
    <w:pPr>
      <w:spacing w:after="160" w:line="259" w:lineRule="auto"/>
    </w:pPr>
    <w:rPr>
      <w:rFonts w:eastAsiaTheme="minorHAnsi" w:cs="Calibri"/>
      <w:spacing w:val="-10"/>
      <w:kern w:val="28"/>
      <w:sz w:val="22"/>
      <w:szCs w:val="22"/>
      <w:lang w:val="en-CA"/>
    </w:rPr>
  </w:style>
  <w:style w:type="paragraph" w:styleId="Heading1">
    <w:name w:val="heading 1"/>
    <w:basedOn w:val="Normal"/>
    <w:next w:val="Normal"/>
    <w:link w:val="Heading1Char"/>
    <w:uiPriority w:val="9"/>
    <w:qFormat/>
    <w:rsid w:val="00A727DD"/>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A727DD"/>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27DD"/>
    <w:rPr>
      <w:rFonts w:ascii="Cambria" w:eastAsia="Times New Roman" w:hAnsi="Cambria" w:cs="Times New Roman"/>
      <w:b/>
      <w:bCs/>
      <w:color w:val="365F91"/>
      <w:sz w:val="28"/>
      <w:szCs w:val="28"/>
    </w:rPr>
  </w:style>
  <w:style w:type="paragraph" w:styleId="DocumentMap">
    <w:name w:val="Document Map"/>
    <w:basedOn w:val="Normal"/>
    <w:link w:val="DocumentMapChar"/>
    <w:uiPriority w:val="99"/>
    <w:semiHidden/>
    <w:unhideWhenUsed/>
    <w:rsid w:val="00A727DD"/>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A727DD"/>
    <w:rPr>
      <w:rFonts w:ascii="Tahoma" w:hAnsi="Tahoma" w:cs="Tahoma"/>
      <w:sz w:val="16"/>
      <w:szCs w:val="16"/>
    </w:rPr>
  </w:style>
  <w:style w:type="table" w:styleId="TableGrid">
    <w:name w:val="Table Grid"/>
    <w:basedOn w:val="TableNormal"/>
    <w:uiPriority w:val="39"/>
    <w:rsid w:val="000F14BC"/>
    <w:rPr>
      <w:rFonts w:ascii="Arial" w:eastAsiaTheme="minorHAnsi" w:hAnsi="Arial" w:cstheme="majorBidi"/>
      <w:spacing w:val="-10"/>
      <w:kern w:val="28"/>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A727DD"/>
    <w:rPr>
      <w:rFonts w:ascii="Cambria" w:eastAsia="Times New Roman" w:hAnsi="Cambria" w:cs="Times New Roman"/>
      <w:b/>
      <w:bCs/>
      <w:color w:val="4F81BD"/>
      <w:sz w:val="26"/>
      <w:szCs w:val="26"/>
    </w:rPr>
  </w:style>
  <w:style w:type="character" w:styleId="IntenseEmphasis">
    <w:name w:val="Intense Emphasis"/>
    <w:uiPriority w:val="99"/>
    <w:qFormat/>
    <w:rsid w:val="00D41264"/>
    <w:rPr>
      <w:b/>
      <w:bCs/>
      <w:i/>
      <w:iCs/>
      <w:color w:val="4F81BD"/>
    </w:rPr>
  </w:style>
  <w:style w:type="paragraph" w:styleId="Subtitle">
    <w:name w:val="Subtitle"/>
    <w:basedOn w:val="Normal"/>
    <w:next w:val="Normal"/>
    <w:link w:val="SubtitleChar"/>
    <w:uiPriority w:val="99"/>
    <w:qFormat/>
    <w:rsid w:val="00D41264"/>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99"/>
    <w:rsid w:val="00D41264"/>
    <w:rPr>
      <w:rFonts w:ascii="Cambria" w:eastAsia="Times New Roman" w:hAnsi="Cambria" w:cs="Times New Roman"/>
      <w:i/>
      <w:iCs/>
      <w:color w:val="4F81BD"/>
      <w:spacing w:val="15"/>
      <w:sz w:val="24"/>
      <w:szCs w:val="24"/>
    </w:rPr>
  </w:style>
  <w:style w:type="character" w:styleId="Hyperlink">
    <w:name w:val="Hyperlink"/>
    <w:unhideWhenUsed/>
    <w:rsid w:val="00880F36"/>
    <w:rPr>
      <w:rFonts w:ascii="Times New Roman" w:hAnsi="Times New Roman" w:cs="Times New Roman" w:hint="default"/>
      <w:color w:val="0000FF"/>
      <w:u w:val="single"/>
    </w:rPr>
  </w:style>
  <w:style w:type="paragraph" w:styleId="BodyTextIndent3">
    <w:name w:val="Body Text Indent 3"/>
    <w:basedOn w:val="Normal"/>
    <w:link w:val="BodyTextIndent3Char"/>
    <w:uiPriority w:val="99"/>
    <w:semiHidden/>
    <w:unhideWhenUsed/>
    <w:rsid w:val="00880F36"/>
    <w:pPr>
      <w:spacing w:after="120" w:line="240" w:lineRule="auto"/>
      <w:ind w:left="360"/>
    </w:pPr>
    <w:rPr>
      <w:rFonts w:eastAsia="Times New Roman"/>
      <w:sz w:val="16"/>
      <w:szCs w:val="16"/>
      <w:lang w:val="en-US"/>
    </w:rPr>
  </w:style>
  <w:style w:type="character" w:customStyle="1" w:styleId="BodyTextIndent3Char">
    <w:name w:val="Body Text Indent 3 Char"/>
    <w:link w:val="BodyTextIndent3"/>
    <w:uiPriority w:val="99"/>
    <w:semiHidden/>
    <w:rsid w:val="00880F36"/>
    <w:rPr>
      <w:rFonts w:ascii="Calibri" w:eastAsia="Times New Roman" w:hAnsi="Calibri" w:cs="Times New Roman"/>
      <w:sz w:val="16"/>
      <w:szCs w:val="16"/>
      <w:lang w:val="en-US"/>
    </w:rPr>
  </w:style>
  <w:style w:type="paragraph" w:styleId="NoSpacing">
    <w:name w:val="No Spacing"/>
    <w:uiPriority w:val="99"/>
    <w:qFormat/>
    <w:rsid w:val="00880F36"/>
    <w:rPr>
      <w:sz w:val="22"/>
      <w:szCs w:val="22"/>
    </w:rPr>
  </w:style>
  <w:style w:type="paragraph" w:styleId="ListParagraph">
    <w:name w:val="List Paragraph"/>
    <w:basedOn w:val="Normal"/>
    <w:uiPriority w:val="34"/>
    <w:qFormat/>
    <w:rsid w:val="00880F36"/>
    <w:pPr>
      <w:spacing w:after="0" w:line="240" w:lineRule="auto"/>
      <w:ind w:left="720"/>
      <w:contextualSpacing/>
    </w:pPr>
    <w:rPr>
      <w:lang w:val="en-US"/>
    </w:rPr>
  </w:style>
  <w:style w:type="paragraph" w:customStyle="1" w:styleId="BlankLine">
    <w:name w:val="BlankLine"/>
    <w:uiPriority w:val="9"/>
    <w:rsid w:val="000F14BC"/>
    <w:pPr>
      <w:widowControl w:val="0"/>
    </w:pPr>
    <w:rPr>
      <w:rFonts w:eastAsia="Times New Roman" w:cs="Arial"/>
      <w:sz w:val="22"/>
      <w:lang w:val="en-CA" w:eastAsia="en-CA"/>
    </w:rPr>
  </w:style>
  <w:style w:type="paragraph" w:customStyle="1" w:styleId="CandidateName">
    <w:name w:val="CandidateName"/>
    <w:basedOn w:val="BodyText"/>
    <w:uiPriority w:val="12"/>
    <w:rsid w:val="000F14BC"/>
    <w:pPr>
      <w:spacing w:after="240"/>
    </w:pPr>
    <w:rPr>
      <w:rFonts w:eastAsia="Times New Roman"/>
      <w:b/>
      <w:lang w:val="en-US"/>
    </w:rPr>
  </w:style>
  <w:style w:type="character" w:styleId="SubtleEmphasis">
    <w:name w:val="Subtle Emphasis"/>
    <w:uiPriority w:val="99"/>
    <w:qFormat/>
    <w:rsid w:val="00880F36"/>
    <w:rPr>
      <w:rFonts w:ascii="Times New Roman" w:hAnsi="Times New Roman" w:cs="Times New Roman" w:hint="default"/>
      <w:i/>
      <w:iCs/>
      <w:color w:val="808080"/>
    </w:rPr>
  </w:style>
  <w:style w:type="paragraph" w:styleId="BalloonText">
    <w:name w:val="Balloon Text"/>
    <w:basedOn w:val="Normal"/>
    <w:link w:val="BalloonTextChar"/>
    <w:uiPriority w:val="99"/>
    <w:semiHidden/>
    <w:unhideWhenUsed/>
    <w:rsid w:val="00880F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0F36"/>
    <w:rPr>
      <w:rFonts w:ascii="Tahoma" w:hAnsi="Tahoma" w:cs="Tahoma"/>
      <w:sz w:val="16"/>
      <w:szCs w:val="16"/>
    </w:rPr>
  </w:style>
  <w:style w:type="paragraph" w:styleId="Header">
    <w:name w:val="header"/>
    <w:basedOn w:val="Normal"/>
    <w:link w:val="HeaderChar"/>
    <w:uiPriority w:val="98"/>
    <w:rsid w:val="000F14BC"/>
    <w:pPr>
      <w:tabs>
        <w:tab w:val="center" w:pos="4680"/>
        <w:tab w:val="right" w:pos="9360"/>
      </w:tabs>
      <w:spacing w:after="0" w:line="240" w:lineRule="auto"/>
    </w:pPr>
  </w:style>
  <w:style w:type="character" w:customStyle="1" w:styleId="HeaderChar">
    <w:name w:val="Header Char"/>
    <w:basedOn w:val="DefaultParagraphFont"/>
    <w:link w:val="Header"/>
    <w:uiPriority w:val="98"/>
    <w:rsid w:val="000F14BC"/>
    <w:rPr>
      <w:rFonts w:eastAsiaTheme="minorHAnsi" w:cstheme="majorBidi"/>
      <w:spacing w:val="-10"/>
      <w:kern w:val="28"/>
      <w:sz w:val="22"/>
      <w:szCs w:val="22"/>
      <w:lang w:val="en-CA"/>
    </w:rPr>
  </w:style>
  <w:style w:type="paragraph" w:styleId="Footer">
    <w:name w:val="footer"/>
    <w:basedOn w:val="Normal"/>
    <w:link w:val="FooterChar"/>
    <w:rsid w:val="000F14BC"/>
    <w:pPr>
      <w:tabs>
        <w:tab w:val="center" w:pos="4680"/>
        <w:tab w:val="right" w:pos="9360"/>
      </w:tabs>
      <w:spacing w:after="0" w:line="240" w:lineRule="auto"/>
    </w:pPr>
  </w:style>
  <w:style w:type="character" w:customStyle="1" w:styleId="FooterChar">
    <w:name w:val="Footer Char"/>
    <w:basedOn w:val="DefaultParagraphFont"/>
    <w:link w:val="Footer"/>
    <w:rsid w:val="000F14BC"/>
    <w:rPr>
      <w:rFonts w:eastAsiaTheme="minorHAnsi" w:cstheme="majorBidi"/>
      <w:spacing w:val="-10"/>
      <w:kern w:val="28"/>
      <w:sz w:val="22"/>
      <w:szCs w:val="22"/>
      <w:lang w:val="en-CA"/>
    </w:rPr>
  </w:style>
  <w:style w:type="paragraph" w:styleId="BodyText">
    <w:name w:val="Body Text"/>
    <w:basedOn w:val="Normal"/>
    <w:link w:val="BodyTextChar"/>
    <w:uiPriority w:val="9"/>
    <w:qFormat/>
    <w:rsid w:val="000F14BC"/>
    <w:pPr>
      <w:spacing w:after="120" w:line="240" w:lineRule="auto"/>
    </w:pPr>
    <w:rPr>
      <w:rFonts w:cs="Arial"/>
      <w:spacing w:val="0"/>
      <w:kern w:val="0"/>
    </w:rPr>
  </w:style>
  <w:style w:type="character" w:customStyle="1" w:styleId="BodyTextChar">
    <w:name w:val="Body Text Char"/>
    <w:basedOn w:val="DefaultParagraphFont"/>
    <w:link w:val="BodyText"/>
    <w:uiPriority w:val="9"/>
    <w:rsid w:val="000F14BC"/>
    <w:rPr>
      <w:rFonts w:eastAsiaTheme="minorHAnsi" w:cs="Arial"/>
      <w:sz w:val="22"/>
      <w:szCs w:val="22"/>
      <w:lang w:val="en-CA"/>
    </w:rPr>
  </w:style>
  <w:style w:type="paragraph" w:styleId="ListBullet">
    <w:name w:val="List Bullet"/>
    <w:basedOn w:val="Normal"/>
    <w:uiPriority w:val="99"/>
    <w:unhideWhenUsed/>
    <w:rsid w:val="00F2413D"/>
    <w:pPr>
      <w:numPr>
        <w:numId w:val="10"/>
      </w:numPr>
      <w:contextualSpacing/>
    </w:pPr>
  </w:style>
  <w:style w:type="paragraph" w:customStyle="1" w:styleId="DepartmentName">
    <w:name w:val="DepartmentName"/>
    <w:next w:val="Normal"/>
    <w:rsid w:val="000F14BC"/>
    <w:pPr>
      <w:keepNext/>
      <w:numPr>
        <w:numId w:val="21"/>
      </w:numPr>
      <w:tabs>
        <w:tab w:val="left" w:pos="0"/>
        <w:tab w:val="left" w:pos="2160"/>
      </w:tabs>
      <w:outlineLvl w:val="0"/>
    </w:pPr>
    <w:rPr>
      <w:rFonts w:eastAsia="Times New Roman" w:cs="Arial"/>
      <w:b/>
      <w:sz w:val="22"/>
      <w:szCs w:val="24"/>
    </w:rPr>
  </w:style>
  <w:style w:type="character" w:styleId="CommentReference">
    <w:name w:val="annotation reference"/>
    <w:uiPriority w:val="99"/>
    <w:semiHidden/>
    <w:unhideWhenUsed/>
    <w:rsid w:val="008D29A5"/>
    <w:rPr>
      <w:sz w:val="16"/>
      <w:szCs w:val="16"/>
    </w:rPr>
  </w:style>
  <w:style w:type="paragraph" w:styleId="CommentText">
    <w:name w:val="annotation text"/>
    <w:basedOn w:val="Normal"/>
    <w:link w:val="CommentTextChar"/>
    <w:uiPriority w:val="99"/>
    <w:semiHidden/>
    <w:unhideWhenUsed/>
    <w:rsid w:val="008D29A5"/>
    <w:pPr>
      <w:spacing w:line="240" w:lineRule="auto"/>
    </w:pPr>
    <w:rPr>
      <w:sz w:val="20"/>
      <w:szCs w:val="20"/>
    </w:rPr>
  </w:style>
  <w:style w:type="character" w:customStyle="1" w:styleId="CommentTextChar">
    <w:name w:val="Comment Text Char"/>
    <w:link w:val="CommentText"/>
    <w:uiPriority w:val="99"/>
    <w:semiHidden/>
    <w:rsid w:val="008D29A5"/>
    <w:rPr>
      <w:lang w:val="en-CA"/>
    </w:rPr>
  </w:style>
  <w:style w:type="paragraph" w:styleId="CommentSubject">
    <w:name w:val="annotation subject"/>
    <w:basedOn w:val="CommentText"/>
    <w:next w:val="CommentText"/>
    <w:link w:val="CommentSubjectChar"/>
    <w:uiPriority w:val="99"/>
    <w:semiHidden/>
    <w:unhideWhenUsed/>
    <w:rsid w:val="008D29A5"/>
    <w:rPr>
      <w:b/>
      <w:bCs/>
    </w:rPr>
  </w:style>
  <w:style w:type="character" w:customStyle="1" w:styleId="CommentSubjectChar">
    <w:name w:val="Comment Subject Char"/>
    <w:link w:val="CommentSubject"/>
    <w:uiPriority w:val="99"/>
    <w:semiHidden/>
    <w:rsid w:val="008D29A5"/>
    <w:rPr>
      <w:b/>
      <w:bCs/>
      <w:lang w:val="en-CA"/>
    </w:rPr>
  </w:style>
  <w:style w:type="character" w:styleId="UnresolvedMention">
    <w:name w:val="Unresolved Mention"/>
    <w:basedOn w:val="DefaultParagraphFont"/>
    <w:uiPriority w:val="99"/>
    <w:semiHidden/>
    <w:unhideWhenUsed/>
    <w:rsid w:val="003B50B4"/>
    <w:rPr>
      <w:color w:val="808080"/>
      <w:shd w:val="clear" w:color="auto" w:fill="E6E6E6"/>
    </w:rPr>
  </w:style>
  <w:style w:type="paragraph" w:customStyle="1" w:styleId="NoDateCheck">
    <w:name w:val="NoDateCheck"/>
    <w:basedOn w:val="Normal"/>
    <w:next w:val="Normal"/>
    <w:uiPriority w:val="3"/>
    <w:rsid w:val="000F14BC"/>
    <w:pPr>
      <w:keepNext/>
      <w:tabs>
        <w:tab w:val="left" w:pos="648"/>
        <w:tab w:val="right" w:pos="9173"/>
      </w:tabs>
      <w:spacing w:after="0" w:line="240" w:lineRule="auto"/>
      <w:outlineLvl w:val="0"/>
    </w:pPr>
    <w:rPr>
      <w:rFonts w:eastAsia="Times New Roman" w:cs="Arial"/>
      <w:b/>
      <w:spacing w:val="0"/>
      <w:kern w:val="0"/>
      <w:szCs w:val="24"/>
      <w:lang w:val="en-US"/>
    </w:rPr>
  </w:style>
  <w:style w:type="paragraph" w:customStyle="1" w:styleId="OtherProjectLine">
    <w:name w:val="OtherProjectLine"/>
    <w:basedOn w:val="Normal"/>
    <w:uiPriority w:val="4"/>
    <w:qFormat/>
    <w:rsid w:val="000F14BC"/>
    <w:pPr>
      <w:keepNext/>
      <w:tabs>
        <w:tab w:val="left" w:pos="2592"/>
        <w:tab w:val="left" w:pos="2880"/>
        <w:tab w:val="left" w:pos="3240"/>
        <w:tab w:val="left" w:pos="3600"/>
        <w:tab w:val="left" w:pos="3960"/>
        <w:tab w:val="left" w:pos="4320"/>
      </w:tabs>
      <w:spacing w:after="0" w:line="240" w:lineRule="auto"/>
      <w:outlineLvl w:val="0"/>
    </w:pPr>
    <w:rPr>
      <w:rFonts w:cs="Arial"/>
      <w:b/>
      <w:spacing w:val="0"/>
      <w:kern w:val="0"/>
      <w:szCs w:val="24"/>
    </w:rPr>
  </w:style>
  <w:style w:type="paragraph" w:customStyle="1" w:styleId="ProjectDates">
    <w:name w:val="ProjectDates"/>
    <w:next w:val="Normal"/>
    <w:link w:val="ProjectDatesChar"/>
    <w:uiPriority w:val="2"/>
    <w:qFormat/>
    <w:rsid w:val="000F14BC"/>
    <w:pPr>
      <w:keepNext/>
      <w:tabs>
        <w:tab w:val="left" w:pos="2592"/>
        <w:tab w:val="left" w:pos="2880"/>
        <w:tab w:val="left" w:pos="3240"/>
        <w:tab w:val="left" w:pos="3600"/>
        <w:tab w:val="left" w:pos="3960"/>
        <w:tab w:val="left" w:pos="4320"/>
      </w:tabs>
      <w:outlineLvl w:val="0"/>
    </w:pPr>
    <w:rPr>
      <w:rFonts w:eastAsiaTheme="minorHAnsi" w:cs="Arial"/>
      <w:b/>
      <w:sz w:val="22"/>
      <w:szCs w:val="24"/>
      <w:lang w:val="en-CA"/>
    </w:rPr>
  </w:style>
  <w:style w:type="character" w:customStyle="1" w:styleId="ProjectDatesChar">
    <w:name w:val="ProjectDates Char"/>
    <w:basedOn w:val="DefaultParagraphFont"/>
    <w:link w:val="ProjectDates"/>
    <w:uiPriority w:val="2"/>
    <w:rsid w:val="000F14BC"/>
    <w:rPr>
      <w:rFonts w:eastAsiaTheme="minorHAnsi" w:cs="Arial"/>
      <w:b/>
      <w:sz w:val="22"/>
      <w:szCs w:val="24"/>
      <w:lang w:val="en-CA"/>
    </w:rPr>
  </w:style>
  <w:style w:type="paragraph" w:customStyle="1" w:styleId="ProjectDeliverables">
    <w:name w:val="ProjectDeliverables"/>
    <w:next w:val="Normal"/>
    <w:uiPriority w:val="7"/>
    <w:qFormat/>
    <w:rsid w:val="000F14BC"/>
    <w:pPr>
      <w:keepNext/>
      <w:spacing w:before="200" w:line="276" w:lineRule="auto"/>
    </w:pPr>
    <w:rPr>
      <w:rFonts w:eastAsia="Times New Roman" w:cs="Arial"/>
      <w:b/>
      <w:sz w:val="22"/>
      <w:szCs w:val="24"/>
    </w:rPr>
  </w:style>
  <w:style w:type="paragraph" w:customStyle="1" w:styleId="ProjectDescription">
    <w:name w:val="ProjectDescription"/>
    <w:basedOn w:val="Normal"/>
    <w:next w:val="Normal"/>
    <w:uiPriority w:val="6"/>
    <w:qFormat/>
    <w:rsid w:val="000F14BC"/>
    <w:pPr>
      <w:keepNext/>
      <w:numPr>
        <w:numId w:val="22"/>
      </w:numPr>
      <w:spacing w:before="200" w:after="120" w:line="240" w:lineRule="auto"/>
    </w:pPr>
    <w:rPr>
      <w:rFonts w:eastAsia="Times New Roman"/>
      <w:b/>
      <w:spacing w:val="0"/>
      <w:kern w:val="0"/>
      <w:szCs w:val="24"/>
      <w:lang w:val="en-US"/>
    </w:rPr>
  </w:style>
  <w:style w:type="paragraph" w:customStyle="1" w:styleId="ProjectEnd">
    <w:name w:val="ProjectEnd"/>
    <w:next w:val="ProjectNumber8117"/>
    <w:uiPriority w:val="10"/>
    <w:qFormat/>
    <w:rsid w:val="000F14BC"/>
    <w:pPr>
      <w:widowControl w:val="0"/>
    </w:pPr>
    <w:rPr>
      <w:rFonts w:eastAsia="Times New Roman" w:cs="Arial"/>
      <w:color w:val="FF0000"/>
      <w:sz w:val="22"/>
      <w:szCs w:val="24"/>
    </w:rPr>
  </w:style>
  <w:style w:type="paragraph" w:customStyle="1" w:styleId="ProjectExperience">
    <w:name w:val="ProjectExperience"/>
    <w:next w:val="ProjectNumber8117"/>
    <w:uiPriority w:val="11"/>
    <w:rsid w:val="000F14BC"/>
    <w:pPr>
      <w:keepNext/>
      <w:spacing w:before="240" w:after="200"/>
    </w:pPr>
    <w:rPr>
      <w:rFonts w:eastAsia="Times New Roman" w:cs="Arial"/>
      <w:b/>
      <w:bCs/>
      <w:caps/>
      <w:kern w:val="28"/>
      <w:sz w:val="24"/>
      <w:szCs w:val="32"/>
      <w:u w:val="double"/>
    </w:rPr>
  </w:style>
  <w:style w:type="paragraph" w:customStyle="1" w:styleId="ProjectNumberOfEmployees">
    <w:name w:val="ProjectNumberOfEmployees"/>
    <w:next w:val="Normal"/>
    <w:uiPriority w:val="4"/>
    <w:qFormat/>
    <w:rsid w:val="000F14BC"/>
    <w:pPr>
      <w:keepNext/>
    </w:pPr>
    <w:rPr>
      <w:rFonts w:eastAsia="Times New Roman" w:cs="Arial"/>
      <w:b/>
      <w:sz w:val="22"/>
      <w:szCs w:val="24"/>
    </w:rPr>
  </w:style>
  <w:style w:type="paragraph" w:customStyle="1" w:styleId="ProjectProjectValue">
    <w:name w:val="ProjectProjectValue"/>
    <w:next w:val="Normal"/>
    <w:uiPriority w:val="4"/>
    <w:qFormat/>
    <w:rsid w:val="000F14BC"/>
    <w:pPr>
      <w:keepNext/>
    </w:pPr>
    <w:rPr>
      <w:rFonts w:eastAsia="Times New Roman" w:cs="Arial"/>
      <w:b/>
      <w:sz w:val="22"/>
      <w:szCs w:val="24"/>
    </w:rPr>
  </w:style>
  <w:style w:type="paragraph" w:customStyle="1" w:styleId="ProjectReference">
    <w:name w:val="ProjectReference"/>
    <w:uiPriority w:val="5"/>
    <w:qFormat/>
    <w:rsid w:val="000F14BC"/>
    <w:pPr>
      <w:keepNext/>
      <w:jc w:val="both"/>
    </w:pPr>
    <w:rPr>
      <w:rFonts w:eastAsia="Times New Roman" w:cs="Arial"/>
      <w:sz w:val="22"/>
      <w:szCs w:val="24"/>
      <w:lang w:val="en-CA"/>
    </w:rPr>
  </w:style>
  <w:style w:type="paragraph" w:customStyle="1" w:styleId="ProjectResumeFooter">
    <w:name w:val="ProjectResumeFooter"/>
    <w:uiPriority w:val="13"/>
    <w:qFormat/>
    <w:rsid w:val="000F14BC"/>
    <w:pPr>
      <w:tabs>
        <w:tab w:val="right" w:pos="9360"/>
      </w:tabs>
      <w:jc w:val="both"/>
    </w:pPr>
    <w:rPr>
      <w:rFonts w:eastAsia="Times New Roman" w:cs="Arial"/>
      <w:sz w:val="22"/>
      <w:lang w:val="en-CA" w:eastAsia="en-CA"/>
    </w:rPr>
  </w:style>
  <w:style w:type="paragraph" w:customStyle="1" w:styleId="ProjectResumeHeader">
    <w:name w:val="ProjectResumeHeader"/>
    <w:uiPriority w:val="13"/>
    <w:rsid w:val="000F14BC"/>
    <w:pPr>
      <w:tabs>
        <w:tab w:val="right" w:pos="9360"/>
      </w:tabs>
    </w:pPr>
    <w:rPr>
      <w:rFonts w:eastAsia="Times New Roman" w:cs="Arial"/>
      <w:b/>
      <w:sz w:val="22"/>
      <w:lang w:val="en-CA" w:eastAsia="en-CA"/>
    </w:rPr>
  </w:style>
  <w:style w:type="paragraph" w:customStyle="1" w:styleId="ProjectRole">
    <w:name w:val="ProjectRole"/>
    <w:next w:val="ProjectDates"/>
    <w:uiPriority w:val="1"/>
    <w:rsid w:val="000F14BC"/>
    <w:pPr>
      <w:keepNext/>
      <w:numPr>
        <w:numId w:val="23"/>
      </w:numPr>
      <w:jc w:val="both"/>
      <w:outlineLvl w:val="0"/>
    </w:pPr>
    <w:rPr>
      <w:rFonts w:eastAsia="Times New Roman" w:cs="Arial"/>
      <w:b/>
      <w:bCs/>
      <w:sz w:val="22"/>
      <w:lang w:val="en-CA" w:eastAsia="en-CA"/>
    </w:rPr>
  </w:style>
  <w:style w:type="paragraph" w:customStyle="1" w:styleId="ProjectTitle">
    <w:name w:val="ProjectTitle"/>
    <w:next w:val="ProjectDates"/>
    <w:link w:val="ProjectTitleChar"/>
    <w:rsid w:val="000F14BC"/>
    <w:pPr>
      <w:keepNext/>
      <w:ind w:left="720" w:hanging="720"/>
      <w:jc w:val="both"/>
      <w:outlineLvl w:val="0"/>
    </w:pPr>
    <w:rPr>
      <w:rFonts w:eastAsiaTheme="minorHAnsi" w:cs="Arial"/>
      <w:b/>
      <w:bCs/>
      <w:sz w:val="22"/>
      <w:szCs w:val="24"/>
      <w:lang w:val="en-CA"/>
    </w:rPr>
  </w:style>
  <w:style w:type="character" w:customStyle="1" w:styleId="ProjectTitleChar">
    <w:name w:val="ProjectTitle Char"/>
    <w:basedOn w:val="DefaultParagraphFont"/>
    <w:link w:val="ProjectTitle"/>
    <w:rsid w:val="000F14BC"/>
    <w:rPr>
      <w:rFonts w:eastAsiaTheme="minorHAnsi" w:cs="Arial"/>
      <w:b/>
      <w:bCs/>
      <w:sz w:val="22"/>
      <w:szCs w:val="24"/>
      <w:lang w:val="en-CA"/>
    </w:rPr>
  </w:style>
  <w:style w:type="paragraph" w:customStyle="1" w:styleId="ResumeCoverPageTitle">
    <w:name w:val="ResumeCoverPageTitle"/>
    <w:basedOn w:val="Normal"/>
    <w:uiPriority w:val="19"/>
    <w:qFormat/>
    <w:rsid w:val="000F14BC"/>
    <w:pPr>
      <w:keepNext/>
      <w:pBdr>
        <w:bottom w:val="single" w:sz="4" w:space="1" w:color="A2A8A8"/>
      </w:pBdr>
      <w:spacing w:before="200" w:after="0" w:line="240" w:lineRule="auto"/>
    </w:pPr>
    <w:rPr>
      <w:rFonts w:cs="Arial"/>
      <w:b/>
      <w:spacing w:val="0"/>
      <w:kern w:val="0"/>
      <w:szCs w:val="24"/>
    </w:rPr>
  </w:style>
  <w:style w:type="paragraph" w:customStyle="1" w:styleId="ResumeSectionHeading">
    <w:name w:val="ResumeSectionHeading"/>
    <w:basedOn w:val="ProjectDescription"/>
    <w:next w:val="Normal"/>
    <w:uiPriority w:val="20"/>
    <w:qFormat/>
    <w:rsid w:val="000F14BC"/>
    <w:pPr>
      <w:numPr>
        <w:numId w:val="0"/>
      </w:numPr>
    </w:pPr>
    <w:rPr>
      <w:bCs/>
      <w:caps/>
      <w:szCs w:val="32"/>
    </w:rPr>
  </w:style>
  <w:style w:type="paragraph" w:customStyle="1" w:styleId="StandardParagraph">
    <w:name w:val="StandardParagraph"/>
    <w:link w:val="StandardParagraphChar"/>
    <w:uiPriority w:val="4"/>
    <w:qFormat/>
    <w:rsid w:val="000F14BC"/>
    <w:pPr>
      <w:spacing w:after="120"/>
    </w:pPr>
    <w:rPr>
      <w:rFonts w:eastAsiaTheme="minorHAnsi" w:cs="Arial"/>
      <w:sz w:val="22"/>
      <w:szCs w:val="24"/>
      <w:lang w:val="en-CA"/>
    </w:rPr>
  </w:style>
  <w:style w:type="character" w:customStyle="1" w:styleId="StandardParagraphChar">
    <w:name w:val="StandardParagraph Char"/>
    <w:basedOn w:val="DefaultParagraphFont"/>
    <w:link w:val="StandardParagraph"/>
    <w:uiPriority w:val="4"/>
    <w:rsid w:val="000F14BC"/>
    <w:rPr>
      <w:rFonts w:eastAsiaTheme="minorHAnsi" w:cs="Arial"/>
      <w:sz w:val="22"/>
      <w:szCs w:val="24"/>
      <w:lang w:val="en-CA"/>
    </w:rPr>
  </w:style>
  <w:style w:type="paragraph" w:customStyle="1" w:styleId="SubProjectBody">
    <w:name w:val="SubProjectBody"/>
    <w:uiPriority w:val="22"/>
    <w:qFormat/>
    <w:rsid w:val="000F14BC"/>
    <w:pPr>
      <w:jc w:val="both"/>
    </w:pPr>
    <w:rPr>
      <w:rFonts w:eastAsiaTheme="minorHAnsi" w:cs="Arial"/>
      <w:b/>
      <w:sz w:val="22"/>
      <w:szCs w:val="24"/>
      <w:lang w:val="en-CA"/>
    </w:rPr>
  </w:style>
  <w:style w:type="paragraph" w:customStyle="1" w:styleId="TasksPerformedBulletsLevel1">
    <w:name w:val="TasksPerformedBulletsLevel1"/>
    <w:uiPriority w:val="8"/>
    <w:rsid w:val="000F14BC"/>
    <w:pPr>
      <w:numPr>
        <w:numId w:val="24"/>
      </w:numPr>
    </w:pPr>
    <w:rPr>
      <w:rFonts w:eastAsia="Times New Roman" w:cs="Arial"/>
      <w:sz w:val="22"/>
      <w:szCs w:val="24"/>
      <w:lang w:val="en-CA"/>
    </w:rPr>
  </w:style>
  <w:style w:type="paragraph" w:customStyle="1" w:styleId="TasksPerformedBulletsLevel2">
    <w:name w:val="TasksPerformedBulletsLevel2"/>
    <w:basedOn w:val="TasksPerformedBulletsLevel1"/>
    <w:uiPriority w:val="8"/>
    <w:rsid w:val="000F14BC"/>
    <w:pPr>
      <w:numPr>
        <w:ilvl w:val="1"/>
      </w:numPr>
    </w:pPr>
  </w:style>
  <w:style w:type="paragraph" w:customStyle="1" w:styleId="TasksPerformedBulletsLevel3">
    <w:name w:val="TasksPerformedBulletsLevel3"/>
    <w:basedOn w:val="TasksPerformedBulletsLevel2"/>
    <w:uiPriority w:val="8"/>
    <w:qFormat/>
    <w:rsid w:val="000F14BC"/>
    <w:pPr>
      <w:numPr>
        <w:ilvl w:val="2"/>
      </w:numPr>
    </w:pPr>
    <w:rPr>
      <w:lang w:eastAsia="en-CA"/>
    </w:rPr>
  </w:style>
  <w:style w:type="paragraph" w:customStyle="1" w:styleId="TasksPerformedNumbersLevel1">
    <w:name w:val="TasksPerformedNumbersLevel1"/>
    <w:uiPriority w:val="8"/>
    <w:qFormat/>
    <w:rsid w:val="000F14BC"/>
    <w:pPr>
      <w:numPr>
        <w:numId w:val="25"/>
      </w:numPr>
    </w:pPr>
    <w:rPr>
      <w:rFonts w:eastAsia="Times New Roman" w:cs="Arial"/>
      <w:sz w:val="22"/>
      <w:szCs w:val="24"/>
      <w:lang w:val="en-CA"/>
    </w:rPr>
  </w:style>
  <w:style w:type="paragraph" w:customStyle="1" w:styleId="TasksPerformedNumbersLevel2">
    <w:name w:val="TasksPerformedNumbersLevel2"/>
    <w:basedOn w:val="TasksPerformedNumbersLevel1"/>
    <w:uiPriority w:val="8"/>
    <w:qFormat/>
    <w:rsid w:val="000F14BC"/>
    <w:pPr>
      <w:numPr>
        <w:ilvl w:val="1"/>
      </w:numPr>
    </w:pPr>
  </w:style>
  <w:style w:type="paragraph" w:customStyle="1" w:styleId="TasksPerformedNumbersLevel3">
    <w:name w:val="TasksPerformedNumbersLevel3"/>
    <w:basedOn w:val="TasksPerformedNumbersLevel2"/>
    <w:uiPriority w:val="8"/>
    <w:qFormat/>
    <w:rsid w:val="000F14BC"/>
    <w:pPr>
      <w:numPr>
        <w:ilvl w:val="2"/>
      </w:numPr>
    </w:pPr>
  </w:style>
  <w:style w:type="paragraph" w:customStyle="1" w:styleId="TechnicalEnvironment">
    <w:name w:val="TechnicalEnvironment"/>
    <w:next w:val="StandardParagraph"/>
    <w:uiPriority w:val="29"/>
    <w:qFormat/>
    <w:rsid w:val="000F14BC"/>
    <w:pPr>
      <w:keepNext/>
      <w:tabs>
        <w:tab w:val="left" w:pos="2880"/>
      </w:tabs>
      <w:spacing w:before="120"/>
      <w:jc w:val="both"/>
    </w:pPr>
    <w:rPr>
      <w:rFonts w:eastAsia="Times New Roman" w:cs="Arial"/>
      <w:b/>
      <w:sz w:val="22"/>
      <w:szCs w:val="24"/>
    </w:rPr>
  </w:style>
  <w:style w:type="paragraph" w:customStyle="1" w:styleId="ProjectNumber8117">
    <w:name w:val="ProjectNumber8117"/>
    <w:basedOn w:val="Normal"/>
    <w:next w:val="DepartmentName"/>
    <w:link w:val="ProjectNumber8117Char"/>
    <w:rsid w:val="000F14BC"/>
    <w:pPr>
      <w:keepNext/>
      <w:keepLines/>
      <w:numPr>
        <w:numId w:val="36"/>
      </w:numPr>
      <w:spacing w:after="0" w:line="240" w:lineRule="auto"/>
      <w:ind w:left="0"/>
      <w:jc w:val="both"/>
      <w:outlineLvl w:val="0"/>
    </w:pPr>
    <w:rPr>
      <w:b/>
      <w:noProof/>
      <w:kern w:val="0"/>
      <w:lang w:val="en-US"/>
    </w:rPr>
  </w:style>
  <w:style w:type="character" w:customStyle="1" w:styleId="ProjectNumber8117Char">
    <w:name w:val="ProjectNumber8117 Char"/>
    <w:basedOn w:val="DefaultParagraphFont"/>
    <w:link w:val="ProjectNumber8117"/>
    <w:rsid w:val="000F14BC"/>
    <w:rPr>
      <w:rFonts w:eastAsiaTheme="minorHAnsi" w:cs="Calibri"/>
      <w:b/>
      <w:noProof/>
      <w:spacing w:val="-10"/>
      <w:sz w:val="22"/>
      <w:szCs w:val="22"/>
    </w:rPr>
  </w:style>
  <w:style w:type="paragraph" w:customStyle="1" w:styleId="SubProjectNumber8117">
    <w:name w:val="SubProjectNumber8117"/>
    <w:basedOn w:val="Normal"/>
    <w:next w:val="SubProjectBody"/>
    <w:link w:val="SubProjectNumber8117Char"/>
    <w:rsid w:val="000F14BC"/>
    <w:pPr>
      <w:keepNext/>
      <w:keepLines/>
      <w:numPr>
        <w:ilvl w:val="1"/>
        <w:numId w:val="36"/>
      </w:numPr>
      <w:spacing w:before="120" w:after="0" w:line="240" w:lineRule="auto"/>
      <w:jc w:val="both"/>
      <w:outlineLvl w:val="0"/>
    </w:pPr>
    <w:rPr>
      <w:b/>
      <w:noProof/>
      <w:kern w:val="0"/>
      <w:lang w:val="en-US"/>
    </w:rPr>
  </w:style>
  <w:style w:type="character" w:customStyle="1" w:styleId="SubProjectNumber8117Char">
    <w:name w:val="SubProjectNumber8117 Char"/>
    <w:basedOn w:val="DefaultParagraphFont"/>
    <w:link w:val="SubProjectNumber8117"/>
    <w:rsid w:val="000F14BC"/>
    <w:rPr>
      <w:rFonts w:eastAsiaTheme="minorHAnsi" w:cs="Calibri"/>
      <w:b/>
      <w:noProof/>
      <w:spacing w:val="-10"/>
      <w:sz w:val="22"/>
      <w:szCs w:val="22"/>
    </w:rPr>
  </w:style>
  <w:style w:type="character" w:styleId="FollowedHyperlink">
    <w:name w:val="FollowedHyperlink"/>
    <w:basedOn w:val="DefaultParagraphFont"/>
    <w:uiPriority w:val="99"/>
    <w:semiHidden/>
    <w:unhideWhenUsed/>
    <w:rsid w:val="001078F0"/>
    <w:rPr>
      <w:color w:val="954F72" w:themeColor="followedHyperlink"/>
      <w:u w:val="single"/>
    </w:rPr>
  </w:style>
  <w:style w:type="character" w:styleId="Strong">
    <w:name w:val="Strong"/>
    <w:basedOn w:val="DefaultParagraphFont"/>
    <w:uiPriority w:val="22"/>
    <w:qFormat/>
    <w:rsid w:val="00A008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6531">
      <w:bodyDiv w:val="1"/>
      <w:marLeft w:val="0"/>
      <w:marRight w:val="0"/>
      <w:marTop w:val="0"/>
      <w:marBottom w:val="0"/>
      <w:divBdr>
        <w:top w:val="none" w:sz="0" w:space="0" w:color="auto"/>
        <w:left w:val="none" w:sz="0" w:space="0" w:color="auto"/>
        <w:bottom w:val="none" w:sz="0" w:space="0" w:color="auto"/>
        <w:right w:val="none" w:sz="0" w:space="0" w:color="auto"/>
      </w:divBdr>
    </w:div>
    <w:div w:id="528879004">
      <w:bodyDiv w:val="1"/>
      <w:marLeft w:val="0"/>
      <w:marRight w:val="0"/>
      <w:marTop w:val="0"/>
      <w:marBottom w:val="0"/>
      <w:divBdr>
        <w:top w:val="none" w:sz="0" w:space="0" w:color="auto"/>
        <w:left w:val="none" w:sz="0" w:space="0" w:color="auto"/>
        <w:bottom w:val="none" w:sz="0" w:space="0" w:color="auto"/>
        <w:right w:val="none" w:sz="0" w:space="0" w:color="auto"/>
      </w:divBdr>
    </w:div>
    <w:div w:id="847720390">
      <w:bodyDiv w:val="1"/>
      <w:marLeft w:val="0"/>
      <w:marRight w:val="0"/>
      <w:marTop w:val="0"/>
      <w:marBottom w:val="0"/>
      <w:divBdr>
        <w:top w:val="none" w:sz="0" w:space="0" w:color="auto"/>
        <w:left w:val="none" w:sz="0" w:space="0" w:color="auto"/>
        <w:bottom w:val="none" w:sz="0" w:space="0" w:color="auto"/>
        <w:right w:val="none" w:sz="0" w:space="0" w:color="auto"/>
      </w:divBdr>
    </w:div>
    <w:div w:id="1100490187">
      <w:bodyDiv w:val="1"/>
      <w:marLeft w:val="0"/>
      <w:marRight w:val="0"/>
      <w:marTop w:val="0"/>
      <w:marBottom w:val="0"/>
      <w:divBdr>
        <w:top w:val="none" w:sz="0" w:space="0" w:color="auto"/>
        <w:left w:val="none" w:sz="0" w:space="0" w:color="auto"/>
        <w:bottom w:val="none" w:sz="0" w:space="0" w:color="auto"/>
        <w:right w:val="none" w:sz="0" w:space="0" w:color="auto"/>
      </w:divBdr>
    </w:div>
    <w:div w:id="1416197624">
      <w:bodyDiv w:val="1"/>
      <w:marLeft w:val="0"/>
      <w:marRight w:val="0"/>
      <w:marTop w:val="0"/>
      <w:marBottom w:val="0"/>
      <w:divBdr>
        <w:top w:val="none" w:sz="0" w:space="0" w:color="auto"/>
        <w:left w:val="none" w:sz="0" w:space="0" w:color="auto"/>
        <w:bottom w:val="none" w:sz="0" w:space="0" w:color="auto"/>
        <w:right w:val="none" w:sz="0" w:space="0" w:color="auto"/>
      </w:divBdr>
    </w:div>
    <w:div w:id="1602106383">
      <w:bodyDiv w:val="1"/>
      <w:marLeft w:val="0"/>
      <w:marRight w:val="0"/>
      <w:marTop w:val="0"/>
      <w:marBottom w:val="0"/>
      <w:divBdr>
        <w:top w:val="none" w:sz="0" w:space="0" w:color="auto"/>
        <w:left w:val="none" w:sz="0" w:space="0" w:color="auto"/>
        <w:bottom w:val="none" w:sz="0" w:space="0" w:color="auto"/>
        <w:right w:val="none" w:sz="0" w:space="0" w:color="auto"/>
      </w:divBdr>
    </w:div>
    <w:div w:id="1603299916">
      <w:bodyDiv w:val="1"/>
      <w:marLeft w:val="0"/>
      <w:marRight w:val="0"/>
      <w:marTop w:val="0"/>
      <w:marBottom w:val="0"/>
      <w:divBdr>
        <w:top w:val="none" w:sz="0" w:space="0" w:color="auto"/>
        <w:left w:val="none" w:sz="0" w:space="0" w:color="auto"/>
        <w:bottom w:val="none" w:sz="0" w:space="0" w:color="auto"/>
        <w:right w:val="none" w:sz="0" w:space="0" w:color="auto"/>
      </w:divBdr>
    </w:div>
    <w:div w:id="1653756422">
      <w:bodyDiv w:val="1"/>
      <w:marLeft w:val="0"/>
      <w:marRight w:val="0"/>
      <w:marTop w:val="0"/>
      <w:marBottom w:val="0"/>
      <w:divBdr>
        <w:top w:val="none" w:sz="0" w:space="0" w:color="auto"/>
        <w:left w:val="none" w:sz="0" w:space="0" w:color="auto"/>
        <w:bottom w:val="none" w:sz="0" w:space="0" w:color="auto"/>
        <w:right w:val="none" w:sz="0" w:space="0" w:color="auto"/>
      </w:divBdr>
    </w:div>
    <w:div w:id="1721786306">
      <w:bodyDiv w:val="1"/>
      <w:marLeft w:val="0"/>
      <w:marRight w:val="0"/>
      <w:marTop w:val="0"/>
      <w:marBottom w:val="0"/>
      <w:divBdr>
        <w:top w:val="none" w:sz="0" w:space="0" w:color="auto"/>
        <w:left w:val="none" w:sz="0" w:space="0" w:color="auto"/>
        <w:bottom w:val="none" w:sz="0" w:space="0" w:color="auto"/>
        <w:right w:val="none" w:sz="0" w:space="0" w:color="auto"/>
      </w:divBdr>
    </w:div>
    <w:div w:id="199448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p.microsoft.com/Anonymous//Transcript/Validat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R:\Training\Resume%20Tool\Grid%20Tool%20v2.1%20Mar%2022%202018\Resume%20Template_SEPTEMBER%2025.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0E79C-AD74-4BC6-96B6-8F6066ACA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Template_SEPTEMBER 25.dotm</Template>
  <TotalTime>546</TotalTime>
  <Pages>17</Pages>
  <Words>6520</Words>
  <Characters>37167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Manager/>
  <Company>S.i. Systems Canada</Company>
  <LinksUpToDate>false</LinksUpToDate>
  <CharactersWithSpaces>43600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Alpesh Patel</cp:lastModifiedBy>
  <cp:revision>217</cp:revision>
  <cp:lastPrinted>2010-08-05T13:57:00Z</cp:lastPrinted>
  <dcterms:created xsi:type="dcterms:W3CDTF">2019-01-17T17:49:00Z</dcterms:created>
  <dcterms:modified xsi:type="dcterms:W3CDTF">2022-08-31T19:57:00Z</dcterms:modified>
  <cp:category>S.i. Resume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fix">
    <vt:lpwstr>Mr.</vt:lpwstr>
  </property>
  <property fmtid="{D5CDD505-2E9C-101B-9397-08002B2CF9AE}" pid="3" name="FirstName">
    <vt:lpwstr>Alpesh</vt:lpwstr>
  </property>
  <property fmtid="{D5CDD505-2E9C-101B-9397-08002B2CF9AE}" pid="4" name="LastName">
    <vt:lpwstr>Patel</vt:lpwstr>
  </property>
  <property fmtid="{D5CDD505-2E9C-101B-9397-08002B2CF9AE}" pid="5" name="ToggleBold">
    <vt:lpwstr>-1</vt:lpwstr>
  </property>
  <property fmtid="{D5CDD505-2E9C-101B-9397-08002B2CF9AE}" pid="6" name="RoleAbbreviation">
    <vt:lpwstr/>
  </property>
  <property fmtid="{D5CDD505-2E9C-101B-9397-08002B2CF9AE}" pid="7" name="RoleLevel">
    <vt:lpwstr>Level 1</vt:lpwstr>
  </property>
  <property fmtid="{D5CDD505-2E9C-101B-9397-08002B2CF9AE}" pid="8" name="RoleCategory">
    <vt:lpwstr/>
  </property>
  <property fmtid="{D5CDD505-2E9C-101B-9397-08002B2CF9AE}" pid="9" name="Designations">
    <vt:lpwstr>(max 3,000 chars)</vt:lpwstr>
  </property>
  <property fmtid="{D5CDD505-2E9C-101B-9397-08002B2CF9AE}" pid="10" name="PageNumberBookmark">
    <vt:lpwstr>AlpeshPatel90343482</vt:lpwstr>
  </property>
  <property fmtid="{D5CDD505-2E9C-101B-9397-08002B2CF9AE}" pid="11" name="ListTextAs">
    <vt:lpwstr>0</vt:lpwstr>
  </property>
  <property fmtid="{D5CDD505-2E9C-101B-9397-08002B2CF9AE}" pid="12" name="ListResumePointsAs">
    <vt:lpwstr>0</vt:lpwstr>
  </property>
  <property fmtid="{D5CDD505-2E9C-101B-9397-08002B2CF9AE}" pid="13" name="PageNumberType">
    <vt:lpwstr>1</vt:lpwstr>
  </property>
  <property fmtid="{D5CDD505-2E9C-101B-9397-08002B2CF9AE}" pid="14" name="InputPageNumbers">
    <vt:lpwstr>1</vt:lpwstr>
  </property>
  <property fmtid="{D5CDD505-2E9C-101B-9397-08002B2CF9AE}" pid="15" name="DisplayProjectReferences">
    <vt:lpwstr>0</vt:lpwstr>
  </property>
  <property fmtid="{D5CDD505-2E9C-101B-9397-08002B2CF9AE}" pid="16" name="AppendixValue">
    <vt:lpwstr>None</vt:lpwstr>
  </property>
  <property fmtid="{D5CDD505-2E9C-101B-9397-08002B2CF9AE}" pid="17" name="BuildMatrix">
    <vt:lpwstr>2</vt:lpwstr>
  </property>
  <property fmtid="{D5CDD505-2E9C-101B-9397-08002B2CF9AE}" pid="18" name="HeaderFooter">
    <vt:lpwstr>0</vt:lpwstr>
  </property>
  <property fmtid="{D5CDD505-2E9C-101B-9397-08002B2CF9AE}" pid="19" name="ProjectNumber">
    <vt:lpwstr>ProjectNumber8117</vt:lpwstr>
  </property>
  <property fmtid="{D5CDD505-2E9C-101B-9397-08002B2CF9AE}" pid="20" name="ResumeCleanerVersion">
    <vt:lpwstr>4</vt:lpwstr>
  </property>
  <property fmtid="{D5CDD505-2E9C-101B-9397-08002B2CF9AE}" pid="21" name="DateSent">
    <vt:lpwstr>April 15 2018</vt:lpwstr>
  </property>
  <property fmtid="{D5CDD505-2E9C-101B-9397-08002B2CF9AE}" pid="22" name="S.i.DocPrepared">
    <vt:lpwstr>1</vt:lpwstr>
  </property>
  <property fmtid="{D5CDD505-2E9C-101B-9397-08002B2CF9AE}" pid="23" name="ProfileCreated">
    <vt:lpwstr>1</vt:lpwstr>
  </property>
  <property fmtid="{D5CDD505-2E9C-101B-9397-08002B2CF9AE}" pid="24" name="DocumentType">
    <vt:lpwstr/>
  </property>
  <property fmtid="{D5CDD505-2E9C-101B-9397-08002B2CF9AE}" pid="25" name="CheckProjects">
    <vt:lpwstr>2</vt:lpwstr>
  </property>
  <property fmtid="{D5CDD505-2E9C-101B-9397-08002B2CF9AE}" pid="26" name="ExcelReportFile">
    <vt:lpwstr>0</vt:lpwstr>
  </property>
  <property fmtid="{D5CDD505-2E9C-101B-9397-08002B2CF9AE}" pid="27" name="CheckDates">
    <vt:lpwstr>0</vt:lpwstr>
  </property>
  <property fmtid="{D5CDD505-2E9C-101B-9397-08002B2CF9AE}" pid="28" name="VersionNumber">
    <vt:lpwstr>2</vt:lpwstr>
  </property>
  <property fmtid="{D5CDD505-2E9C-101B-9397-08002B2CF9AE}" pid="29" name="TagLocation">
    <vt:lpwstr>1</vt:lpwstr>
  </property>
  <property fmtid="{D5CDD505-2E9C-101B-9397-08002B2CF9AE}" pid="30" name="CandidateLanguage">
    <vt:lpwstr>English</vt:lpwstr>
  </property>
  <property fmtid="{D5CDD505-2E9C-101B-9397-08002B2CF9AE}" pid="31" name="CandidateEducation">
    <vt:lpwstr>(max 3,000 chars)</vt:lpwstr>
  </property>
  <property fmtid="{D5CDD505-2E9C-101B-9397-08002B2CF9AE}" pid="32" name="SecurityNumber">
    <vt:lpwstr>?VERIFY?</vt:lpwstr>
  </property>
  <property fmtid="{D5CDD505-2E9C-101B-9397-08002B2CF9AE}" pid="33" name="SecurityExpDate">
    <vt:lpwstr>2019-01-17</vt:lpwstr>
  </property>
  <property fmtid="{D5CDD505-2E9C-101B-9397-08002B2CF9AE}" pid="34" name="SecurityLevel">
    <vt:lpwstr>Reliability</vt:lpwstr>
  </property>
  <property fmtid="{D5CDD505-2E9C-101B-9397-08002B2CF9AE}" pid="35" name="RoleType">
    <vt:lpwstr/>
  </property>
  <property fmtid="{D5CDD505-2E9C-101B-9397-08002B2CF9AE}" pid="36" name="DocumentLayout">
    <vt:lpwstr>1</vt:lpwstr>
  </property>
  <property fmtid="{D5CDD505-2E9C-101B-9397-08002B2CF9AE}" pid="37" name="BulletNumberStatus">
    <vt:lpwstr>0</vt:lpwstr>
  </property>
  <property fmtid="{D5CDD505-2E9C-101B-9397-08002B2CF9AE}" pid="38" name="CheckProjectsPassed">
    <vt:lpwstr>1</vt:lpwstr>
  </property>
</Properties>
</file>